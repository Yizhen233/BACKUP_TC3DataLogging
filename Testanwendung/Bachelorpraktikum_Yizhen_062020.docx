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54" w:rsidRDefault="00FB5254" w:rsidP="00CA3522">
      <w:r>
        <w:rPr>
          <w:noProof/>
        </w:rPr>
        <w:drawing>
          <wp:anchor distT="0" distB="0" distL="114300" distR="114300" simplePos="0" relativeHeight="251660288" behindDoc="0" locked="1" layoutInCell="1" allowOverlap="1" wp14:anchorId="1058672C" wp14:editId="2A7AC479">
            <wp:simplePos x="0" y="0"/>
            <wp:positionH relativeFrom="rightMargin">
              <wp:posOffset>-1543685</wp:posOffset>
            </wp:positionH>
            <wp:positionV relativeFrom="topMargin">
              <wp:posOffset>432435</wp:posOffset>
            </wp:positionV>
            <wp:extent cx="1535430" cy="431800"/>
            <wp:effectExtent l="0" t="0" r="7620" b="6350"/>
            <wp:wrapNone/>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V_claim_C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35430"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254" w:rsidRDefault="00FB5254" w:rsidP="00CA3522"/>
    <w:p w:rsidR="00FB5254" w:rsidRDefault="00FB5254" w:rsidP="00CA3522"/>
    <w:p w:rsidR="00FB5254" w:rsidRDefault="00FB5254" w:rsidP="00CA3522"/>
    <w:p w:rsidR="00FB5254" w:rsidRDefault="00FB5254" w:rsidP="00CA3522"/>
    <w:p w:rsidR="00FB5254" w:rsidRDefault="00FB5254" w:rsidP="00CA3522"/>
    <w:p w:rsidR="008250C2" w:rsidRDefault="008250C2" w:rsidP="00637425">
      <w:pPr>
        <w:pStyle w:val="Titel"/>
      </w:pPr>
    </w:p>
    <w:sdt>
      <w:sdtPr>
        <w:alias w:val="Dokumenttitel"/>
        <w:tag w:val="Dokumenttitel"/>
        <w:id w:val="-1057079654"/>
        <w:placeholder>
          <w:docPart w:val="6FB47EC8F0CA41E2B717E2E88DBEACDD"/>
        </w:placeholder>
        <w:dataBinding w:prefixMappings="xmlns:ns0='http://purl.org/dc/elements/1.1/' xmlns:ns1='http://schemas.openxmlformats.org/package/2006/metadata/core-properties' " w:xpath="/ns1:coreProperties[1]/ns0:title[1]" w:storeItemID="{6C3C8BC8-F283-45AE-878A-BAB7291924A1}"/>
        <w:text/>
      </w:sdtPr>
      <w:sdtEndPr/>
      <w:sdtContent>
        <w:p w:rsidR="00FB5254" w:rsidRPr="00115186" w:rsidRDefault="009A1F6E" w:rsidP="00637425">
          <w:pPr>
            <w:pStyle w:val="Titel"/>
          </w:pPr>
          <w:r w:rsidRPr="00115186">
            <w:t>Testsystem für Data-Logging-System</w:t>
          </w:r>
        </w:p>
      </w:sdtContent>
    </w:sdt>
    <w:sdt>
      <w:sdtPr>
        <w:alias w:val="Betreff_Projekt"/>
        <w:tag w:val="Betreff_Projekt"/>
        <w:id w:val="-306162527"/>
        <w:placeholder>
          <w:docPart w:val="EE65BB68436B4D16A831F67634CD6794"/>
        </w:placeholder>
        <w:dataBinding w:prefixMappings="xmlns:ns0='http://purl.org/dc/elements/1.1/' xmlns:ns1='http://schemas.openxmlformats.org/package/2006/metadata/core-properties' " w:xpath="/ns1:coreProperties[1]/ns0:subject[1]" w:storeItemID="{6C3C8BC8-F283-45AE-878A-BAB7291924A1}"/>
        <w:text/>
      </w:sdtPr>
      <w:sdtEndPr/>
      <w:sdtContent>
        <w:p w:rsidR="00FB5254" w:rsidRPr="0050635B" w:rsidRDefault="009A1F6E" w:rsidP="00637425">
          <w:pPr>
            <w:pStyle w:val="Untertitel"/>
          </w:pPr>
          <w:r w:rsidRPr="009A1F6E">
            <w:t>Bachelorpraktikum</w:t>
          </w:r>
        </w:p>
      </w:sdtContent>
    </w:sdt>
    <w:p w:rsidR="00FB5254" w:rsidRDefault="00FB5254" w:rsidP="007703C8">
      <w:r>
        <w:rPr>
          <w:noProof/>
        </w:rPr>
        <mc:AlternateContent>
          <mc:Choice Requires="wps">
            <w:drawing>
              <wp:anchor distT="0" distB="0" distL="114300" distR="114300" simplePos="0" relativeHeight="251659264" behindDoc="0" locked="1" layoutInCell="1" allowOverlap="1" wp14:anchorId="42D0265B" wp14:editId="465C4714">
                <wp:simplePos x="0" y="0"/>
                <wp:positionH relativeFrom="margin">
                  <wp:posOffset>-43180</wp:posOffset>
                </wp:positionH>
                <wp:positionV relativeFrom="margin">
                  <wp:posOffset>6116320</wp:posOffset>
                </wp:positionV>
                <wp:extent cx="6291580" cy="2416810"/>
                <wp:effectExtent l="0" t="0" r="13970" b="2540"/>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241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254" w:rsidRDefault="00FB5254" w:rsidP="008A0BF5">
                            <w:r>
                              <w:t xml:space="preserve">Dateiname: </w:t>
                            </w:r>
                            <w:r w:rsidR="009A1F6E" w:rsidRPr="009A1F6E">
                              <w:t>Testsystem für Data-Logging-System</w:t>
                            </w:r>
                          </w:p>
                          <w:p w:rsidR="00FB5254" w:rsidRDefault="00FB5254" w:rsidP="008A0BF5">
                            <w:r>
                              <w:t xml:space="preserve">Version: </w:t>
                            </w:r>
                            <w:sdt>
                              <w:sdtPr>
                                <w:alias w:val="Version"/>
                                <w:tag w:val="Version"/>
                                <w:id w:val="-689291986"/>
                                <w:dataBinding w:prefixMappings="xmlns:ns0='adress' " w:xpath="/ns0:adress[1]/ns0:DokumentVersion[1]/@field" w:storeItemID="{504D8242-40CB-40D2-A9A6-7C1EE433C22D}"/>
                                <w:text/>
                              </w:sdtPr>
                              <w:sdtEndPr/>
                              <w:sdtContent>
                                <w:r w:rsidR="004D66B9">
                                  <w:t>0.0.1</w:t>
                                </w:r>
                              </w:sdtContent>
                            </w:sdt>
                          </w:p>
                          <w:p w:rsidR="00FB5254" w:rsidRDefault="00FB5254" w:rsidP="008A0BF5">
                            <w:r>
                              <w:t xml:space="preserve">Status: </w:t>
                            </w:r>
                            <w:sdt>
                              <w:sdtPr>
                                <w:alias w:val="Dokumentstatus"/>
                                <w:tag w:val="Dokumentstatus"/>
                                <w:id w:val="-1314722717"/>
                                <w:dataBinding w:prefixMappings="xmlns:ns0='adress' " w:xpath="/ns0:adress[1]/ns0:DokumentBruno[1]/@field" w:storeItemID="{504D8242-40CB-40D2-A9A6-7C1EE433C22D}"/>
                                <w:text/>
                              </w:sdtPr>
                              <w:sdtEndPr/>
                              <w:sdtContent>
                                <w:r>
                                  <w:t>Entwurf</w:t>
                                </w:r>
                              </w:sdtContent>
                            </w:sdt>
                          </w:p>
                          <w:p w:rsidR="00FB5254" w:rsidRDefault="00FB5254" w:rsidP="008A0BF5">
                            <w:r>
                              <w:t xml:space="preserve">Geheimhaltungsstufe: </w:t>
                            </w:r>
                            <w:sdt>
                              <w:sdtPr>
                                <w:alias w:val="Geheimhaltungsstufe"/>
                                <w:tag w:val="Geheimhaltungsstufe"/>
                                <w:id w:val="-640579467"/>
                                <w:dataBinding w:prefixMappings="xmlns:ns0='adress' " w:xpath="/ns0:adress[1]/ns0:DokumentClassification[1]/@field" w:storeItemID="{504D8242-40CB-40D2-A9A6-7C1EE433C22D}"/>
                                <w:text/>
                              </w:sdtPr>
                              <w:sdtEndPr/>
                              <w:sdtContent>
                                <w:r w:rsidR="00EC3D6C">
                                  <w:t>Vertraulich</w:t>
                                </w:r>
                              </w:sdtContent>
                            </w:sdt>
                          </w:p>
                          <w:tbl>
                            <w:tblPr>
                              <w:tblStyle w:val="Tabellenraster"/>
                              <w:tblW w:w="5000" w:type="pct"/>
                              <w:tblLayout w:type="fixed"/>
                              <w:tblLook w:val="0420" w:firstRow="1" w:lastRow="0" w:firstColumn="0" w:lastColumn="0" w:noHBand="0" w:noVBand="1"/>
                            </w:tblPr>
                            <w:tblGrid>
                              <w:gridCol w:w="1592"/>
                              <w:gridCol w:w="1304"/>
                              <w:gridCol w:w="2330"/>
                              <w:gridCol w:w="1249"/>
                              <w:gridCol w:w="1249"/>
                              <w:gridCol w:w="2199"/>
                            </w:tblGrid>
                            <w:tr w:rsidR="00FB5254" w:rsidTr="00160B98">
                              <w:trPr>
                                <w:cnfStyle w:val="100000000000" w:firstRow="1" w:lastRow="0" w:firstColumn="0" w:lastColumn="0" w:oddVBand="0" w:evenVBand="0" w:oddHBand="0" w:evenHBand="0" w:firstRowFirstColumn="0" w:firstRowLastColumn="0" w:lastRowFirstColumn="0" w:lastRowLastColumn="0"/>
                              </w:trPr>
                              <w:tc>
                                <w:tcPr>
                                  <w:tcW w:w="1618" w:type="dxa"/>
                                </w:tcPr>
                                <w:p w:rsidR="00FB5254" w:rsidRPr="00CA3522" w:rsidRDefault="00FB5254" w:rsidP="00555EFA"/>
                              </w:tc>
                              <w:tc>
                                <w:tcPr>
                                  <w:tcW w:w="1325" w:type="dxa"/>
                                </w:tcPr>
                                <w:p w:rsidR="00FB5254" w:rsidRDefault="00FB5254" w:rsidP="00555EFA">
                                  <w:r>
                                    <w:t>Datum</w:t>
                                  </w:r>
                                </w:p>
                              </w:tc>
                              <w:tc>
                                <w:tcPr>
                                  <w:tcW w:w="2371" w:type="dxa"/>
                                </w:tcPr>
                                <w:p w:rsidR="00FB5254" w:rsidRDefault="00FB5254" w:rsidP="00555EFA">
                                  <w:r>
                                    <w:t>Name</w:t>
                                  </w:r>
                                </w:p>
                              </w:tc>
                              <w:tc>
                                <w:tcPr>
                                  <w:tcW w:w="1269" w:type="dxa"/>
                                </w:tcPr>
                                <w:p w:rsidR="00FB5254" w:rsidRDefault="00FB5254" w:rsidP="00555EFA">
                                  <w:r>
                                    <w:t>Abteilung</w:t>
                                  </w:r>
                                </w:p>
                              </w:tc>
                              <w:tc>
                                <w:tcPr>
                                  <w:tcW w:w="1269" w:type="dxa"/>
                                </w:tcPr>
                                <w:p w:rsidR="00FB5254" w:rsidRDefault="00FB5254" w:rsidP="00555EFA">
                                  <w:r>
                                    <w:t>Telefon</w:t>
                                  </w:r>
                                </w:p>
                              </w:tc>
                              <w:tc>
                                <w:tcPr>
                                  <w:tcW w:w="2238" w:type="dxa"/>
                                </w:tcPr>
                                <w:p w:rsidR="00FB5254" w:rsidRDefault="00FB5254" w:rsidP="00555EFA">
                                  <w:r>
                                    <w:t>Unterschrift</w:t>
                                  </w:r>
                                </w:p>
                              </w:tc>
                            </w:tr>
                            <w:tr w:rsidR="00FB5254" w:rsidTr="00160B98">
                              <w:tc>
                                <w:tcPr>
                                  <w:tcW w:w="1618" w:type="dxa"/>
                                </w:tcPr>
                                <w:p w:rsidR="00FB5254" w:rsidRPr="00CA3522" w:rsidRDefault="00FB5254" w:rsidP="00555EFA">
                                  <w:pPr>
                                    <w:rPr>
                                      <w:b/>
                                    </w:rPr>
                                  </w:pPr>
                                  <w:r w:rsidRPr="00CA3522">
                                    <w:rPr>
                                      <w:b/>
                                    </w:rPr>
                                    <w:t>Erstellt</w:t>
                                  </w:r>
                                </w:p>
                              </w:tc>
                              <w:tc>
                                <w:tcPr>
                                  <w:tcW w:w="1325" w:type="dxa"/>
                                </w:tcPr>
                                <w:p w:rsidR="00FB5254" w:rsidRDefault="0079023E" w:rsidP="009A1F6E">
                                  <w:sdt>
                                    <w:sdtPr>
                                      <w:alias w:val="Datum"/>
                                      <w:tag w:val="Datum"/>
                                      <w:id w:val="1368562310"/>
                                      <w:date w:fullDate="2020-05-20T00:00:00Z">
                                        <w:dateFormat w:val="dd.MM.yyyy"/>
                                        <w:lid w:val="de-DE"/>
                                        <w:storeMappedDataAs w:val="dateTime"/>
                                        <w:calendar w:val="gregorian"/>
                                      </w:date>
                                    </w:sdtPr>
                                    <w:sdtEndPr/>
                                    <w:sdtContent>
                                      <w:r w:rsidR="009A1F6E">
                                        <w:t>20.05.2020</w:t>
                                      </w:r>
                                    </w:sdtContent>
                                  </w:sdt>
                                  <w:r w:rsidR="00FB5254">
                                    <w:t xml:space="preserve"> </w:t>
                                  </w:r>
                                </w:p>
                              </w:tc>
                              <w:tc>
                                <w:tcPr>
                                  <w:tcW w:w="2371" w:type="dxa"/>
                                </w:tcPr>
                                <w:p w:rsidR="00FB5254" w:rsidRDefault="009A1F6E" w:rsidP="00555EFA">
                                  <w:r>
                                    <w:t>Yizhen LI</w:t>
                                  </w:r>
                                </w:p>
                              </w:tc>
                              <w:tc>
                                <w:tcPr>
                                  <w:tcW w:w="1269" w:type="dxa"/>
                                </w:tcPr>
                                <w:p w:rsidR="00FB5254" w:rsidRDefault="009A1F6E" w:rsidP="00555EFA">
                                  <w:r>
                                    <w:t>TP-D81</w:t>
                                  </w:r>
                                </w:p>
                              </w:tc>
                              <w:tc>
                                <w:tcPr>
                                  <w:tcW w:w="1269" w:type="dxa"/>
                                </w:tcPr>
                                <w:p w:rsidR="00FB5254" w:rsidRDefault="00FB5254" w:rsidP="00555EFA"/>
                              </w:tc>
                              <w:tc>
                                <w:tcPr>
                                  <w:tcW w:w="2238" w:type="dxa"/>
                                </w:tcPr>
                                <w:p w:rsidR="00FB5254" w:rsidRDefault="00FB5254" w:rsidP="00555EFA"/>
                              </w:tc>
                            </w:tr>
                            <w:tr w:rsidR="00FB5254" w:rsidTr="00160B98">
                              <w:tc>
                                <w:tcPr>
                                  <w:tcW w:w="1618" w:type="dxa"/>
                                </w:tcPr>
                                <w:p w:rsidR="00FB5254" w:rsidRPr="00CA3522" w:rsidRDefault="00FB5254" w:rsidP="00555EFA">
                                  <w:pPr>
                                    <w:rPr>
                                      <w:b/>
                                    </w:rPr>
                                  </w:pPr>
                                  <w:r>
                                    <w:rPr>
                                      <w:b/>
                                    </w:rPr>
                                    <w:t>Geprüft</w:t>
                                  </w:r>
                                </w:p>
                              </w:tc>
                              <w:tc>
                                <w:tcPr>
                                  <w:tcW w:w="1325" w:type="dxa"/>
                                </w:tcPr>
                                <w:p w:rsidR="00FB5254" w:rsidRDefault="0079023E" w:rsidP="00555EFA">
                                  <w:sdt>
                                    <w:sdtPr>
                                      <w:alias w:val="Datum"/>
                                      <w:tag w:val="Datum"/>
                                      <w:id w:val="-1268769248"/>
                                      <w:showingPlcHdr/>
                                      <w:date>
                                        <w:dateFormat w:val="dd.MM.yyyy"/>
                                        <w:lid w:val="de-DE"/>
                                        <w:storeMappedDataAs w:val="dateTime"/>
                                        <w:calendar w:val="gregorian"/>
                                      </w:date>
                                    </w:sdtPr>
                                    <w:sdtEndPr/>
                                    <w:sdtContent>
                                      <w:r w:rsidR="00FB5254" w:rsidRPr="00FB0E8E">
                                        <w:rPr>
                                          <w:rStyle w:val="Platzhaltertext"/>
                                        </w:rPr>
                                        <w:t>Datum</w:t>
                                      </w:r>
                                    </w:sdtContent>
                                  </w:sdt>
                                </w:p>
                              </w:tc>
                              <w:tc>
                                <w:tcPr>
                                  <w:tcW w:w="2371" w:type="dxa"/>
                                </w:tcPr>
                                <w:p w:rsidR="00FB5254" w:rsidRDefault="00FB5254" w:rsidP="00555EFA"/>
                              </w:tc>
                              <w:tc>
                                <w:tcPr>
                                  <w:tcW w:w="1269" w:type="dxa"/>
                                </w:tcPr>
                                <w:p w:rsidR="00FB5254" w:rsidRDefault="00FB5254" w:rsidP="00555EFA"/>
                              </w:tc>
                              <w:tc>
                                <w:tcPr>
                                  <w:tcW w:w="1269" w:type="dxa"/>
                                </w:tcPr>
                                <w:p w:rsidR="00FB5254" w:rsidRDefault="00FB5254" w:rsidP="00555EFA"/>
                              </w:tc>
                              <w:tc>
                                <w:tcPr>
                                  <w:tcW w:w="2238" w:type="dxa"/>
                                </w:tcPr>
                                <w:p w:rsidR="00FB5254" w:rsidRDefault="00FB5254" w:rsidP="00555EFA"/>
                              </w:tc>
                            </w:tr>
                            <w:tr w:rsidR="00FB5254" w:rsidTr="00160B98">
                              <w:tc>
                                <w:tcPr>
                                  <w:tcW w:w="1618" w:type="dxa"/>
                                </w:tcPr>
                                <w:p w:rsidR="00FB5254" w:rsidRPr="00CA3522" w:rsidRDefault="00FB5254" w:rsidP="00555EFA">
                                  <w:pPr>
                                    <w:rPr>
                                      <w:b/>
                                    </w:rPr>
                                  </w:pPr>
                                  <w:r w:rsidRPr="00CA3522">
                                    <w:rPr>
                                      <w:b/>
                                    </w:rPr>
                                    <w:t>Freigegeben</w:t>
                                  </w:r>
                                </w:p>
                              </w:tc>
                              <w:tc>
                                <w:tcPr>
                                  <w:tcW w:w="1325" w:type="dxa"/>
                                </w:tcPr>
                                <w:p w:rsidR="00FB5254" w:rsidRDefault="0079023E" w:rsidP="00555EFA">
                                  <w:sdt>
                                    <w:sdtPr>
                                      <w:alias w:val="Datum"/>
                                      <w:tag w:val="Datum"/>
                                      <w:id w:val="-894347496"/>
                                      <w:showingPlcHdr/>
                                      <w:date>
                                        <w:dateFormat w:val="dd.MM.yyyy"/>
                                        <w:lid w:val="de-DE"/>
                                        <w:storeMappedDataAs w:val="dateTime"/>
                                        <w:calendar w:val="gregorian"/>
                                      </w:date>
                                    </w:sdtPr>
                                    <w:sdtEndPr/>
                                    <w:sdtContent>
                                      <w:r w:rsidR="00FB5254" w:rsidRPr="00FB0E8E">
                                        <w:rPr>
                                          <w:rStyle w:val="Platzhaltertext"/>
                                        </w:rPr>
                                        <w:t>Datum</w:t>
                                      </w:r>
                                    </w:sdtContent>
                                  </w:sdt>
                                  <w:r w:rsidR="00FB5254">
                                    <w:t xml:space="preserve"> </w:t>
                                  </w:r>
                                </w:p>
                              </w:tc>
                              <w:tc>
                                <w:tcPr>
                                  <w:tcW w:w="2371" w:type="dxa"/>
                                </w:tcPr>
                                <w:p w:rsidR="00FB5254" w:rsidRDefault="00FB5254" w:rsidP="00555EFA"/>
                              </w:tc>
                              <w:tc>
                                <w:tcPr>
                                  <w:tcW w:w="1269" w:type="dxa"/>
                                </w:tcPr>
                                <w:p w:rsidR="00FB5254" w:rsidRDefault="00FB5254" w:rsidP="00555EFA"/>
                              </w:tc>
                              <w:tc>
                                <w:tcPr>
                                  <w:tcW w:w="1269" w:type="dxa"/>
                                </w:tcPr>
                                <w:p w:rsidR="00FB5254" w:rsidRDefault="00FB5254" w:rsidP="00555EFA"/>
                              </w:tc>
                              <w:tc>
                                <w:tcPr>
                                  <w:tcW w:w="2238" w:type="dxa"/>
                                </w:tcPr>
                                <w:p w:rsidR="00FB5254" w:rsidRDefault="00FB5254" w:rsidP="00555EFA"/>
                              </w:tc>
                            </w:tr>
                          </w:tbl>
                          <w:p w:rsidR="00FB5254" w:rsidRPr="00555EFA" w:rsidRDefault="00FB5254" w:rsidP="00555EF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0265B" id="_x0000_t202" coordsize="21600,21600" o:spt="202" path="m,l,21600r21600,l21600,xe">
                <v:stroke joinstyle="miter"/>
                <v:path gradientshapeok="t" o:connecttype="rect"/>
              </v:shapetype>
              <v:shape id="Text Box 27" o:spid="_x0000_s1026" type="#_x0000_t202" style="position:absolute;margin-left:-3.4pt;margin-top:481.6pt;width:495.4pt;height:19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QGsAIAAKs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" filled="f" stroked="f">
                <v:textbox inset="0,0,0,0">
                  <w:txbxContent>
                    <w:p w:rsidR="00FB5254" w:rsidRDefault="00FB5254" w:rsidP="008A0BF5">
                      <w:r>
                        <w:t xml:space="preserve">Dateiname: </w:t>
                      </w:r>
                      <w:r w:rsidR="009A1F6E" w:rsidRPr="009A1F6E">
                        <w:t>Testsystem für Data-Logging-System</w:t>
                      </w:r>
                    </w:p>
                    <w:p w:rsidR="00FB5254" w:rsidRDefault="00FB5254" w:rsidP="008A0BF5">
                      <w:r>
                        <w:t xml:space="preserve">Version: </w:t>
                      </w:r>
                      <w:sdt>
                        <w:sdtPr>
                          <w:alias w:val="Version"/>
                          <w:tag w:val="Version"/>
                          <w:id w:val="-689291986"/>
                          <w:dataBinding w:prefixMappings="xmlns:ns0='adress' " w:xpath="/ns0:adress[1]/ns0:DokumentVersion[1]/@field" w:storeItemID="{504D8242-40CB-40D2-A9A6-7C1EE433C22D}"/>
                          <w:text/>
                        </w:sdtPr>
                        <w:sdtEndPr/>
                        <w:sdtContent>
                          <w:r w:rsidR="004D66B9">
                            <w:t>0.0.1</w:t>
                          </w:r>
                        </w:sdtContent>
                      </w:sdt>
                    </w:p>
                    <w:p w:rsidR="00FB5254" w:rsidRDefault="00FB5254" w:rsidP="008A0BF5">
                      <w:r>
                        <w:t xml:space="preserve">Status: </w:t>
                      </w:r>
                      <w:sdt>
                        <w:sdtPr>
                          <w:alias w:val="Dokumentstatus"/>
                          <w:tag w:val="Dokumentstatus"/>
                          <w:id w:val="-1314722717"/>
                          <w:dataBinding w:prefixMappings="xmlns:ns0='adress' " w:xpath="/ns0:adress[1]/ns0:DokumentBruno[1]/@field" w:storeItemID="{504D8242-40CB-40D2-A9A6-7C1EE433C22D}"/>
                          <w:text/>
                        </w:sdtPr>
                        <w:sdtEndPr/>
                        <w:sdtContent>
                          <w:r>
                            <w:t>Entwurf</w:t>
                          </w:r>
                        </w:sdtContent>
                      </w:sdt>
                    </w:p>
                    <w:p w:rsidR="00FB5254" w:rsidRDefault="00FB5254" w:rsidP="008A0BF5">
                      <w:r>
                        <w:t xml:space="preserve">Geheimhaltungsstufe: </w:t>
                      </w:r>
                      <w:sdt>
                        <w:sdtPr>
                          <w:alias w:val="Geheimhaltungsstufe"/>
                          <w:tag w:val="Geheimhaltungsstufe"/>
                          <w:id w:val="-640579467"/>
                          <w:dataBinding w:prefixMappings="xmlns:ns0='adress' " w:xpath="/ns0:adress[1]/ns0:DokumentClassification[1]/@field" w:storeItemID="{504D8242-40CB-40D2-A9A6-7C1EE433C22D}"/>
                          <w:text/>
                        </w:sdtPr>
                        <w:sdtEndPr/>
                        <w:sdtContent>
                          <w:r w:rsidR="00EC3D6C">
                            <w:t>Vertraulich</w:t>
                          </w:r>
                        </w:sdtContent>
                      </w:sdt>
                    </w:p>
                    <w:tbl>
                      <w:tblPr>
                        <w:tblStyle w:val="Tabellenraster"/>
                        <w:tblW w:w="5000" w:type="pct"/>
                        <w:tblLayout w:type="fixed"/>
                        <w:tblLook w:val="0420" w:firstRow="1" w:lastRow="0" w:firstColumn="0" w:lastColumn="0" w:noHBand="0" w:noVBand="1"/>
                      </w:tblPr>
                      <w:tblGrid>
                        <w:gridCol w:w="1592"/>
                        <w:gridCol w:w="1304"/>
                        <w:gridCol w:w="2330"/>
                        <w:gridCol w:w="1249"/>
                        <w:gridCol w:w="1249"/>
                        <w:gridCol w:w="2199"/>
                      </w:tblGrid>
                      <w:tr w:rsidR="00FB5254" w:rsidTr="00160B98">
                        <w:trPr>
                          <w:cnfStyle w:val="100000000000" w:firstRow="1" w:lastRow="0" w:firstColumn="0" w:lastColumn="0" w:oddVBand="0" w:evenVBand="0" w:oddHBand="0" w:evenHBand="0" w:firstRowFirstColumn="0" w:firstRowLastColumn="0" w:lastRowFirstColumn="0" w:lastRowLastColumn="0"/>
                        </w:trPr>
                        <w:tc>
                          <w:tcPr>
                            <w:tcW w:w="1618" w:type="dxa"/>
                          </w:tcPr>
                          <w:p w:rsidR="00FB5254" w:rsidRPr="00CA3522" w:rsidRDefault="00FB5254" w:rsidP="00555EFA"/>
                        </w:tc>
                        <w:tc>
                          <w:tcPr>
                            <w:tcW w:w="1325" w:type="dxa"/>
                          </w:tcPr>
                          <w:p w:rsidR="00FB5254" w:rsidRDefault="00FB5254" w:rsidP="00555EFA">
                            <w:r>
                              <w:t>Datum</w:t>
                            </w:r>
                          </w:p>
                        </w:tc>
                        <w:tc>
                          <w:tcPr>
                            <w:tcW w:w="2371" w:type="dxa"/>
                          </w:tcPr>
                          <w:p w:rsidR="00FB5254" w:rsidRDefault="00FB5254" w:rsidP="00555EFA">
                            <w:r>
                              <w:t>Name</w:t>
                            </w:r>
                          </w:p>
                        </w:tc>
                        <w:tc>
                          <w:tcPr>
                            <w:tcW w:w="1269" w:type="dxa"/>
                          </w:tcPr>
                          <w:p w:rsidR="00FB5254" w:rsidRDefault="00FB5254" w:rsidP="00555EFA">
                            <w:r>
                              <w:t>Abteilung</w:t>
                            </w:r>
                          </w:p>
                        </w:tc>
                        <w:tc>
                          <w:tcPr>
                            <w:tcW w:w="1269" w:type="dxa"/>
                          </w:tcPr>
                          <w:p w:rsidR="00FB5254" w:rsidRDefault="00FB5254" w:rsidP="00555EFA">
                            <w:r>
                              <w:t>Telefon</w:t>
                            </w:r>
                          </w:p>
                        </w:tc>
                        <w:tc>
                          <w:tcPr>
                            <w:tcW w:w="2238" w:type="dxa"/>
                          </w:tcPr>
                          <w:p w:rsidR="00FB5254" w:rsidRDefault="00FB5254" w:rsidP="00555EFA">
                            <w:r>
                              <w:t>Unterschrift</w:t>
                            </w:r>
                          </w:p>
                        </w:tc>
                      </w:tr>
                      <w:tr w:rsidR="00FB5254" w:rsidTr="00160B98">
                        <w:tc>
                          <w:tcPr>
                            <w:tcW w:w="1618" w:type="dxa"/>
                          </w:tcPr>
                          <w:p w:rsidR="00FB5254" w:rsidRPr="00CA3522" w:rsidRDefault="00FB5254" w:rsidP="00555EFA">
                            <w:pPr>
                              <w:rPr>
                                <w:b/>
                              </w:rPr>
                            </w:pPr>
                            <w:r w:rsidRPr="00CA3522">
                              <w:rPr>
                                <w:b/>
                              </w:rPr>
                              <w:t>Erstellt</w:t>
                            </w:r>
                          </w:p>
                        </w:tc>
                        <w:tc>
                          <w:tcPr>
                            <w:tcW w:w="1325" w:type="dxa"/>
                          </w:tcPr>
                          <w:p w:rsidR="00FB5254" w:rsidRDefault="0079023E" w:rsidP="009A1F6E">
                            <w:sdt>
                              <w:sdtPr>
                                <w:alias w:val="Datum"/>
                                <w:tag w:val="Datum"/>
                                <w:id w:val="1368562310"/>
                                <w:date w:fullDate="2020-05-20T00:00:00Z">
                                  <w:dateFormat w:val="dd.MM.yyyy"/>
                                  <w:lid w:val="de-DE"/>
                                  <w:storeMappedDataAs w:val="dateTime"/>
                                  <w:calendar w:val="gregorian"/>
                                </w:date>
                              </w:sdtPr>
                              <w:sdtEndPr/>
                              <w:sdtContent>
                                <w:r w:rsidR="009A1F6E">
                                  <w:t>20.05.2020</w:t>
                                </w:r>
                              </w:sdtContent>
                            </w:sdt>
                            <w:r w:rsidR="00FB5254">
                              <w:t xml:space="preserve"> </w:t>
                            </w:r>
                          </w:p>
                        </w:tc>
                        <w:tc>
                          <w:tcPr>
                            <w:tcW w:w="2371" w:type="dxa"/>
                          </w:tcPr>
                          <w:p w:rsidR="00FB5254" w:rsidRDefault="009A1F6E" w:rsidP="00555EFA">
                            <w:r>
                              <w:t>Yizhen LI</w:t>
                            </w:r>
                          </w:p>
                        </w:tc>
                        <w:tc>
                          <w:tcPr>
                            <w:tcW w:w="1269" w:type="dxa"/>
                          </w:tcPr>
                          <w:p w:rsidR="00FB5254" w:rsidRDefault="009A1F6E" w:rsidP="00555EFA">
                            <w:r>
                              <w:t>TP-D81</w:t>
                            </w:r>
                          </w:p>
                        </w:tc>
                        <w:tc>
                          <w:tcPr>
                            <w:tcW w:w="1269" w:type="dxa"/>
                          </w:tcPr>
                          <w:p w:rsidR="00FB5254" w:rsidRDefault="00FB5254" w:rsidP="00555EFA"/>
                        </w:tc>
                        <w:tc>
                          <w:tcPr>
                            <w:tcW w:w="2238" w:type="dxa"/>
                          </w:tcPr>
                          <w:p w:rsidR="00FB5254" w:rsidRDefault="00FB5254" w:rsidP="00555EFA"/>
                        </w:tc>
                      </w:tr>
                      <w:tr w:rsidR="00FB5254" w:rsidTr="00160B98">
                        <w:tc>
                          <w:tcPr>
                            <w:tcW w:w="1618" w:type="dxa"/>
                          </w:tcPr>
                          <w:p w:rsidR="00FB5254" w:rsidRPr="00CA3522" w:rsidRDefault="00FB5254" w:rsidP="00555EFA">
                            <w:pPr>
                              <w:rPr>
                                <w:b/>
                              </w:rPr>
                            </w:pPr>
                            <w:r>
                              <w:rPr>
                                <w:b/>
                              </w:rPr>
                              <w:t>Geprüft</w:t>
                            </w:r>
                          </w:p>
                        </w:tc>
                        <w:tc>
                          <w:tcPr>
                            <w:tcW w:w="1325" w:type="dxa"/>
                          </w:tcPr>
                          <w:p w:rsidR="00FB5254" w:rsidRDefault="0079023E" w:rsidP="00555EFA">
                            <w:sdt>
                              <w:sdtPr>
                                <w:alias w:val="Datum"/>
                                <w:tag w:val="Datum"/>
                                <w:id w:val="-1268769248"/>
                                <w:showingPlcHdr/>
                                <w:date>
                                  <w:dateFormat w:val="dd.MM.yyyy"/>
                                  <w:lid w:val="de-DE"/>
                                  <w:storeMappedDataAs w:val="dateTime"/>
                                  <w:calendar w:val="gregorian"/>
                                </w:date>
                              </w:sdtPr>
                              <w:sdtEndPr/>
                              <w:sdtContent>
                                <w:r w:rsidR="00FB5254" w:rsidRPr="00FB0E8E">
                                  <w:rPr>
                                    <w:rStyle w:val="Platzhaltertext"/>
                                  </w:rPr>
                                  <w:t>Datum</w:t>
                                </w:r>
                              </w:sdtContent>
                            </w:sdt>
                          </w:p>
                        </w:tc>
                        <w:tc>
                          <w:tcPr>
                            <w:tcW w:w="2371" w:type="dxa"/>
                          </w:tcPr>
                          <w:p w:rsidR="00FB5254" w:rsidRDefault="00FB5254" w:rsidP="00555EFA"/>
                        </w:tc>
                        <w:tc>
                          <w:tcPr>
                            <w:tcW w:w="1269" w:type="dxa"/>
                          </w:tcPr>
                          <w:p w:rsidR="00FB5254" w:rsidRDefault="00FB5254" w:rsidP="00555EFA"/>
                        </w:tc>
                        <w:tc>
                          <w:tcPr>
                            <w:tcW w:w="1269" w:type="dxa"/>
                          </w:tcPr>
                          <w:p w:rsidR="00FB5254" w:rsidRDefault="00FB5254" w:rsidP="00555EFA"/>
                        </w:tc>
                        <w:tc>
                          <w:tcPr>
                            <w:tcW w:w="2238" w:type="dxa"/>
                          </w:tcPr>
                          <w:p w:rsidR="00FB5254" w:rsidRDefault="00FB5254" w:rsidP="00555EFA"/>
                        </w:tc>
                      </w:tr>
                      <w:tr w:rsidR="00FB5254" w:rsidTr="00160B98">
                        <w:tc>
                          <w:tcPr>
                            <w:tcW w:w="1618" w:type="dxa"/>
                          </w:tcPr>
                          <w:p w:rsidR="00FB5254" w:rsidRPr="00CA3522" w:rsidRDefault="00FB5254" w:rsidP="00555EFA">
                            <w:pPr>
                              <w:rPr>
                                <w:b/>
                              </w:rPr>
                            </w:pPr>
                            <w:r w:rsidRPr="00CA3522">
                              <w:rPr>
                                <w:b/>
                              </w:rPr>
                              <w:t>Freigegeben</w:t>
                            </w:r>
                          </w:p>
                        </w:tc>
                        <w:tc>
                          <w:tcPr>
                            <w:tcW w:w="1325" w:type="dxa"/>
                          </w:tcPr>
                          <w:p w:rsidR="00FB5254" w:rsidRDefault="0079023E" w:rsidP="00555EFA">
                            <w:sdt>
                              <w:sdtPr>
                                <w:alias w:val="Datum"/>
                                <w:tag w:val="Datum"/>
                                <w:id w:val="-894347496"/>
                                <w:showingPlcHdr/>
                                <w:date>
                                  <w:dateFormat w:val="dd.MM.yyyy"/>
                                  <w:lid w:val="de-DE"/>
                                  <w:storeMappedDataAs w:val="dateTime"/>
                                  <w:calendar w:val="gregorian"/>
                                </w:date>
                              </w:sdtPr>
                              <w:sdtEndPr/>
                              <w:sdtContent>
                                <w:r w:rsidR="00FB5254" w:rsidRPr="00FB0E8E">
                                  <w:rPr>
                                    <w:rStyle w:val="Platzhaltertext"/>
                                  </w:rPr>
                                  <w:t>Datum</w:t>
                                </w:r>
                              </w:sdtContent>
                            </w:sdt>
                            <w:r w:rsidR="00FB5254">
                              <w:t xml:space="preserve"> </w:t>
                            </w:r>
                          </w:p>
                        </w:tc>
                        <w:tc>
                          <w:tcPr>
                            <w:tcW w:w="2371" w:type="dxa"/>
                          </w:tcPr>
                          <w:p w:rsidR="00FB5254" w:rsidRDefault="00FB5254" w:rsidP="00555EFA"/>
                        </w:tc>
                        <w:tc>
                          <w:tcPr>
                            <w:tcW w:w="1269" w:type="dxa"/>
                          </w:tcPr>
                          <w:p w:rsidR="00FB5254" w:rsidRDefault="00FB5254" w:rsidP="00555EFA"/>
                        </w:tc>
                        <w:tc>
                          <w:tcPr>
                            <w:tcW w:w="1269" w:type="dxa"/>
                          </w:tcPr>
                          <w:p w:rsidR="00FB5254" w:rsidRDefault="00FB5254" w:rsidP="00555EFA"/>
                        </w:tc>
                        <w:tc>
                          <w:tcPr>
                            <w:tcW w:w="2238" w:type="dxa"/>
                          </w:tcPr>
                          <w:p w:rsidR="00FB5254" w:rsidRDefault="00FB5254" w:rsidP="00555EFA"/>
                        </w:tc>
                      </w:tr>
                    </w:tbl>
                    <w:p w:rsidR="00FB5254" w:rsidRPr="00555EFA" w:rsidRDefault="00FB5254" w:rsidP="00555EFA"/>
                  </w:txbxContent>
                </v:textbox>
                <w10:wrap anchorx="margin" anchory="margin"/>
                <w10:anchorlock/>
              </v:shape>
            </w:pict>
          </mc:Fallback>
        </mc:AlternateContent>
      </w:r>
    </w:p>
    <w:p w:rsidR="00FB5254" w:rsidRDefault="00FB5254" w:rsidP="007703C8"/>
    <w:p w:rsidR="00FB5254" w:rsidRDefault="00FB5254" w:rsidP="00C129E1"/>
    <w:p w:rsidR="00FB5254" w:rsidRDefault="00FB5254" w:rsidP="00622DE9"/>
    <w:p w:rsidR="00FB5254" w:rsidRDefault="00FB5254" w:rsidP="00622DE9">
      <w:pPr>
        <w:sectPr w:rsidR="00FB5254" w:rsidSect="00F03C97">
          <w:headerReference w:type="first" r:id="rId10"/>
          <w:pgSz w:w="11906" w:h="16838" w:code="9"/>
          <w:pgMar w:top="2041" w:right="680" w:bottom="1361" w:left="1361" w:header="680" w:footer="680" w:gutter="0"/>
          <w:cols w:space="720"/>
          <w:titlePg/>
          <w:docGrid w:linePitch="299"/>
        </w:sectPr>
      </w:pPr>
    </w:p>
    <w:sdt>
      <w:sdtPr>
        <w:rPr>
          <w:rFonts w:ascii="Arial" w:eastAsia="Times New Roman" w:hAnsi="Arial" w:cs="Times New Roman"/>
          <w:b w:val="0"/>
          <w:bCs w:val="0"/>
          <w:vanish/>
          <w:color w:val="5DAEDB" w:themeColor="accent1"/>
          <w:sz w:val="22"/>
          <w:szCs w:val="22"/>
        </w:rPr>
        <w:id w:val="1468165273"/>
        <w:docPartObj>
          <w:docPartGallery w:val="Table of Contents"/>
          <w:docPartUnique/>
        </w:docPartObj>
      </w:sdtPr>
      <w:sdtEndPr/>
      <w:sdtContent>
        <w:p w:rsidR="00D851AC" w:rsidRDefault="00D851AC" w:rsidP="00D851AC">
          <w:pPr>
            <w:pStyle w:val="Inhaltsverzeichnisberschrift"/>
          </w:pPr>
          <w:r>
            <w:t>Inhalt</w:t>
          </w:r>
          <w:r w:rsidR="008250C2">
            <w:t>verzeichnis</w:t>
          </w:r>
        </w:p>
        <w:p w:rsidR="008250C2" w:rsidRDefault="00D851AC">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8568537" w:history="1">
            <w:r w:rsidR="008250C2" w:rsidRPr="008A7A9A">
              <w:rPr>
                <w:rStyle w:val="Hyperlink"/>
                <w:noProof/>
              </w:rPr>
              <w:t>1</w:t>
            </w:r>
            <w:r w:rsidR="008250C2">
              <w:rPr>
                <w:rFonts w:asciiTheme="minorHAnsi" w:eastAsiaTheme="minorEastAsia" w:hAnsiTheme="minorHAnsi" w:cstheme="minorBidi"/>
                <w:noProof/>
              </w:rPr>
              <w:tab/>
            </w:r>
            <w:r w:rsidR="008250C2" w:rsidRPr="008A7A9A">
              <w:rPr>
                <w:rStyle w:val="Hyperlink"/>
                <w:noProof/>
              </w:rPr>
              <w:t>Einleitung</w:t>
            </w:r>
            <w:r w:rsidR="008250C2">
              <w:rPr>
                <w:noProof/>
                <w:webHidden/>
              </w:rPr>
              <w:tab/>
            </w:r>
            <w:r w:rsidR="008250C2">
              <w:rPr>
                <w:noProof/>
                <w:webHidden/>
              </w:rPr>
              <w:fldChar w:fldCharType="begin"/>
            </w:r>
            <w:r w:rsidR="008250C2">
              <w:rPr>
                <w:noProof/>
                <w:webHidden/>
              </w:rPr>
              <w:instrText xml:space="preserve"> PAGEREF _Toc48568537 \h </w:instrText>
            </w:r>
            <w:r w:rsidR="008250C2">
              <w:rPr>
                <w:noProof/>
                <w:webHidden/>
              </w:rPr>
            </w:r>
            <w:r w:rsidR="008250C2">
              <w:rPr>
                <w:noProof/>
                <w:webHidden/>
              </w:rPr>
              <w:fldChar w:fldCharType="separate"/>
            </w:r>
            <w:r w:rsidR="008250C2">
              <w:rPr>
                <w:noProof/>
                <w:webHidden/>
              </w:rPr>
              <w:t>3</w:t>
            </w:r>
            <w:r w:rsidR="008250C2">
              <w:rPr>
                <w:noProof/>
                <w:webHidden/>
              </w:rPr>
              <w:fldChar w:fldCharType="end"/>
            </w:r>
          </w:hyperlink>
        </w:p>
        <w:p w:rsidR="008250C2" w:rsidRDefault="008250C2">
          <w:pPr>
            <w:pStyle w:val="Verzeichnis1"/>
            <w:rPr>
              <w:rFonts w:asciiTheme="minorHAnsi" w:eastAsiaTheme="minorEastAsia" w:hAnsiTheme="minorHAnsi" w:cstheme="minorBidi"/>
              <w:noProof/>
            </w:rPr>
          </w:pPr>
          <w:hyperlink w:anchor="_Toc48568538" w:history="1">
            <w:r w:rsidRPr="008A7A9A">
              <w:rPr>
                <w:rStyle w:val="Hyperlink"/>
                <w:noProof/>
              </w:rPr>
              <w:t>2</w:t>
            </w:r>
            <w:r>
              <w:rPr>
                <w:rFonts w:asciiTheme="minorHAnsi" w:eastAsiaTheme="minorEastAsia" w:hAnsiTheme="minorHAnsi" w:cstheme="minorBidi"/>
                <w:noProof/>
              </w:rPr>
              <w:tab/>
            </w:r>
            <w:r w:rsidRPr="008A7A9A">
              <w:rPr>
                <w:rStyle w:val="Hyperlink"/>
                <w:noProof/>
              </w:rPr>
              <w:t>Heizsystem</w:t>
            </w:r>
            <w:r>
              <w:rPr>
                <w:noProof/>
                <w:webHidden/>
              </w:rPr>
              <w:tab/>
            </w:r>
            <w:r>
              <w:rPr>
                <w:noProof/>
                <w:webHidden/>
              </w:rPr>
              <w:fldChar w:fldCharType="begin"/>
            </w:r>
            <w:r>
              <w:rPr>
                <w:noProof/>
                <w:webHidden/>
              </w:rPr>
              <w:instrText xml:space="preserve"> PAGEREF _Toc48568538 \h </w:instrText>
            </w:r>
            <w:r>
              <w:rPr>
                <w:noProof/>
                <w:webHidden/>
              </w:rPr>
            </w:r>
            <w:r>
              <w:rPr>
                <w:noProof/>
                <w:webHidden/>
              </w:rPr>
              <w:fldChar w:fldCharType="separate"/>
            </w:r>
            <w:r>
              <w:rPr>
                <w:noProof/>
                <w:webHidden/>
              </w:rPr>
              <w:t>3</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39" w:history="1">
            <w:r w:rsidRPr="008A7A9A">
              <w:rPr>
                <w:rStyle w:val="Hyperlink"/>
                <w:noProof/>
              </w:rPr>
              <w:t>2.1</w:t>
            </w:r>
            <w:r>
              <w:rPr>
                <w:rFonts w:asciiTheme="minorHAnsi" w:eastAsiaTheme="minorEastAsia" w:hAnsiTheme="minorHAnsi" w:cstheme="minorBidi"/>
                <w:noProof/>
              </w:rPr>
              <w:tab/>
            </w:r>
            <w:r w:rsidRPr="008A7A9A">
              <w:rPr>
                <w:rStyle w:val="Hyperlink"/>
                <w:noProof/>
              </w:rPr>
              <w:t>Aufbau des Heizsystems</w:t>
            </w:r>
            <w:r>
              <w:rPr>
                <w:noProof/>
                <w:webHidden/>
              </w:rPr>
              <w:tab/>
            </w:r>
            <w:r>
              <w:rPr>
                <w:noProof/>
                <w:webHidden/>
              </w:rPr>
              <w:fldChar w:fldCharType="begin"/>
            </w:r>
            <w:r>
              <w:rPr>
                <w:noProof/>
                <w:webHidden/>
              </w:rPr>
              <w:instrText xml:space="preserve"> PAGEREF _Toc48568539 \h </w:instrText>
            </w:r>
            <w:r>
              <w:rPr>
                <w:noProof/>
                <w:webHidden/>
              </w:rPr>
            </w:r>
            <w:r>
              <w:rPr>
                <w:noProof/>
                <w:webHidden/>
              </w:rPr>
              <w:fldChar w:fldCharType="separate"/>
            </w:r>
            <w:r>
              <w:rPr>
                <w:noProof/>
                <w:webHidden/>
              </w:rPr>
              <w:t>3</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0" w:history="1">
            <w:r w:rsidRPr="008A7A9A">
              <w:rPr>
                <w:rStyle w:val="Hyperlink"/>
                <w:noProof/>
              </w:rPr>
              <w:t>2.1.1</w:t>
            </w:r>
            <w:r>
              <w:rPr>
                <w:rFonts w:asciiTheme="minorHAnsi" w:eastAsiaTheme="minorEastAsia" w:hAnsiTheme="minorHAnsi" w:cstheme="minorBidi"/>
                <w:noProof/>
              </w:rPr>
              <w:tab/>
            </w:r>
            <w:r w:rsidRPr="008A7A9A">
              <w:rPr>
                <w:rStyle w:val="Hyperlink"/>
                <w:noProof/>
              </w:rPr>
              <w:t>Teilsystem Raum</w:t>
            </w:r>
            <w:r>
              <w:rPr>
                <w:noProof/>
                <w:webHidden/>
              </w:rPr>
              <w:tab/>
            </w:r>
            <w:r>
              <w:rPr>
                <w:noProof/>
                <w:webHidden/>
              </w:rPr>
              <w:fldChar w:fldCharType="begin"/>
            </w:r>
            <w:r>
              <w:rPr>
                <w:noProof/>
                <w:webHidden/>
              </w:rPr>
              <w:instrText xml:space="preserve"> PAGEREF _Toc48568540 \h </w:instrText>
            </w:r>
            <w:r>
              <w:rPr>
                <w:noProof/>
                <w:webHidden/>
              </w:rPr>
            </w:r>
            <w:r>
              <w:rPr>
                <w:noProof/>
                <w:webHidden/>
              </w:rPr>
              <w:fldChar w:fldCharType="separate"/>
            </w:r>
            <w:r>
              <w:rPr>
                <w:noProof/>
                <w:webHidden/>
              </w:rPr>
              <w:t>4</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1" w:history="1">
            <w:r w:rsidRPr="008A7A9A">
              <w:rPr>
                <w:rStyle w:val="Hyperlink"/>
                <w:noProof/>
              </w:rPr>
              <w:t>2.1.2</w:t>
            </w:r>
            <w:r>
              <w:rPr>
                <w:rFonts w:asciiTheme="minorHAnsi" w:eastAsiaTheme="minorEastAsia" w:hAnsiTheme="minorHAnsi" w:cstheme="minorBidi"/>
                <w:noProof/>
              </w:rPr>
              <w:tab/>
            </w:r>
            <w:r w:rsidRPr="008A7A9A">
              <w:rPr>
                <w:rStyle w:val="Hyperlink"/>
                <w:noProof/>
              </w:rPr>
              <w:t>Teilsystem Heizungssystem</w:t>
            </w:r>
            <w:r>
              <w:rPr>
                <w:noProof/>
                <w:webHidden/>
              </w:rPr>
              <w:tab/>
            </w:r>
            <w:r>
              <w:rPr>
                <w:noProof/>
                <w:webHidden/>
              </w:rPr>
              <w:fldChar w:fldCharType="begin"/>
            </w:r>
            <w:r>
              <w:rPr>
                <w:noProof/>
                <w:webHidden/>
              </w:rPr>
              <w:instrText xml:space="preserve"> PAGEREF _Toc48568541 \h </w:instrText>
            </w:r>
            <w:r>
              <w:rPr>
                <w:noProof/>
                <w:webHidden/>
              </w:rPr>
            </w:r>
            <w:r>
              <w:rPr>
                <w:noProof/>
                <w:webHidden/>
              </w:rPr>
              <w:fldChar w:fldCharType="separate"/>
            </w:r>
            <w:r>
              <w:rPr>
                <w:noProof/>
                <w:webHidden/>
              </w:rPr>
              <w:t>4</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42" w:history="1">
            <w:r w:rsidRPr="008A7A9A">
              <w:rPr>
                <w:rStyle w:val="Hyperlink"/>
                <w:noProof/>
              </w:rPr>
              <w:t>2.2</w:t>
            </w:r>
            <w:r>
              <w:rPr>
                <w:rFonts w:asciiTheme="minorHAnsi" w:eastAsiaTheme="minorEastAsia" w:hAnsiTheme="minorHAnsi" w:cstheme="minorBidi"/>
                <w:noProof/>
              </w:rPr>
              <w:tab/>
            </w:r>
            <w:r w:rsidRPr="008A7A9A">
              <w:rPr>
                <w:rStyle w:val="Hyperlink"/>
                <w:noProof/>
              </w:rPr>
              <w:t>Thermische Ersatzschaltbild</w:t>
            </w:r>
            <w:r>
              <w:rPr>
                <w:noProof/>
                <w:webHidden/>
              </w:rPr>
              <w:tab/>
            </w:r>
            <w:r>
              <w:rPr>
                <w:noProof/>
                <w:webHidden/>
              </w:rPr>
              <w:fldChar w:fldCharType="begin"/>
            </w:r>
            <w:r>
              <w:rPr>
                <w:noProof/>
                <w:webHidden/>
              </w:rPr>
              <w:instrText xml:space="preserve"> PAGEREF _Toc48568542 \h </w:instrText>
            </w:r>
            <w:r>
              <w:rPr>
                <w:noProof/>
                <w:webHidden/>
              </w:rPr>
            </w:r>
            <w:r>
              <w:rPr>
                <w:noProof/>
                <w:webHidden/>
              </w:rPr>
              <w:fldChar w:fldCharType="separate"/>
            </w:r>
            <w:r>
              <w:rPr>
                <w:noProof/>
                <w:webHidden/>
              </w:rPr>
              <w:t>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3" w:history="1">
            <w:r w:rsidRPr="008A7A9A">
              <w:rPr>
                <w:rStyle w:val="Hyperlink"/>
                <w:noProof/>
              </w:rPr>
              <w:t>2.2.1</w:t>
            </w:r>
            <w:r>
              <w:rPr>
                <w:rFonts w:asciiTheme="minorHAnsi" w:eastAsiaTheme="minorEastAsia" w:hAnsiTheme="minorHAnsi" w:cstheme="minorBidi"/>
                <w:noProof/>
              </w:rPr>
              <w:tab/>
            </w:r>
            <w:r w:rsidRPr="008A7A9A">
              <w:rPr>
                <w:rStyle w:val="Hyperlink"/>
                <w:noProof/>
              </w:rPr>
              <w:t>Heizelement</w:t>
            </w:r>
            <w:r>
              <w:rPr>
                <w:noProof/>
                <w:webHidden/>
              </w:rPr>
              <w:tab/>
            </w:r>
            <w:r>
              <w:rPr>
                <w:noProof/>
                <w:webHidden/>
              </w:rPr>
              <w:fldChar w:fldCharType="begin"/>
            </w:r>
            <w:r>
              <w:rPr>
                <w:noProof/>
                <w:webHidden/>
              </w:rPr>
              <w:instrText xml:space="preserve"> PAGEREF _Toc48568543 \h </w:instrText>
            </w:r>
            <w:r>
              <w:rPr>
                <w:noProof/>
                <w:webHidden/>
              </w:rPr>
            </w:r>
            <w:r>
              <w:rPr>
                <w:noProof/>
                <w:webHidden/>
              </w:rPr>
              <w:fldChar w:fldCharType="separate"/>
            </w:r>
            <w:r>
              <w:rPr>
                <w:noProof/>
                <w:webHidden/>
              </w:rPr>
              <w:t>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4" w:history="1">
            <w:r w:rsidRPr="008A7A9A">
              <w:rPr>
                <w:rStyle w:val="Hyperlink"/>
                <w:noProof/>
              </w:rPr>
              <w:t>2.2.2</w:t>
            </w:r>
            <w:r>
              <w:rPr>
                <w:rFonts w:asciiTheme="minorHAnsi" w:eastAsiaTheme="minorEastAsia" w:hAnsiTheme="minorHAnsi" w:cstheme="minorBidi"/>
                <w:noProof/>
              </w:rPr>
              <w:tab/>
            </w:r>
            <w:r w:rsidRPr="008A7A9A">
              <w:rPr>
                <w:rStyle w:val="Hyperlink"/>
                <w:noProof/>
              </w:rPr>
              <w:t>Heizkessel</w:t>
            </w:r>
            <w:r>
              <w:rPr>
                <w:noProof/>
                <w:webHidden/>
              </w:rPr>
              <w:tab/>
            </w:r>
            <w:r>
              <w:rPr>
                <w:noProof/>
                <w:webHidden/>
              </w:rPr>
              <w:fldChar w:fldCharType="begin"/>
            </w:r>
            <w:r>
              <w:rPr>
                <w:noProof/>
                <w:webHidden/>
              </w:rPr>
              <w:instrText xml:space="preserve"> PAGEREF _Toc48568544 \h </w:instrText>
            </w:r>
            <w:r>
              <w:rPr>
                <w:noProof/>
                <w:webHidden/>
              </w:rPr>
            </w:r>
            <w:r>
              <w:rPr>
                <w:noProof/>
                <w:webHidden/>
              </w:rPr>
              <w:fldChar w:fldCharType="separate"/>
            </w:r>
            <w:r>
              <w:rPr>
                <w:noProof/>
                <w:webHidden/>
              </w:rPr>
              <w:t>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5" w:history="1">
            <w:r w:rsidRPr="008A7A9A">
              <w:rPr>
                <w:rStyle w:val="Hyperlink"/>
                <w:noProof/>
              </w:rPr>
              <w:t>2.2.3</w:t>
            </w:r>
            <w:r>
              <w:rPr>
                <w:rFonts w:asciiTheme="minorHAnsi" w:eastAsiaTheme="minorEastAsia" w:hAnsiTheme="minorHAnsi" w:cstheme="minorBidi"/>
                <w:noProof/>
              </w:rPr>
              <w:tab/>
            </w:r>
            <w:r w:rsidRPr="008A7A9A">
              <w:rPr>
                <w:rStyle w:val="Hyperlink"/>
                <w:noProof/>
              </w:rPr>
              <w:t>Heizkörper</w:t>
            </w:r>
            <w:r>
              <w:rPr>
                <w:noProof/>
                <w:webHidden/>
              </w:rPr>
              <w:tab/>
            </w:r>
            <w:r>
              <w:rPr>
                <w:noProof/>
                <w:webHidden/>
              </w:rPr>
              <w:fldChar w:fldCharType="begin"/>
            </w:r>
            <w:r>
              <w:rPr>
                <w:noProof/>
                <w:webHidden/>
              </w:rPr>
              <w:instrText xml:space="preserve"> PAGEREF _Toc48568545 \h </w:instrText>
            </w:r>
            <w:r>
              <w:rPr>
                <w:noProof/>
                <w:webHidden/>
              </w:rPr>
            </w:r>
            <w:r>
              <w:rPr>
                <w:noProof/>
                <w:webHidden/>
              </w:rPr>
              <w:fldChar w:fldCharType="separate"/>
            </w:r>
            <w:r>
              <w:rPr>
                <w:noProof/>
                <w:webHidden/>
              </w:rPr>
              <w:t>7</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6" w:history="1">
            <w:r w:rsidRPr="008A7A9A">
              <w:rPr>
                <w:rStyle w:val="Hyperlink"/>
                <w:noProof/>
              </w:rPr>
              <w:t>2.2.4</w:t>
            </w:r>
            <w:r>
              <w:rPr>
                <w:rFonts w:asciiTheme="minorHAnsi" w:eastAsiaTheme="minorEastAsia" w:hAnsiTheme="minorHAnsi" w:cstheme="minorBidi"/>
                <w:noProof/>
              </w:rPr>
              <w:tab/>
            </w:r>
            <w:r w:rsidRPr="008A7A9A">
              <w:rPr>
                <w:rStyle w:val="Hyperlink"/>
                <w:noProof/>
              </w:rPr>
              <w:t>Raum</w:t>
            </w:r>
            <w:r>
              <w:rPr>
                <w:noProof/>
                <w:webHidden/>
              </w:rPr>
              <w:tab/>
            </w:r>
            <w:r>
              <w:rPr>
                <w:noProof/>
                <w:webHidden/>
              </w:rPr>
              <w:fldChar w:fldCharType="begin"/>
            </w:r>
            <w:r>
              <w:rPr>
                <w:noProof/>
                <w:webHidden/>
              </w:rPr>
              <w:instrText xml:space="preserve"> PAGEREF _Toc48568546 \h </w:instrText>
            </w:r>
            <w:r>
              <w:rPr>
                <w:noProof/>
                <w:webHidden/>
              </w:rPr>
            </w:r>
            <w:r>
              <w:rPr>
                <w:noProof/>
                <w:webHidden/>
              </w:rPr>
              <w:fldChar w:fldCharType="separate"/>
            </w:r>
            <w:r>
              <w:rPr>
                <w:noProof/>
                <w:webHidden/>
              </w:rPr>
              <w:t>7</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47" w:history="1">
            <w:r w:rsidRPr="008A7A9A">
              <w:rPr>
                <w:rStyle w:val="Hyperlink"/>
                <w:noProof/>
              </w:rPr>
              <w:t>2.3</w:t>
            </w:r>
            <w:r>
              <w:rPr>
                <w:rFonts w:asciiTheme="minorHAnsi" w:eastAsiaTheme="minorEastAsia" w:hAnsiTheme="minorHAnsi" w:cstheme="minorBidi"/>
                <w:noProof/>
              </w:rPr>
              <w:tab/>
            </w:r>
            <w:r w:rsidRPr="008A7A9A">
              <w:rPr>
                <w:rStyle w:val="Hyperlink"/>
                <w:noProof/>
              </w:rPr>
              <w:t>Modellierung des Systems</w:t>
            </w:r>
            <w:r>
              <w:rPr>
                <w:noProof/>
                <w:webHidden/>
              </w:rPr>
              <w:tab/>
            </w:r>
            <w:r>
              <w:rPr>
                <w:noProof/>
                <w:webHidden/>
              </w:rPr>
              <w:fldChar w:fldCharType="begin"/>
            </w:r>
            <w:r>
              <w:rPr>
                <w:noProof/>
                <w:webHidden/>
              </w:rPr>
              <w:instrText xml:space="preserve"> PAGEREF _Toc48568547 \h </w:instrText>
            </w:r>
            <w:r>
              <w:rPr>
                <w:noProof/>
                <w:webHidden/>
              </w:rPr>
            </w:r>
            <w:r>
              <w:rPr>
                <w:noProof/>
                <w:webHidden/>
              </w:rPr>
              <w:fldChar w:fldCharType="separate"/>
            </w:r>
            <w:r>
              <w:rPr>
                <w:noProof/>
                <w:webHidden/>
              </w:rPr>
              <w:t>8</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8" w:history="1">
            <w:r w:rsidRPr="008A7A9A">
              <w:rPr>
                <w:rStyle w:val="Hyperlink"/>
                <w:noProof/>
              </w:rPr>
              <w:t>2.3.1</w:t>
            </w:r>
            <w:r>
              <w:rPr>
                <w:rFonts w:asciiTheme="minorHAnsi" w:eastAsiaTheme="minorEastAsia" w:hAnsiTheme="minorHAnsi" w:cstheme="minorBidi"/>
                <w:noProof/>
              </w:rPr>
              <w:tab/>
            </w:r>
            <w:r w:rsidRPr="008A7A9A">
              <w:rPr>
                <w:rStyle w:val="Hyperlink"/>
                <w:noProof/>
              </w:rPr>
              <w:t>Heizelemente</w:t>
            </w:r>
            <w:r>
              <w:rPr>
                <w:noProof/>
                <w:webHidden/>
              </w:rPr>
              <w:tab/>
            </w:r>
            <w:r>
              <w:rPr>
                <w:noProof/>
                <w:webHidden/>
              </w:rPr>
              <w:fldChar w:fldCharType="begin"/>
            </w:r>
            <w:r>
              <w:rPr>
                <w:noProof/>
                <w:webHidden/>
              </w:rPr>
              <w:instrText xml:space="preserve"> PAGEREF _Toc48568548 \h </w:instrText>
            </w:r>
            <w:r>
              <w:rPr>
                <w:noProof/>
                <w:webHidden/>
              </w:rPr>
            </w:r>
            <w:r>
              <w:rPr>
                <w:noProof/>
                <w:webHidden/>
              </w:rPr>
              <w:fldChar w:fldCharType="separate"/>
            </w:r>
            <w:r>
              <w:rPr>
                <w:noProof/>
                <w:webHidden/>
              </w:rPr>
              <w:t>8</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49" w:history="1">
            <w:r w:rsidRPr="008A7A9A">
              <w:rPr>
                <w:rStyle w:val="Hyperlink"/>
                <w:noProof/>
              </w:rPr>
              <w:t>2.3.2</w:t>
            </w:r>
            <w:r>
              <w:rPr>
                <w:rFonts w:asciiTheme="minorHAnsi" w:eastAsiaTheme="minorEastAsia" w:hAnsiTheme="minorHAnsi" w:cstheme="minorBidi"/>
                <w:noProof/>
              </w:rPr>
              <w:tab/>
            </w:r>
            <w:r w:rsidRPr="008A7A9A">
              <w:rPr>
                <w:rStyle w:val="Hyperlink"/>
                <w:noProof/>
              </w:rPr>
              <w:t>Heizkessel</w:t>
            </w:r>
            <w:r>
              <w:rPr>
                <w:noProof/>
                <w:webHidden/>
              </w:rPr>
              <w:tab/>
            </w:r>
            <w:r>
              <w:rPr>
                <w:noProof/>
                <w:webHidden/>
              </w:rPr>
              <w:fldChar w:fldCharType="begin"/>
            </w:r>
            <w:r>
              <w:rPr>
                <w:noProof/>
                <w:webHidden/>
              </w:rPr>
              <w:instrText xml:space="preserve"> PAGEREF _Toc48568549 \h </w:instrText>
            </w:r>
            <w:r>
              <w:rPr>
                <w:noProof/>
                <w:webHidden/>
              </w:rPr>
            </w:r>
            <w:r>
              <w:rPr>
                <w:noProof/>
                <w:webHidden/>
              </w:rPr>
              <w:fldChar w:fldCharType="separate"/>
            </w:r>
            <w:r>
              <w:rPr>
                <w:noProof/>
                <w:webHidden/>
              </w:rPr>
              <w:t>9</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0" w:history="1">
            <w:r w:rsidRPr="008A7A9A">
              <w:rPr>
                <w:rStyle w:val="Hyperlink"/>
                <w:noProof/>
              </w:rPr>
              <w:t>2.3.3</w:t>
            </w:r>
            <w:r>
              <w:rPr>
                <w:rFonts w:asciiTheme="minorHAnsi" w:eastAsiaTheme="minorEastAsia" w:hAnsiTheme="minorHAnsi" w:cstheme="minorBidi"/>
                <w:noProof/>
              </w:rPr>
              <w:tab/>
            </w:r>
            <w:r w:rsidRPr="008A7A9A">
              <w:rPr>
                <w:rStyle w:val="Hyperlink"/>
                <w:noProof/>
              </w:rPr>
              <w:t>Heizkörper</w:t>
            </w:r>
            <w:r>
              <w:rPr>
                <w:noProof/>
                <w:webHidden/>
              </w:rPr>
              <w:tab/>
            </w:r>
            <w:r>
              <w:rPr>
                <w:noProof/>
                <w:webHidden/>
              </w:rPr>
              <w:fldChar w:fldCharType="begin"/>
            </w:r>
            <w:r>
              <w:rPr>
                <w:noProof/>
                <w:webHidden/>
              </w:rPr>
              <w:instrText xml:space="preserve"> PAGEREF _Toc48568550 \h </w:instrText>
            </w:r>
            <w:r>
              <w:rPr>
                <w:noProof/>
                <w:webHidden/>
              </w:rPr>
            </w:r>
            <w:r>
              <w:rPr>
                <w:noProof/>
                <w:webHidden/>
              </w:rPr>
              <w:fldChar w:fldCharType="separate"/>
            </w:r>
            <w:r>
              <w:rPr>
                <w:noProof/>
                <w:webHidden/>
              </w:rPr>
              <w:t>14</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1" w:history="1">
            <w:r w:rsidRPr="008A7A9A">
              <w:rPr>
                <w:rStyle w:val="Hyperlink"/>
                <w:noProof/>
              </w:rPr>
              <w:t>2.3.4</w:t>
            </w:r>
            <w:r>
              <w:rPr>
                <w:rFonts w:asciiTheme="minorHAnsi" w:eastAsiaTheme="minorEastAsia" w:hAnsiTheme="minorHAnsi" w:cstheme="minorBidi"/>
                <w:noProof/>
              </w:rPr>
              <w:tab/>
            </w:r>
            <w:r w:rsidRPr="008A7A9A">
              <w:rPr>
                <w:rStyle w:val="Hyperlink"/>
                <w:noProof/>
              </w:rPr>
              <w:t>Raumluft</w:t>
            </w:r>
            <w:r>
              <w:rPr>
                <w:noProof/>
                <w:webHidden/>
              </w:rPr>
              <w:tab/>
            </w:r>
            <w:r>
              <w:rPr>
                <w:noProof/>
                <w:webHidden/>
              </w:rPr>
              <w:fldChar w:fldCharType="begin"/>
            </w:r>
            <w:r>
              <w:rPr>
                <w:noProof/>
                <w:webHidden/>
              </w:rPr>
              <w:instrText xml:space="preserve"> PAGEREF _Toc48568551 \h </w:instrText>
            </w:r>
            <w:r>
              <w:rPr>
                <w:noProof/>
                <w:webHidden/>
              </w:rPr>
            </w:r>
            <w:r>
              <w:rPr>
                <w:noProof/>
                <w:webHidden/>
              </w:rPr>
              <w:fldChar w:fldCharType="separate"/>
            </w:r>
            <w:r>
              <w:rPr>
                <w:noProof/>
                <w:webHidden/>
              </w:rPr>
              <w:t>15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2" w:history="1">
            <w:r w:rsidRPr="008A7A9A">
              <w:rPr>
                <w:rStyle w:val="Hyperlink"/>
                <w:noProof/>
              </w:rPr>
              <w:t>2.3.5</w:t>
            </w:r>
            <w:r>
              <w:rPr>
                <w:rFonts w:asciiTheme="minorHAnsi" w:eastAsiaTheme="minorEastAsia" w:hAnsiTheme="minorHAnsi" w:cstheme="minorBidi"/>
                <w:noProof/>
              </w:rPr>
              <w:tab/>
            </w:r>
            <w:r w:rsidRPr="008A7A9A">
              <w:rPr>
                <w:rStyle w:val="Hyperlink"/>
                <w:noProof/>
              </w:rPr>
              <w:t>Modellierung in Blockschaltbild</w:t>
            </w:r>
            <w:r>
              <w:rPr>
                <w:noProof/>
                <w:webHidden/>
              </w:rPr>
              <w:tab/>
            </w:r>
            <w:r>
              <w:rPr>
                <w:noProof/>
                <w:webHidden/>
              </w:rPr>
              <w:fldChar w:fldCharType="begin"/>
            </w:r>
            <w:r>
              <w:rPr>
                <w:noProof/>
                <w:webHidden/>
              </w:rPr>
              <w:instrText xml:space="preserve"> PAGEREF _Toc48568552 \h </w:instrText>
            </w:r>
            <w:r>
              <w:rPr>
                <w:noProof/>
                <w:webHidden/>
              </w:rPr>
            </w:r>
            <w:r>
              <w:rPr>
                <w:noProof/>
                <w:webHidden/>
              </w:rPr>
              <w:fldChar w:fldCharType="separate"/>
            </w:r>
            <w:r>
              <w:rPr>
                <w:noProof/>
                <w:webHidden/>
              </w:rPr>
              <w:t>17</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3" w:history="1">
            <w:r w:rsidRPr="008A7A9A">
              <w:rPr>
                <w:rStyle w:val="Hyperlink"/>
                <w:noProof/>
              </w:rPr>
              <w:t>2.3.6</w:t>
            </w:r>
            <w:r>
              <w:rPr>
                <w:rFonts w:asciiTheme="minorHAnsi" w:eastAsiaTheme="minorEastAsia" w:hAnsiTheme="minorHAnsi" w:cstheme="minorBidi"/>
                <w:noProof/>
              </w:rPr>
              <w:tab/>
            </w:r>
            <w:r w:rsidRPr="008A7A9A">
              <w:rPr>
                <w:rStyle w:val="Hyperlink"/>
                <w:noProof/>
              </w:rPr>
              <w:t>Parametereinstellung</w:t>
            </w:r>
            <w:r>
              <w:rPr>
                <w:noProof/>
                <w:webHidden/>
              </w:rPr>
              <w:tab/>
            </w:r>
            <w:r>
              <w:rPr>
                <w:noProof/>
                <w:webHidden/>
              </w:rPr>
              <w:fldChar w:fldCharType="begin"/>
            </w:r>
            <w:r>
              <w:rPr>
                <w:noProof/>
                <w:webHidden/>
              </w:rPr>
              <w:instrText xml:space="preserve"> PAGEREF _Toc48568553 \h </w:instrText>
            </w:r>
            <w:r>
              <w:rPr>
                <w:noProof/>
                <w:webHidden/>
              </w:rPr>
            </w:r>
            <w:r>
              <w:rPr>
                <w:noProof/>
                <w:webHidden/>
              </w:rPr>
              <w:fldChar w:fldCharType="separate"/>
            </w:r>
            <w:r>
              <w:rPr>
                <w:noProof/>
                <w:webHidden/>
              </w:rPr>
              <w:t>19</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54" w:history="1">
            <w:r w:rsidRPr="008A7A9A">
              <w:rPr>
                <w:rStyle w:val="Hyperlink"/>
                <w:noProof/>
              </w:rPr>
              <w:t>2.4</w:t>
            </w:r>
            <w:r>
              <w:rPr>
                <w:rFonts w:asciiTheme="minorHAnsi" w:eastAsiaTheme="minorEastAsia" w:hAnsiTheme="minorHAnsi" w:cstheme="minorBidi"/>
                <w:noProof/>
              </w:rPr>
              <w:tab/>
            </w:r>
            <w:r w:rsidRPr="008A7A9A">
              <w:rPr>
                <w:rStyle w:val="Hyperlink"/>
                <w:noProof/>
              </w:rPr>
              <w:t>Entwurf des Reglers</w:t>
            </w:r>
            <w:r>
              <w:rPr>
                <w:noProof/>
                <w:webHidden/>
              </w:rPr>
              <w:tab/>
            </w:r>
            <w:r>
              <w:rPr>
                <w:noProof/>
                <w:webHidden/>
              </w:rPr>
              <w:fldChar w:fldCharType="begin"/>
            </w:r>
            <w:r>
              <w:rPr>
                <w:noProof/>
                <w:webHidden/>
              </w:rPr>
              <w:instrText xml:space="preserve"> PAGEREF _Toc48568554 \h </w:instrText>
            </w:r>
            <w:r>
              <w:rPr>
                <w:noProof/>
                <w:webHidden/>
              </w:rPr>
            </w:r>
            <w:r>
              <w:rPr>
                <w:noProof/>
                <w:webHidden/>
              </w:rPr>
              <w:fldChar w:fldCharType="separate"/>
            </w:r>
            <w:r>
              <w:rPr>
                <w:noProof/>
                <w:webHidden/>
              </w:rPr>
              <w:t>20</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5" w:history="1">
            <w:r w:rsidRPr="008A7A9A">
              <w:rPr>
                <w:rStyle w:val="Hyperlink"/>
                <w:noProof/>
              </w:rPr>
              <w:t>2.4.1</w:t>
            </w:r>
            <w:r>
              <w:rPr>
                <w:rFonts w:asciiTheme="minorHAnsi" w:eastAsiaTheme="minorEastAsia" w:hAnsiTheme="minorHAnsi" w:cstheme="minorBidi"/>
                <w:noProof/>
              </w:rPr>
              <w:tab/>
            </w:r>
            <w:r w:rsidRPr="008A7A9A">
              <w:rPr>
                <w:rStyle w:val="Hyperlink"/>
                <w:noProof/>
              </w:rPr>
              <w:t>Regler für Heizkessel</w:t>
            </w:r>
            <w:r>
              <w:rPr>
                <w:noProof/>
                <w:webHidden/>
              </w:rPr>
              <w:tab/>
            </w:r>
            <w:r>
              <w:rPr>
                <w:noProof/>
                <w:webHidden/>
              </w:rPr>
              <w:fldChar w:fldCharType="begin"/>
            </w:r>
            <w:r>
              <w:rPr>
                <w:noProof/>
                <w:webHidden/>
              </w:rPr>
              <w:instrText xml:space="preserve"> PAGEREF _Toc48568555 \h </w:instrText>
            </w:r>
            <w:r>
              <w:rPr>
                <w:noProof/>
                <w:webHidden/>
              </w:rPr>
            </w:r>
            <w:r>
              <w:rPr>
                <w:noProof/>
                <w:webHidden/>
              </w:rPr>
              <w:fldChar w:fldCharType="separate"/>
            </w:r>
            <w:r>
              <w:rPr>
                <w:noProof/>
                <w:webHidden/>
              </w:rPr>
              <w:t>20</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6" w:history="1">
            <w:r w:rsidRPr="008A7A9A">
              <w:rPr>
                <w:rStyle w:val="Hyperlink"/>
                <w:noProof/>
              </w:rPr>
              <w:t>2.4.2</w:t>
            </w:r>
            <w:r>
              <w:rPr>
                <w:rFonts w:asciiTheme="minorHAnsi" w:eastAsiaTheme="minorEastAsia" w:hAnsiTheme="minorHAnsi" w:cstheme="minorBidi"/>
                <w:noProof/>
              </w:rPr>
              <w:tab/>
            </w:r>
            <w:r w:rsidRPr="008A7A9A">
              <w:rPr>
                <w:rStyle w:val="Hyperlink"/>
                <w:noProof/>
              </w:rPr>
              <w:t>Regler für Raumsystem</w:t>
            </w:r>
            <w:r>
              <w:rPr>
                <w:noProof/>
                <w:webHidden/>
              </w:rPr>
              <w:tab/>
            </w:r>
            <w:r>
              <w:rPr>
                <w:noProof/>
                <w:webHidden/>
              </w:rPr>
              <w:fldChar w:fldCharType="begin"/>
            </w:r>
            <w:r>
              <w:rPr>
                <w:noProof/>
                <w:webHidden/>
              </w:rPr>
              <w:instrText xml:space="preserve"> PAGEREF _Toc48568556 \h </w:instrText>
            </w:r>
            <w:r>
              <w:rPr>
                <w:noProof/>
                <w:webHidden/>
              </w:rPr>
            </w:r>
            <w:r>
              <w:rPr>
                <w:noProof/>
                <w:webHidden/>
              </w:rPr>
              <w:fldChar w:fldCharType="separate"/>
            </w:r>
            <w:r>
              <w:rPr>
                <w:noProof/>
                <w:webHidden/>
              </w:rPr>
              <w:t>21</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57" w:history="1">
            <w:r w:rsidRPr="008A7A9A">
              <w:rPr>
                <w:rStyle w:val="Hyperlink"/>
                <w:noProof/>
              </w:rPr>
              <w:t>2.5</w:t>
            </w:r>
            <w:r>
              <w:rPr>
                <w:rFonts w:asciiTheme="minorHAnsi" w:eastAsiaTheme="minorEastAsia" w:hAnsiTheme="minorHAnsi" w:cstheme="minorBidi"/>
                <w:noProof/>
              </w:rPr>
              <w:tab/>
            </w:r>
            <w:r w:rsidRPr="008A7A9A">
              <w:rPr>
                <w:rStyle w:val="Hyperlink"/>
                <w:noProof/>
              </w:rPr>
              <w:t>Aufbau des Heizsystems in Simulink</w:t>
            </w:r>
            <w:r>
              <w:rPr>
                <w:noProof/>
                <w:webHidden/>
              </w:rPr>
              <w:tab/>
            </w:r>
            <w:r>
              <w:rPr>
                <w:noProof/>
                <w:webHidden/>
              </w:rPr>
              <w:fldChar w:fldCharType="begin"/>
            </w:r>
            <w:r>
              <w:rPr>
                <w:noProof/>
                <w:webHidden/>
              </w:rPr>
              <w:instrText xml:space="preserve"> PAGEREF _Toc48568557 \h </w:instrText>
            </w:r>
            <w:r>
              <w:rPr>
                <w:noProof/>
                <w:webHidden/>
              </w:rPr>
            </w:r>
            <w:r>
              <w:rPr>
                <w:noProof/>
                <w:webHidden/>
              </w:rPr>
              <w:fldChar w:fldCharType="separate"/>
            </w:r>
            <w:r>
              <w:rPr>
                <w:noProof/>
                <w:webHidden/>
              </w:rPr>
              <w:t>22</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8" w:history="1">
            <w:r w:rsidRPr="008A7A9A">
              <w:rPr>
                <w:rStyle w:val="Hyperlink"/>
                <w:noProof/>
              </w:rPr>
              <w:t>2.5.1</w:t>
            </w:r>
            <w:r>
              <w:rPr>
                <w:rFonts w:asciiTheme="minorHAnsi" w:eastAsiaTheme="minorEastAsia" w:hAnsiTheme="minorHAnsi" w:cstheme="minorBidi"/>
                <w:noProof/>
              </w:rPr>
              <w:tab/>
            </w:r>
            <w:r w:rsidRPr="008A7A9A">
              <w:rPr>
                <w:rStyle w:val="Hyperlink"/>
                <w:noProof/>
              </w:rPr>
              <w:t>Heizkessel</w:t>
            </w:r>
            <w:r>
              <w:rPr>
                <w:noProof/>
                <w:webHidden/>
              </w:rPr>
              <w:tab/>
            </w:r>
            <w:r>
              <w:rPr>
                <w:noProof/>
                <w:webHidden/>
              </w:rPr>
              <w:fldChar w:fldCharType="begin"/>
            </w:r>
            <w:r>
              <w:rPr>
                <w:noProof/>
                <w:webHidden/>
              </w:rPr>
              <w:instrText xml:space="preserve"> PAGEREF _Toc48568558 \h </w:instrText>
            </w:r>
            <w:r>
              <w:rPr>
                <w:noProof/>
                <w:webHidden/>
              </w:rPr>
            </w:r>
            <w:r>
              <w:rPr>
                <w:noProof/>
                <w:webHidden/>
              </w:rPr>
              <w:fldChar w:fldCharType="separate"/>
            </w:r>
            <w:r>
              <w:rPr>
                <w:noProof/>
                <w:webHidden/>
              </w:rPr>
              <w:t>22</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59" w:history="1">
            <w:r w:rsidRPr="008A7A9A">
              <w:rPr>
                <w:rStyle w:val="Hyperlink"/>
                <w:noProof/>
              </w:rPr>
              <w:t>2.5.2</w:t>
            </w:r>
            <w:r>
              <w:rPr>
                <w:rFonts w:asciiTheme="minorHAnsi" w:eastAsiaTheme="minorEastAsia" w:hAnsiTheme="minorHAnsi" w:cstheme="minorBidi"/>
                <w:noProof/>
              </w:rPr>
              <w:tab/>
            </w:r>
            <w:r w:rsidRPr="008A7A9A">
              <w:rPr>
                <w:rStyle w:val="Hyperlink"/>
                <w:noProof/>
              </w:rPr>
              <w:t>Raumsystem</w:t>
            </w:r>
            <w:r>
              <w:rPr>
                <w:noProof/>
                <w:webHidden/>
              </w:rPr>
              <w:tab/>
            </w:r>
            <w:r>
              <w:rPr>
                <w:noProof/>
                <w:webHidden/>
              </w:rPr>
              <w:fldChar w:fldCharType="begin"/>
            </w:r>
            <w:r>
              <w:rPr>
                <w:noProof/>
                <w:webHidden/>
              </w:rPr>
              <w:instrText xml:space="preserve"> PAGEREF _Toc48568559 \h </w:instrText>
            </w:r>
            <w:r>
              <w:rPr>
                <w:noProof/>
                <w:webHidden/>
              </w:rPr>
            </w:r>
            <w:r>
              <w:rPr>
                <w:noProof/>
                <w:webHidden/>
              </w:rPr>
              <w:fldChar w:fldCharType="separate"/>
            </w:r>
            <w:r>
              <w:rPr>
                <w:noProof/>
                <w:webHidden/>
              </w:rPr>
              <w:t>22</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60" w:history="1">
            <w:r w:rsidRPr="008A7A9A">
              <w:rPr>
                <w:rStyle w:val="Hyperlink"/>
                <w:noProof/>
              </w:rPr>
              <w:t>2.5.3</w:t>
            </w:r>
            <w:r>
              <w:rPr>
                <w:rFonts w:asciiTheme="minorHAnsi" w:eastAsiaTheme="minorEastAsia" w:hAnsiTheme="minorHAnsi" w:cstheme="minorBidi"/>
                <w:noProof/>
              </w:rPr>
              <w:tab/>
            </w:r>
            <w:r w:rsidRPr="008A7A9A">
              <w:rPr>
                <w:rStyle w:val="Hyperlink"/>
                <w:noProof/>
              </w:rPr>
              <w:t>Simulationsbeispiele</w:t>
            </w:r>
            <w:r>
              <w:rPr>
                <w:noProof/>
                <w:webHidden/>
              </w:rPr>
              <w:tab/>
            </w:r>
            <w:r>
              <w:rPr>
                <w:noProof/>
                <w:webHidden/>
              </w:rPr>
              <w:fldChar w:fldCharType="begin"/>
            </w:r>
            <w:r>
              <w:rPr>
                <w:noProof/>
                <w:webHidden/>
              </w:rPr>
              <w:instrText xml:space="preserve"> PAGEREF _Toc48568560 \h </w:instrText>
            </w:r>
            <w:r>
              <w:rPr>
                <w:noProof/>
                <w:webHidden/>
              </w:rPr>
            </w:r>
            <w:r>
              <w:rPr>
                <w:noProof/>
                <w:webHidden/>
              </w:rPr>
              <w:fldChar w:fldCharType="separate"/>
            </w:r>
            <w:r>
              <w:rPr>
                <w:noProof/>
                <w:webHidden/>
              </w:rPr>
              <w:t>23</w:t>
            </w:r>
            <w:r>
              <w:rPr>
                <w:noProof/>
                <w:webHidden/>
              </w:rPr>
              <w:fldChar w:fldCharType="end"/>
            </w:r>
          </w:hyperlink>
        </w:p>
        <w:p w:rsidR="008250C2" w:rsidRDefault="008250C2">
          <w:pPr>
            <w:pStyle w:val="Verzeichnis1"/>
            <w:rPr>
              <w:rFonts w:asciiTheme="minorHAnsi" w:eastAsiaTheme="minorEastAsia" w:hAnsiTheme="minorHAnsi" w:cstheme="minorBidi"/>
              <w:noProof/>
            </w:rPr>
          </w:pPr>
          <w:hyperlink w:anchor="_Toc48568561" w:history="1">
            <w:r w:rsidRPr="008A7A9A">
              <w:rPr>
                <w:rStyle w:val="Hyperlink"/>
                <w:noProof/>
              </w:rPr>
              <w:t>3</w:t>
            </w:r>
            <w:r>
              <w:rPr>
                <w:rFonts w:asciiTheme="minorHAnsi" w:eastAsiaTheme="minorEastAsia" w:hAnsiTheme="minorHAnsi" w:cstheme="minorBidi"/>
                <w:noProof/>
              </w:rPr>
              <w:tab/>
            </w:r>
            <w:r w:rsidRPr="008A7A9A">
              <w:rPr>
                <w:rStyle w:val="Hyperlink"/>
                <w:noProof/>
              </w:rPr>
              <w:t>Analysesystem</w:t>
            </w:r>
            <w:r>
              <w:rPr>
                <w:noProof/>
                <w:webHidden/>
              </w:rPr>
              <w:tab/>
            </w:r>
            <w:r>
              <w:rPr>
                <w:noProof/>
                <w:webHidden/>
              </w:rPr>
              <w:fldChar w:fldCharType="begin"/>
            </w:r>
            <w:r>
              <w:rPr>
                <w:noProof/>
                <w:webHidden/>
              </w:rPr>
              <w:instrText xml:space="preserve"> PAGEREF _Toc48568561 \h </w:instrText>
            </w:r>
            <w:r>
              <w:rPr>
                <w:noProof/>
                <w:webHidden/>
              </w:rPr>
            </w:r>
            <w:r>
              <w:rPr>
                <w:noProof/>
                <w:webHidden/>
              </w:rPr>
              <w:fldChar w:fldCharType="separate"/>
            </w:r>
            <w:r>
              <w:rPr>
                <w:noProof/>
                <w:webHidden/>
              </w:rPr>
              <w:t>24</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62" w:history="1">
            <w:r w:rsidRPr="008A7A9A">
              <w:rPr>
                <w:rStyle w:val="Hyperlink"/>
                <w:noProof/>
              </w:rPr>
              <w:t>3.1</w:t>
            </w:r>
            <w:r>
              <w:rPr>
                <w:rFonts w:asciiTheme="minorHAnsi" w:eastAsiaTheme="minorEastAsia" w:hAnsiTheme="minorHAnsi" w:cstheme="minorBidi"/>
                <w:noProof/>
              </w:rPr>
              <w:tab/>
            </w:r>
            <w:r w:rsidRPr="008A7A9A">
              <w:rPr>
                <w:rStyle w:val="Hyperlink"/>
                <w:noProof/>
              </w:rPr>
              <w:t>Ablauf des Programms</w:t>
            </w:r>
            <w:r>
              <w:rPr>
                <w:noProof/>
                <w:webHidden/>
              </w:rPr>
              <w:tab/>
            </w:r>
            <w:r>
              <w:rPr>
                <w:noProof/>
                <w:webHidden/>
              </w:rPr>
              <w:fldChar w:fldCharType="begin"/>
            </w:r>
            <w:r>
              <w:rPr>
                <w:noProof/>
                <w:webHidden/>
              </w:rPr>
              <w:instrText xml:space="preserve"> PAGEREF _Toc48568562 \h </w:instrText>
            </w:r>
            <w:r>
              <w:rPr>
                <w:noProof/>
                <w:webHidden/>
              </w:rPr>
            </w:r>
            <w:r>
              <w:rPr>
                <w:noProof/>
                <w:webHidden/>
              </w:rPr>
              <w:fldChar w:fldCharType="separate"/>
            </w:r>
            <w:r>
              <w:rPr>
                <w:noProof/>
                <w:webHidden/>
              </w:rPr>
              <w:t>24</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63" w:history="1">
            <w:r w:rsidRPr="008A7A9A">
              <w:rPr>
                <w:rStyle w:val="Hyperlink"/>
                <w:noProof/>
              </w:rPr>
              <w:t>3.2</w:t>
            </w:r>
            <w:r>
              <w:rPr>
                <w:rFonts w:asciiTheme="minorHAnsi" w:eastAsiaTheme="minorEastAsia" w:hAnsiTheme="minorHAnsi" w:cstheme="minorBidi"/>
                <w:noProof/>
              </w:rPr>
              <w:tab/>
            </w:r>
            <w:r w:rsidRPr="008A7A9A">
              <w:rPr>
                <w:rStyle w:val="Hyperlink"/>
                <w:noProof/>
              </w:rPr>
              <w:t>Aufbau des Blocks</w:t>
            </w:r>
            <w:r>
              <w:rPr>
                <w:noProof/>
                <w:webHidden/>
              </w:rPr>
              <w:tab/>
            </w:r>
            <w:r>
              <w:rPr>
                <w:noProof/>
                <w:webHidden/>
              </w:rPr>
              <w:fldChar w:fldCharType="begin"/>
            </w:r>
            <w:r>
              <w:rPr>
                <w:noProof/>
                <w:webHidden/>
              </w:rPr>
              <w:instrText xml:space="preserve"> PAGEREF _Toc48568563 \h </w:instrText>
            </w:r>
            <w:r>
              <w:rPr>
                <w:noProof/>
                <w:webHidden/>
              </w:rPr>
            </w:r>
            <w:r>
              <w:rPr>
                <w:noProof/>
                <w:webHidden/>
              </w:rPr>
              <w:fldChar w:fldCharType="separate"/>
            </w:r>
            <w:r>
              <w:rPr>
                <w:noProof/>
                <w:webHidden/>
              </w:rPr>
              <w:t>25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64" w:history="1">
            <w:r w:rsidRPr="008A7A9A">
              <w:rPr>
                <w:rStyle w:val="Hyperlink"/>
                <w:noProof/>
              </w:rPr>
              <w:t>3.2.1</w:t>
            </w:r>
            <w:r>
              <w:rPr>
                <w:rFonts w:asciiTheme="minorHAnsi" w:eastAsiaTheme="minorEastAsia" w:hAnsiTheme="minorHAnsi" w:cstheme="minorBidi"/>
                <w:noProof/>
              </w:rPr>
              <w:tab/>
            </w:r>
            <w:r w:rsidRPr="008A7A9A">
              <w:rPr>
                <w:rStyle w:val="Hyperlink"/>
                <w:noProof/>
              </w:rPr>
              <w:t>Einlesen der Datei</w:t>
            </w:r>
            <w:r>
              <w:rPr>
                <w:noProof/>
                <w:webHidden/>
              </w:rPr>
              <w:tab/>
            </w:r>
            <w:r>
              <w:rPr>
                <w:noProof/>
                <w:webHidden/>
              </w:rPr>
              <w:fldChar w:fldCharType="begin"/>
            </w:r>
            <w:r>
              <w:rPr>
                <w:noProof/>
                <w:webHidden/>
              </w:rPr>
              <w:instrText xml:space="preserve"> PAGEREF _Toc48568564 \h </w:instrText>
            </w:r>
            <w:r>
              <w:rPr>
                <w:noProof/>
                <w:webHidden/>
              </w:rPr>
            </w:r>
            <w:r>
              <w:rPr>
                <w:noProof/>
                <w:webHidden/>
              </w:rPr>
              <w:fldChar w:fldCharType="separate"/>
            </w:r>
            <w:r>
              <w:rPr>
                <w:noProof/>
                <w:webHidden/>
              </w:rPr>
              <w:t>25</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65" w:history="1">
            <w:r w:rsidRPr="008A7A9A">
              <w:rPr>
                <w:rStyle w:val="Hyperlink"/>
                <w:noProof/>
              </w:rPr>
              <w:t>3.2.2</w:t>
            </w:r>
            <w:r>
              <w:rPr>
                <w:rFonts w:asciiTheme="minorHAnsi" w:eastAsiaTheme="minorEastAsia" w:hAnsiTheme="minorHAnsi" w:cstheme="minorBidi"/>
                <w:noProof/>
              </w:rPr>
              <w:tab/>
            </w:r>
            <w:r w:rsidRPr="008A7A9A">
              <w:rPr>
                <w:rStyle w:val="Hyperlink"/>
                <w:noProof/>
              </w:rPr>
              <w:t>Bearbeiten der Datei</w:t>
            </w:r>
            <w:r>
              <w:rPr>
                <w:noProof/>
                <w:webHidden/>
              </w:rPr>
              <w:tab/>
            </w:r>
            <w:r>
              <w:rPr>
                <w:noProof/>
                <w:webHidden/>
              </w:rPr>
              <w:fldChar w:fldCharType="begin"/>
            </w:r>
            <w:r>
              <w:rPr>
                <w:noProof/>
                <w:webHidden/>
              </w:rPr>
              <w:instrText xml:space="preserve"> PAGEREF _Toc48568565 \h </w:instrText>
            </w:r>
            <w:r>
              <w:rPr>
                <w:noProof/>
                <w:webHidden/>
              </w:rPr>
            </w:r>
            <w:r>
              <w:rPr>
                <w:noProof/>
                <w:webHidden/>
              </w:rPr>
              <w:fldChar w:fldCharType="separate"/>
            </w:r>
            <w:r>
              <w:rPr>
                <w:noProof/>
                <w:webHidden/>
              </w:rPr>
              <w:t>26</w:t>
            </w:r>
            <w:r>
              <w:rPr>
                <w:noProof/>
                <w:webHidden/>
              </w:rPr>
              <w:fldChar w:fldCharType="end"/>
            </w:r>
          </w:hyperlink>
        </w:p>
        <w:p w:rsidR="008250C2" w:rsidRDefault="008250C2">
          <w:pPr>
            <w:pStyle w:val="Verzeichnis3"/>
            <w:tabs>
              <w:tab w:val="left" w:pos="1276"/>
            </w:tabs>
            <w:rPr>
              <w:rFonts w:asciiTheme="minorHAnsi" w:eastAsiaTheme="minorEastAsia" w:hAnsiTheme="minorHAnsi" w:cstheme="minorBidi"/>
              <w:noProof/>
            </w:rPr>
          </w:pPr>
          <w:hyperlink w:anchor="_Toc48568566" w:history="1">
            <w:r w:rsidRPr="008A7A9A">
              <w:rPr>
                <w:rStyle w:val="Hyperlink"/>
                <w:noProof/>
              </w:rPr>
              <w:t>3.2.3</w:t>
            </w:r>
            <w:r>
              <w:rPr>
                <w:rFonts w:asciiTheme="minorHAnsi" w:eastAsiaTheme="minorEastAsia" w:hAnsiTheme="minorHAnsi" w:cstheme="minorBidi"/>
                <w:noProof/>
              </w:rPr>
              <w:tab/>
            </w:r>
            <w:r w:rsidRPr="008A7A9A">
              <w:rPr>
                <w:rStyle w:val="Hyperlink"/>
                <w:noProof/>
              </w:rPr>
              <w:t>Anzeigen der Datei</w:t>
            </w:r>
            <w:r>
              <w:rPr>
                <w:noProof/>
                <w:webHidden/>
              </w:rPr>
              <w:tab/>
            </w:r>
            <w:r>
              <w:rPr>
                <w:noProof/>
                <w:webHidden/>
              </w:rPr>
              <w:fldChar w:fldCharType="begin"/>
            </w:r>
            <w:r>
              <w:rPr>
                <w:noProof/>
                <w:webHidden/>
              </w:rPr>
              <w:instrText xml:space="preserve"> PAGEREF _Toc48568566 \h </w:instrText>
            </w:r>
            <w:r>
              <w:rPr>
                <w:noProof/>
                <w:webHidden/>
              </w:rPr>
            </w:r>
            <w:r>
              <w:rPr>
                <w:noProof/>
                <w:webHidden/>
              </w:rPr>
              <w:fldChar w:fldCharType="separate"/>
            </w:r>
            <w:r>
              <w:rPr>
                <w:noProof/>
                <w:webHidden/>
              </w:rPr>
              <w:t>26</w:t>
            </w:r>
            <w:r>
              <w:rPr>
                <w:noProof/>
                <w:webHidden/>
              </w:rPr>
              <w:fldChar w:fldCharType="end"/>
            </w:r>
          </w:hyperlink>
        </w:p>
        <w:p w:rsidR="008250C2" w:rsidRDefault="008250C2">
          <w:pPr>
            <w:pStyle w:val="Verzeichnis1"/>
            <w:rPr>
              <w:rFonts w:asciiTheme="minorHAnsi" w:eastAsiaTheme="minorEastAsia" w:hAnsiTheme="minorHAnsi" w:cstheme="minorBidi"/>
              <w:noProof/>
            </w:rPr>
          </w:pPr>
          <w:hyperlink w:anchor="_Toc48568567" w:history="1">
            <w:r w:rsidRPr="008A7A9A">
              <w:rPr>
                <w:rStyle w:val="Hyperlink"/>
                <w:noProof/>
              </w:rPr>
              <w:t>4</w:t>
            </w:r>
            <w:r>
              <w:rPr>
                <w:rFonts w:asciiTheme="minorHAnsi" w:eastAsiaTheme="minorEastAsia" w:hAnsiTheme="minorHAnsi" w:cstheme="minorBidi"/>
                <w:noProof/>
              </w:rPr>
              <w:tab/>
            </w:r>
            <w:r w:rsidRPr="008A7A9A">
              <w:rPr>
                <w:rStyle w:val="Hyperlink"/>
                <w:noProof/>
              </w:rPr>
              <w:t>Fazit</w:t>
            </w:r>
            <w:r>
              <w:rPr>
                <w:noProof/>
                <w:webHidden/>
              </w:rPr>
              <w:tab/>
            </w:r>
            <w:r>
              <w:rPr>
                <w:noProof/>
                <w:webHidden/>
              </w:rPr>
              <w:fldChar w:fldCharType="begin"/>
            </w:r>
            <w:r>
              <w:rPr>
                <w:noProof/>
                <w:webHidden/>
              </w:rPr>
              <w:instrText xml:space="preserve"> PAGEREF _Toc48568567 \h </w:instrText>
            </w:r>
            <w:r>
              <w:rPr>
                <w:noProof/>
                <w:webHidden/>
              </w:rPr>
            </w:r>
            <w:r>
              <w:rPr>
                <w:noProof/>
                <w:webHidden/>
              </w:rPr>
              <w:fldChar w:fldCharType="separate"/>
            </w:r>
            <w:r>
              <w:rPr>
                <w:noProof/>
                <w:webHidden/>
              </w:rPr>
              <w:t>26</w:t>
            </w:r>
            <w:r>
              <w:rPr>
                <w:noProof/>
                <w:webHidden/>
              </w:rPr>
              <w:fldChar w:fldCharType="end"/>
            </w:r>
          </w:hyperlink>
        </w:p>
        <w:p w:rsidR="008250C2" w:rsidRDefault="008250C2">
          <w:pPr>
            <w:pStyle w:val="Verzeichnis1"/>
            <w:rPr>
              <w:rFonts w:asciiTheme="minorHAnsi" w:eastAsiaTheme="minorEastAsia" w:hAnsiTheme="minorHAnsi" w:cstheme="minorBidi"/>
              <w:noProof/>
            </w:rPr>
          </w:pPr>
          <w:hyperlink w:anchor="_Toc48568568" w:history="1">
            <w:r w:rsidRPr="008A7A9A">
              <w:rPr>
                <w:rStyle w:val="Hyperlink"/>
                <w:noProof/>
              </w:rPr>
              <w:t>5</w:t>
            </w:r>
            <w:r>
              <w:rPr>
                <w:rFonts w:asciiTheme="minorHAnsi" w:eastAsiaTheme="minorEastAsia" w:hAnsiTheme="minorHAnsi" w:cstheme="minorBidi"/>
                <w:noProof/>
              </w:rPr>
              <w:tab/>
            </w:r>
            <w:r w:rsidRPr="008A7A9A">
              <w:rPr>
                <w:rStyle w:val="Hyperlink"/>
                <w:noProof/>
              </w:rPr>
              <w:t>Verzeichnisse</w:t>
            </w:r>
            <w:r>
              <w:rPr>
                <w:noProof/>
                <w:webHidden/>
              </w:rPr>
              <w:tab/>
            </w:r>
            <w:r>
              <w:rPr>
                <w:noProof/>
                <w:webHidden/>
              </w:rPr>
              <w:fldChar w:fldCharType="begin"/>
            </w:r>
            <w:r>
              <w:rPr>
                <w:noProof/>
                <w:webHidden/>
              </w:rPr>
              <w:instrText xml:space="preserve"> PAGEREF _Toc48568568 \h </w:instrText>
            </w:r>
            <w:r>
              <w:rPr>
                <w:noProof/>
                <w:webHidden/>
              </w:rPr>
            </w:r>
            <w:r>
              <w:rPr>
                <w:noProof/>
                <w:webHidden/>
              </w:rPr>
              <w:fldChar w:fldCharType="separate"/>
            </w:r>
            <w:r>
              <w:rPr>
                <w:noProof/>
                <w:webHidden/>
              </w:rPr>
              <w:t>27</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69" w:history="1">
            <w:r w:rsidRPr="008A7A9A">
              <w:rPr>
                <w:rStyle w:val="Hyperlink"/>
                <w:noProof/>
              </w:rPr>
              <w:t>5.1</w:t>
            </w:r>
            <w:r>
              <w:rPr>
                <w:rFonts w:asciiTheme="minorHAnsi" w:eastAsiaTheme="minorEastAsia" w:hAnsiTheme="minorHAnsi" w:cstheme="minorBidi"/>
                <w:noProof/>
              </w:rPr>
              <w:tab/>
            </w:r>
            <w:r w:rsidRPr="008A7A9A">
              <w:rPr>
                <w:rStyle w:val="Hyperlink"/>
                <w:noProof/>
              </w:rPr>
              <w:t>Abbildungsverzeichnis</w:t>
            </w:r>
            <w:r>
              <w:rPr>
                <w:noProof/>
                <w:webHidden/>
              </w:rPr>
              <w:tab/>
            </w:r>
            <w:r>
              <w:rPr>
                <w:noProof/>
                <w:webHidden/>
              </w:rPr>
              <w:fldChar w:fldCharType="begin"/>
            </w:r>
            <w:r>
              <w:rPr>
                <w:noProof/>
                <w:webHidden/>
              </w:rPr>
              <w:instrText xml:space="preserve"> PAGEREF _Toc48568569 \h </w:instrText>
            </w:r>
            <w:r>
              <w:rPr>
                <w:noProof/>
                <w:webHidden/>
              </w:rPr>
            </w:r>
            <w:r>
              <w:rPr>
                <w:noProof/>
                <w:webHidden/>
              </w:rPr>
              <w:fldChar w:fldCharType="separate"/>
            </w:r>
            <w:r>
              <w:rPr>
                <w:noProof/>
                <w:webHidden/>
              </w:rPr>
              <w:t>27</w:t>
            </w:r>
            <w:r>
              <w:rPr>
                <w:noProof/>
                <w:webHidden/>
              </w:rPr>
              <w:fldChar w:fldCharType="end"/>
            </w:r>
          </w:hyperlink>
        </w:p>
        <w:p w:rsidR="008250C2" w:rsidRDefault="008250C2">
          <w:pPr>
            <w:pStyle w:val="Verzeichnis2"/>
            <w:rPr>
              <w:rFonts w:asciiTheme="minorHAnsi" w:eastAsiaTheme="minorEastAsia" w:hAnsiTheme="minorHAnsi" w:cstheme="minorBidi"/>
              <w:noProof/>
            </w:rPr>
          </w:pPr>
          <w:hyperlink w:anchor="_Toc48568570" w:history="1">
            <w:r w:rsidRPr="008A7A9A">
              <w:rPr>
                <w:rStyle w:val="Hyperlink"/>
                <w:noProof/>
              </w:rPr>
              <w:t>5.2</w:t>
            </w:r>
            <w:r>
              <w:rPr>
                <w:rFonts w:asciiTheme="minorHAnsi" w:eastAsiaTheme="minorEastAsia" w:hAnsiTheme="minorHAnsi" w:cstheme="minorBidi"/>
                <w:noProof/>
              </w:rPr>
              <w:tab/>
            </w:r>
            <w:r w:rsidRPr="008A7A9A">
              <w:rPr>
                <w:rStyle w:val="Hyperlink"/>
                <w:noProof/>
              </w:rPr>
              <w:t>Tabellenverzeichnis</w:t>
            </w:r>
            <w:r>
              <w:rPr>
                <w:noProof/>
                <w:webHidden/>
              </w:rPr>
              <w:tab/>
            </w:r>
            <w:r>
              <w:rPr>
                <w:noProof/>
                <w:webHidden/>
              </w:rPr>
              <w:fldChar w:fldCharType="begin"/>
            </w:r>
            <w:r>
              <w:rPr>
                <w:noProof/>
                <w:webHidden/>
              </w:rPr>
              <w:instrText xml:space="preserve"> PAGEREF _Toc48568570 \h </w:instrText>
            </w:r>
            <w:r>
              <w:rPr>
                <w:noProof/>
                <w:webHidden/>
              </w:rPr>
            </w:r>
            <w:r>
              <w:rPr>
                <w:noProof/>
                <w:webHidden/>
              </w:rPr>
              <w:fldChar w:fldCharType="separate"/>
            </w:r>
            <w:r>
              <w:rPr>
                <w:noProof/>
                <w:webHidden/>
              </w:rPr>
              <w:t>28</w:t>
            </w:r>
            <w:r>
              <w:rPr>
                <w:noProof/>
                <w:webHidden/>
              </w:rPr>
              <w:fldChar w:fldCharType="end"/>
            </w:r>
          </w:hyperlink>
        </w:p>
        <w:p w:rsidR="008250C2" w:rsidRDefault="008250C2">
          <w:pPr>
            <w:pStyle w:val="Verzeichnis1"/>
            <w:rPr>
              <w:rFonts w:asciiTheme="minorHAnsi" w:eastAsiaTheme="minorEastAsia" w:hAnsiTheme="minorHAnsi" w:cstheme="minorBidi"/>
              <w:noProof/>
            </w:rPr>
          </w:pPr>
          <w:hyperlink w:anchor="_Toc48568571" w:history="1">
            <w:r w:rsidRPr="008A7A9A">
              <w:rPr>
                <w:rStyle w:val="Hyperlink"/>
                <w:noProof/>
              </w:rPr>
              <w:t>6</w:t>
            </w:r>
            <w:r>
              <w:rPr>
                <w:rFonts w:asciiTheme="minorHAnsi" w:eastAsiaTheme="minorEastAsia" w:hAnsiTheme="minorHAnsi" w:cstheme="minorBidi"/>
                <w:noProof/>
              </w:rPr>
              <w:tab/>
            </w:r>
            <w:r w:rsidRPr="008A7A9A">
              <w:rPr>
                <w:rStyle w:val="Hyperlink"/>
                <w:noProof/>
              </w:rPr>
              <w:t>Dokumenteninformation</w:t>
            </w:r>
            <w:r>
              <w:rPr>
                <w:noProof/>
                <w:webHidden/>
              </w:rPr>
              <w:tab/>
            </w:r>
            <w:r>
              <w:rPr>
                <w:noProof/>
                <w:webHidden/>
              </w:rPr>
              <w:fldChar w:fldCharType="begin"/>
            </w:r>
            <w:r>
              <w:rPr>
                <w:noProof/>
                <w:webHidden/>
              </w:rPr>
              <w:instrText xml:space="preserve"> PAGEREF _Toc48568571 \h </w:instrText>
            </w:r>
            <w:r>
              <w:rPr>
                <w:noProof/>
                <w:webHidden/>
              </w:rPr>
            </w:r>
            <w:r>
              <w:rPr>
                <w:noProof/>
                <w:webHidden/>
              </w:rPr>
              <w:fldChar w:fldCharType="separate"/>
            </w:r>
            <w:r>
              <w:rPr>
                <w:noProof/>
                <w:webHidden/>
              </w:rPr>
              <w:t>29</w:t>
            </w:r>
            <w:r>
              <w:rPr>
                <w:noProof/>
                <w:webHidden/>
              </w:rPr>
              <w:fldChar w:fldCharType="end"/>
            </w:r>
          </w:hyperlink>
        </w:p>
        <w:p w:rsidR="00D851AC" w:rsidRDefault="00D851AC" w:rsidP="00D851AC">
          <w:r>
            <w:fldChar w:fldCharType="end"/>
          </w:r>
        </w:p>
        <w:p w:rsidR="00D851AC" w:rsidRDefault="0079023E" w:rsidP="00D851AC">
          <w:pPr>
            <w:pStyle w:val="Hinweisausgeblendet"/>
          </w:pPr>
        </w:p>
        <w:bookmarkStart w:id="0" w:name="_GoBack" w:displacedByCustomXml="next"/>
        <w:bookmarkEnd w:id="0" w:displacedByCustomXml="next"/>
      </w:sdtContent>
    </w:sdt>
    <w:p w:rsidR="008008B5" w:rsidRDefault="008008B5" w:rsidP="008008B5">
      <w:pPr>
        <w:pStyle w:val="berschrift1"/>
        <w:ind w:left="425" w:hanging="425"/>
        <w:sectPr w:rsidR="008008B5" w:rsidSect="00CF0218">
          <w:headerReference w:type="default" r:id="rId11"/>
          <w:footerReference w:type="default" r:id="rId12"/>
          <w:headerReference w:type="first" r:id="rId13"/>
          <w:footerReference w:type="first" r:id="rId14"/>
          <w:pgSz w:w="11906" w:h="16838" w:code="9"/>
          <w:pgMar w:top="2041" w:right="680" w:bottom="1361" w:left="1361" w:header="680" w:footer="680" w:gutter="0"/>
          <w:cols w:space="720"/>
          <w:docGrid w:linePitch="299"/>
        </w:sectPr>
      </w:pPr>
    </w:p>
    <w:p w:rsidR="008008B5" w:rsidRDefault="008008B5" w:rsidP="008008B5">
      <w:pPr>
        <w:pStyle w:val="berschrift1"/>
        <w:ind w:left="425" w:hanging="425"/>
      </w:pPr>
      <w:bookmarkStart w:id="3" w:name="_Toc48568537"/>
      <w:r>
        <w:lastRenderedPageBreak/>
        <w:t>Einleitung</w:t>
      </w:r>
      <w:bookmarkEnd w:id="3"/>
    </w:p>
    <w:p w:rsidR="008008B5" w:rsidRPr="004E4D7B" w:rsidRDefault="008008B5" w:rsidP="008008B5">
      <w:pPr>
        <w:pStyle w:val="Kommentartext"/>
      </w:pPr>
      <w:r w:rsidRPr="004E4D7B">
        <w:t>Der Hauptzweck dieser Arbeit ist ein Testsystem für Data Logging zu entwerfen. Dieses Testsystem besteht aus zwei Teilen, einem Heizsystem als Datenlieferanten und einem Analysesystem zur Datenverarbeitung. Das Heizsystem erzeugt Daten, welche vom Data Logging System erfasst und gespeichert werden sollen. Die Eingangsgrößen des Heizsystems sind die Sollgrößen der Raumtemperatur und der Heizwassertemperatur. Die Ausgangsgrößen sind die Istgrößen der Raumtemperatur und der Heizwassertemperatur. Eingangsgrößen, Ausgangsgrößen und Stellgrößen werden als Datenquelle für das Data Logging System verwendet. Das Analysesystem entnimmt Daten aus dem Data Logging System und bereitet diese Daten auf. Das Testsystem für ein Data Logging System wird im Rahmen eines Bachelorpraktikums bei IAV erstellt.</w:t>
      </w:r>
    </w:p>
    <w:p w:rsidR="008008B5" w:rsidRPr="004E4D7B" w:rsidRDefault="008008B5" w:rsidP="008008B5">
      <w:pPr>
        <w:pStyle w:val="Kommentartext"/>
      </w:pPr>
    </w:p>
    <w:p w:rsidR="008008B5" w:rsidRPr="004E4D7B" w:rsidRDefault="008008B5" w:rsidP="008008B5">
      <w:pPr>
        <w:pStyle w:val="Kommentartext"/>
      </w:pPr>
    </w:p>
    <w:p w:rsidR="008008B5" w:rsidRPr="004E4D7B" w:rsidRDefault="008008B5" w:rsidP="008008B5">
      <w:pPr>
        <w:pStyle w:val="berschrift1"/>
      </w:pPr>
      <w:bookmarkStart w:id="4" w:name="_Toc41314013"/>
      <w:bookmarkStart w:id="5" w:name="_Toc48568538"/>
      <w:r w:rsidRPr="004E4D7B">
        <w:t>Heizsystem</w:t>
      </w:r>
      <w:bookmarkEnd w:id="4"/>
      <w:bookmarkEnd w:id="5"/>
    </w:p>
    <w:p w:rsidR="008008B5" w:rsidRPr="004E4D7B" w:rsidRDefault="008008B5" w:rsidP="008008B5">
      <w:pPr>
        <w:pStyle w:val="Kommentartext"/>
      </w:pPr>
      <w:r w:rsidRPr="004E4D7B">
        <w:t>Das Heizsystem besteht aus zwei Teilsystemen, einem Wassertanksystem und einem Raumsystem. Das Wassertanksystem regelt die Heizwassertemperatur und versorgt das Raumsystem mit Heizwasser. Das Raumsystem bekommt Heizwasser und gibt die Wärme über einen Heizkörper an die Raumluft ab. Um das Heizsystem zu entwerfen werden zuerst die beiden Teilsystems analysiert und deren thermisches Ersatzschaltbild entworfen. Aus dem thermischen Ersatzschaltbild wird das physikalische System modelliert und in Form von Gleichungen beschrieben. Nach der Systemmodellierung werden die Regler entworfen. Anschließend wird das System in Simulink erstellt.</w:t>
      </w:r>
    </w:p>
    <w:p w:rsidR="008008B5" w:rsidRPr="004E4D7B" w:rsidRDefault="008008B5" w:rsidP="008008B5">
      <w:pPr>
        <w:pStyle w:val="Kommentartext"/>
      </w:pPr>
    </w:p>
    <w:p w:rsidR="008008B5" w:rsidRPr="004E4D7B" w:rsidRDefault="008008B5" w:rsidP="008008B5">
      <w:pPr>
        <w:pStyle w:val="Kommentartext"/>
      </w:pPr>
    </w:p>
    <w:p w:rsidR="008008B5" w:rsidRPr="004E4D7B" w:rsidRDefault="008008B5" w:rsidP="008008B5">
      <w:pPr>
        <w:pStyle w:val="berschrift2"/>
      </w:pPr>
      <w:bookmarkStart w:id="6" w:name="_Toc41314014"/>
      <w:bookmarkStart w:id="7" w:name="_Toc48568539"/>
      <w:r w:rsidRPr="004E4D7B">
        <w:t>Aufbau des Heizsystems</w:t>
      </w:r>
      <w:bookmarkEnd w:id="6"/>
      <w:bookmarkEnd w:id="7"/>
    </w:p>
    <w:p w:rsidR="008008B5" w:rsidRPr="004E4D7B" w:rsidRDefault="008008B5" w:rsidP="008008B5">
      <w:r w:rsidRPr="004E4D7B">
        <w:t xml:space="preserve">Das Heizsystem besteht aus einem geschlossenem Raum, einer Raumluft, einem Thermometer für Raumtemperatur, einem Regler für die Raumtemperatur, einem Heizkörper, einem Ventil zum Einstellen des Heizwasserdurchflusses im Heizkörper, einer Pumpe, einem Heizkessel, einem Thermometer für den Heizkessel, einem Heizelement für den Heizkessel und einem Regler für die Heizkesseltemperatur (siehe Abbildung 1). </w:t>
      </w:r>
    </w:p>
    <w:p w:rsidR="008008B5" w:rsidRPr="004E4D7B" w:rsidRDefault="008008B5" w:rsidP="008008B5"/>
    <w:p w:rsidR="008008B5" w:rsidRPr="004E4D7B" w:rsidRDefault="008008B5" w:rsidP="008008B5">
      <w:r w:rsidRPr="004E4D7B">
        <w:t>Der Raum hat ein Volumen von 600 m³ und ist mit Luft gefüllt. Das Thermometer für die Raumtemperatur misst die Temperatur der Raumluft. Der Regler für die Raumtemperatur stellt das Ventil so ein, dass die gemessene Raumlufttemperatur (Istwert) dem vorgegebenen Wert der Raumlufttemperatur (Sollwert) angeglichen wird. Über den Heizkörper wird die Wärmeenergie des Heizwassers an die Raumluft abgegeben. Der Heizkörper hat eine Breite von 1,5 m, eine Höhe von 1 m und eine Tiefe von 0,1 m. Die Pumpe bewegt das Heizwasser in einem Kreislauf von Heizkessel zum Heizkörper und wieder zurück (Initialgeschwindigkeit 3600 kg/h). Mit dem Ventil wird die Durchflussmenge des Heizwassers in den Heizkörper eingestellt. Der Heizkessel hat ein Volumen 150 l. In ihm wird Heizwasser mit einem Heizelement erhitzt. Das Heizelement hat eine Leistung von 15 kW und wird geschaltet (Zustände: „an“ und „aus“). Die Temperatur des Heizwassers im Heizkessel wird von einem Thermometer gemessen. Der Regler für die Heizwassertemperatur im Heizkessel gleicht die gemessene Heizwassertemperatur (Istwert) dem Sollwert der Heizwassertemperatur an, indem das Heizelement entsprechend gesteuert wird.</w:t>
      </w:r>
    </w:p>
    <w:p w:rsidR="008008B5" w:rsidRPr="004E4D7B" w:rsidRDefault="008008B5" w:rsidP="008008B5">
      <w:pPr>
        <w:ind w:left="360"/>
      </w:pPr>
      <w:r w:rsidRPr="004E4D7B">
        <w:rPr>
          <w:noProof/>
        </w:rPr>
        <w:lastRenderedPageBreak/>
        <mc:AlternateContent>
          <mc:Choice Requires="wps">
            <w:drawing>
              <wp:anchor distT="0" distB="0" distL="114300" distR="114300" simplePos="0" relativeHeight="251668480" behindDoc="0" locked="0" layoutInCell="1" allowOverlap="1" wp14:anchorId="50A7099C" wp14:editId="33287DB7">
                <wp:simplePos x="0" y="0"/>
                <wp:positionH relativeFrom="column">
                  <wp:posOffset>1202690</wp:posOffset>
                </wp:positionH>
                <wp:positionV relativeFrom="paragraph">
                  <wp:posOffset>2194560</wp:posOffset>
                </wp:positionV>
                <wp:extent cx="93980" cy="223520"/>
                <wp:effectExtent l="0" t="26670" r="12700" b="31750"/>
                <wp:wrapNone/>
                <wp:docPr id="15" name="Chevron 15"/>
                <wp:cNvGraphicFramePr/>
                <a:graphic xmlns:a="http://schemas.openxmlformats.org/drawingml/2006/main">
                  <a:graphicData uri="http://schemas.microsoft.com/office/word/2010/wordprocessingShape">
                    <wps:wsp>
                      <wps:cNvSpPr/>
                      <wps:spPr>
                        <a:xfrm rot="5400000">
                          <a:off x="0" y="0"/>
                          <a:ext cx="93980" cy="223520"/>
                        </a:xfrm>
                        <a:prstGeom prst="chevron">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E4D74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26" type="#_x0000_t55" style="position:absolute;margin-left:94.7pt;margin-top:172.8pt;width:7.4pt;height:17.6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" adj="10800" fillcolor="#00b0f0" strokecolor="#00b0f0" strokeweight="2pt">
                <v:textbox inset="3mm,2mm,3mm,3mm"/>
              </v:shape>
            </w:pict>
          </mc:Fallback>
        </mc:AlternateContent>
      </w:r>
      <w:r w:rsidRPr="004E4D7B">
        <w:rPr>
          <w:noProof/>
        </w:rPr>
        <mc:AlternateContent>
          <mc:Choice Requires="wps">
            <w:drawing>
              <wp:anchor distT="0" distB="0" distL="114300" distR="114300" simplePos="0" relativeHeight="251667456" behindDoc="0" locked="0" layoutInCell="1" allowOverlap="1" wp14:anchorId="336B995E" wp14:editId="41E7745B">
                <wp:simplePos x="0" y="0"/>
                <wp:positionH relativeFrom="column">
                  <wp:posOffset>1047115</wp:posOffset>
                </wp:positionH>
                <wp:positionV relativeFrom="paragraph">
                  <wp:posOffset>1500505</wp:posOffset>
                </wp:positionV>
                <wp:extent cx="93980" cy="223520"/>
                <wp:effectExtent l="0" t="26670" r="12700" b="31750"/>
                <wp:wrapNone/>
                <wp:docPr id="13" name="Chevron 13"/>
                <wp:cNvGraphicFramePr/>
                <a:graphic xmlns:a="http://schemas.openxmlformats.org/drawingml/2006/main">
                  <a:graphicData uri="http://schemas.microsoft.com/office/word/2010/wordprocessingShape">
                    <wps:wsp>
                      <wps:cNvSpPr/>
                      <wps:spPr>
                        <a:xfrm rot="16200000">
                          <a:off x="0" y="0"/>
                          <a:ext cx="93980" cy="22352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A8A3E9" id="Chevron 13" o:spid="_x0000_s1026" type="#_x0000_t55" style="position:absolute;margin-left:82.45pt;margin-top:118.15pt;width:7.4pt;height:17.6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" adj="10800" fillcolor="red" strokecolor="red" strokeweight="2pt">
                <v:textbox inset="3mm,2mm,3mm,3mm"/>
              </v:shape>
            </w:pict>
          </mc:Fallback>
        </mc:AlternateContent>
      </w:r>
      <w:r w:rsidRPr="004E4D7B">
        <w:rPr>
          <w:noProof/>
        </w:rPr>
        <mc:AlternateContent>
          <mc:Choice Requires="wps">
            <w:drawing>
              <wp:anchor distT="0" distB="0" distL="114300" distR="114300" simplePos="0" relativeHeight="251673600" behindDoc="0" locked="0" layoutInCell="1" allowOverlap="1" wp14:anchorId="67678C4A" wp14:editId="0A7DECCB">
                <wp:simplePos x="0" y="0"/>
                <wp:positionH relativeFrom="column">
                  <wp:posOffset>197122</wp:posOffset>
                </wp:positionH>
                <wp:positionV relativeFrom="paragraph">
                  <wp:posOffset>2588532</wp:posOffset>
                </wp:positionV>
                <wp:extent cx="1186026" cy="384717"/>
                <wp:effectExtent l="0" t="0" r="0" b="0"/>
                <wp:wrapNone/>
                <wp:docPr id="66" name="Textfeld 29"/>
                <wp:cNvGraphicFramePr/>
                <a:graphic xmlns:a="http://schemas.openxmlformats.org/drawingml/2006/main">
                  <a:graphicData uri="http://schemas.microsoft.com/office/word/2010/wordprocessingShape">
                    <wps:wsp>
                      <wps:cNvSpPr txBox="1"/>
                      <wps:spPr>
                        <a:xfrm>
                          <a:off x="0" y="0"/>
                          <a:ext cx="1186026" cy="384717"/>
                        </a:xfrm>
                        <a:prstGeom prst="rect">
                          <a:avLst/>
                        </a:prstGeom>
                      </wps:spPr>
                      <wps:txbx>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Pumpe</w:t>
                            </w:r>
                          </w:p>
                        </w:txbxContent>
                      </wps:txbx>
                      <wps:bodyPr vert="horz" wrap="square" lIns="0" tIns="0" rIns="0" bIns="0" rtlCol="0">
                        <a:noAutofit/>
                      </wps:bodyPr>
                    </wps:wsp>
                  </a:graphicData>
                </a:graphic>
                <wp14:sizeRelV relativeFrom="margin">
                  <wp14:pctHeight>0</wp14:pctHeight>
                </wp14:sizeRelV>
              </wp:anchor>
            </w:drawing>
          </mc:Choice>
          <mc:Fallback>
            <w:pict>
              <v:shape w14:anchorId="67678C4A" id="Textfeld 29" o:spid="_x0000_s1027" type="#_x0000_t202" style="position:absolute;left:0;text-align:left;margin-left:15.5pt;margin-top:203.8pt;width:93.4pt;height:30.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" filled="f" stroked="f">
                <v:textbox inset="0,0,0,0">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Pumpe</w:t>
                      </w:r>
                    </w:p>
                  </w:txbxContent>
                </v:textbox>
              </v:shape>
            </w:pict>
          </mc:Fallback>
        </mc:AlternateContent>
      </w:r>
      <w:r w:rsidRPr="004E4D7B">
        <w:rPr>
          <w:noProof/>
        </w:rPr>
        <mc:AlternateContent>
          <mc:Choice Requires="wpg">
            <w:drawing>
              <wp:anchor distT="0" distB="0" distL="114300" distR="114300" simplePos="0" relativeHeight="251671552" behindDoc="0" locked="0" layoutInCell="1" allowOverlap="1" wp14:anchorId="1BF1EF88" wp14:editId="2B7EE855">
                <wp:simplePos x="0" y="0"/>
                <wp:positionH relativeFrom="margin">
                  <wp:posOffset>967105</wp:posOffset>
                </wp:positionH>
                <wp:positionV relativeFrom="paragraph">
                  <wp:posOffset>2635341</wp:posOffset>
                </wp:positionV>
                <wp:extent cx="165847" cy="165847"/>
                <wp:effectExtent l="0" t="0" r="24765" b="24765"/>
                <wp:wrapNone/>
                <wp:docPr id="29" name="Gruppieren 17"/>
                <wp:cNvGraphicFramePr/>
                <a:graphic xmlns:a="http://schemas.openxmlformats.org/drawingml/2006/main">
                  <a:graphicData uri="http://schemas.microsoft.com/office/word/2010/wordprocessingGroup">
                    <wpg:wgp>
                      <wpg:cNvGrpSpPr/>
                      <wpg:grpSpPr>
                        <a:xfrm rot="10800000">
                          <a:off x="0" y="0"/>
                          <a:ext cx="165847" cy="165847"/>
                          <a:chOff x="0" y="0"/>
                          <a:chExt cx="256032" cy="246888"/>
                        </a:xfrm>
                      </wpg:grpSpPr>
                      <wps:wsp>
                        <wps:cNvPr id="42" name="Ellipse 42"/>
                        <wps:cNvSpPr/>
                        <wps:spPr>
                          <a:xfrm>
                            <a:off x="0" y="0"/>
                            <a:ext cx="256032" cy="24688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r Verbinder 62"/>
                        <wps:cNvCnPr/>
                        <wps:spPr>
                          <a:xfrm flipH="1" flipV="1">
                            <a:off x="37495" y="36156"/>
                            <a:ext cx="218537" cy="87288"/>
                          </a:xfrm>
                          <a:prstGeom prst="line">
                            <a:avLst/>
                          </a:prstGeom>
                        </wps:spPr>
                        <wps:style>
                          <a:lnRef idx="1">
                            <a:schemeClr val="dk1"/>
                          </a:lnRef>
                          <a:fillRef idx="0">
                            <a:schemeClr val="dk1"/>
                          </a:fillRef>
                          <a:effectRef idx="0">
                            <a:schemeClr val="dk1"/>
                          </a:effectRef>
                          <a:fontRef idx="minor">
                            <a:schemeClr val="tx1"/>
                          </a:fontRef>
                        </wps:style>
                        <wps:bodyPr/>
                      </wps:wsp>
                      <wps:wsp>
                        <wps:cNvPr id="63" name="Gerader Verbinder 63"/>
                        <wps:cNvCnPr/>
                        <wps:spPr>
                          <a:xfrm flipH="1">
                            <a:off x="37495" y="123444"/>
                            <a:ext cx="218537" cy="8728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DC850A" id="Gruppieren 17" o:spid="_x0000_s1026" style="position:absolute;margin-left:76.15pt;margin-top:207.5pt;width:13.05pt;height:13.05pt;rotation:180;z-index:251671552;mso-position-horizontal-relative:margin;mso-width-relative:margin;mso-height-relative:margin" coordsize="256032,24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">
                <v:oval id="Ellipse 42" o:spid="_x0000_s1027" style="position:absolute;width:256032;height:246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" filled="f" strokecolor="black [3213]" strokeweight=".5pt"/>
                <v:line id="Gerader Verbinder 62" o:spid="_x0000_s1028" style="position:absolute;flip:x y;visibility:visible;mso-wrap-style:square" from="37495,36156" to="256032,12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" strokecolor="black [3040]"/>
                <v:line id="Gerader Verbinder 63" o:spid="_x0000_s1029" style="position:absolute;flip:x;visibility:visible;mso-wrap-style:square" from="37495,123444" to="256032,21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qlwwAAANsAAAAPAAAAZHJzL2Rvd25yZXYueG1sRI9LiwIx&#10;EITvC/6H0IK3NaOC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AO7KpcMAAADbAAAADwAA&#10;AAAAAAAAAAAAAAAHAgAAZHJzL2Rvd25yZXYueG1sUEsFBgAAAAADAAMAtwAAAPcCAAAAAA==&#10;" strokecolor="black [3040]"/>
                <w10:wrap anchorx="margin"/>
              </v:group>
            </w:pict>
          </mc:Fallback>
        </mc:AlternateContent>
      </w:r>
      <w:r w:rsidRPr="004E4D7B">
        <w:rPr>
          <w:noProof/>
          <w:color w:val="FF0000"/>
        </w:rPr>
        <mc:AlternateContent>
          <mc:Choice Requires="wps">
            <w:drawing>
              <wp:anchor distT="0" distB="0" distL="114300" distR="114300" simplePos="0" relativeHeight="251664384" behindDoc="0" locked="0" layoutInCell="1" allowOverlap="1" wp14:anchorId="3EA3D9FF" wp14:editId="2EEEF2AA">
                <wp:simplePos x="0" y="0"/>
                <wp:positionH relativeFrom="column">
                  <wp:posOffset>1362710</wp:posOffset>
                </wp:positionH>
                <wp:positionV relativeFrom="paragraph">
                  <wp:posOffset>1480004</wp:posOffset>
                </wp:positionV>
                <wp:extent cx="147918" cy="138953"/>
                <wp:effectExtent l="0" t="0" r="5080" b="0"/>
                <wp:wrapNone/>
                <wp:docPr id="1" name="Rechteck 1"/>
                <wp:cNvGraphicFramePr/>
                <a:graphic xmlns:a="http://schemas.openxmlformats.org/drawingml/2006/main">
                  <a:graphicData uri="http://schemas.microsoft.com/office/word/2010/wordprocessingShape">
                    <wps:wsp>
                      <wps:cNvSpPr/>
                      <wps:spPr>
                        <a:xfrm>
                          <a:off x="0" y="0"/>
                          <a:ext cx="147918" cy="13895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rect w14:anchorId="1675E941" id="Rechteck 1" o:spid="_x0000_s1026" style="position:absolute;margin-left:107.3pt;margin-top:116.55pt;width:11.65pt;height:1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" fillcolor="#0c3868 [3215]" stroked="f" strokeweight="2pt">
                <v:textbox inset="3mm,2mm,3mm,3mm"/>
              </v:rect>
            </w:pict>
          </mc:Fallback>
        </mc:AlternateContent>
      </w:r>
      <w:r w:rsidRPr="004E4D7B">
        <w:rPr>
          <w:noProof/>
        </w:rPr>
        <mc:AlternateContent>
          <mc:Choice Requires="wps">
            <w:drawing>
              <wp:anchor distT="0" distB="0" distL="114300" distR="114300" simplePos="0" relativeHeight="251672576" behindDoc="0" locked="0" layoutInCell="1" allowOverlap="1" wp14:anchorId="1FE0343C" wp14:editId="7740986B">
                <wp:simplePos x="0" y="0"/>
                <wp:positionH relativeFrom="column">
                  <wp:posOffset>812164</wp:posOffset>
                </wp:positionH>
                <wp:positionV relativeFrom="paragraph">
                  <wp:posOffset>2734908</wp:posOffset>
                </wp:positionV>
                <wp:extent cx="170329" cy="45719"/>
                <wp:effectExtent l="0" t="57150" r="20320" b="50165"/>
                <wp:wrapNone/>
                <wp:docPr id="67" name="Gerade Verbindung mit Pfeil 67"/>
                <wp:cNvGraphicFramePr/>
                <a:graphic xmlns:a="http://schemas.openxmlformats.org/drawingml/2006/main">
                  <a:graphicData uri="http://schemas.microsoft.com/office/word/2010/wordprocessingShape">
                    <wps:wsp>
                      <wps:cNvCnPr/>
                      <wps:spPr>
                        <a:xfrm flipV="1">
                          <a:off x="0" y="0"/>
                          <a:ext cx="170329" cy="4571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3DBB9A" id="_x0000_t32" coordsize="21600,21600" o:spt="32" o:oned="t" path="m,l21600,21600e" filled="f">
                <v:path arrowok="t" fillok="f" o:connecttype="none"/>
                <o:lock v:ext="edit" shapetype="t"/>
              </v:shapetype>
              <v:shape id="Gerade Verbindung mit Pfeil 67" o:spid="_x0000_s1026" type="#_x0000_t32" style="position:absolute;margin-left:63.95pt;margin-top:215.35pt;width:13.4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" strokecolor="black [3213]" strokeweight=".5pt">
                <v:stroke endarrow="block"/>
              </v:shape>
            </w:pict>
          </mc:Fallback>
        </mc:AlternateContent>
      </w:r>
      <w:r w:rsidRPr="004E4D7B">
        <w:rPr>
          <w:noProof/>
        </w:rPr>
        <mc:AlternateContent>
          <mc:Choice Requires="wps">
            <w:drawing>
              <wp:anchor distT="0" distB="0" distL="114300" distR="114300" simplePos="0" relativeHeight="251663360" behindDoc="0" locked="0" layoutInCell="1" allowOverlap="1" wp14:anchorId="04242AAC" wp14:editId="7A85CE3D">
                <wp:simplePos x="0" y="0"/>
                <wp:positionH relativeFrom="column">
                  <wp:posOffset>969645</wp:posOffset>
                </wp:positionH>
                <wp:positionV relativeFrom="paragraph">
                  <wp:posOffset>2581892</wp:posOffset>
                </wp:positionV>
                <wp:extent cx="165474" cy="179294"/>
                <wp:effectExtent l="0" t="0" r="25400" b="11430"/>
                <wp:wrapNone/>
                <wp:docPr id="65" name="Ellipse 65"/>
                <wp:cNvGraphicFramePr/>
                <a:graphic xmlns:a="http://schemas.openxmlformats.org/drawingml/2006/main">
                  <a:graphicData uri="http://schemas.microsoft.com/office/word/2010/wordprocessingShape">
                    <wps:wsp>
                      <wps:cNvSpPr/>
                      <wps:spPr>
                        <a:xfrm>
                          <a:off x="0" y="0"/>
                          <a:ext cx="165474" cy="179294"/>
                        </a:xfrm>
                        <a:prstGeom prst="ellipse">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EB5D4" id="Ellipse 65" o:spid="_x0000_s1026" style="position:absolute;margin-left:76.35pt;margin-top:203.3pt;width:13.05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" fillcolor="white [3214]" strokecolor="white [3214]" strokeweight="2pt">
                <v:textbox inset="3mm,2mm,3mm,3mm"/>
              </v:oval>
            </w:pict>
          </mc:Fallback>
        </mc:AlternateContent>
      </w:r>
      <w:r w:rsidRPr="004E4D7B">
        <w:rPr>
          <w:noProof/>
        </w:rPr>
        <mc:AlternateContent>
          <mc:Choice Requires="wps">
            <w:drawing>
              <wp:anchor distT="0" distB="0" distL="114300" distR="114300" simplePos="0" relativeHeight="251670528" behindDoc="0" locked="0" layoutInCell="1" allowOverlap="1" wp14:anchorId="7A45FE7B" wp14:editId="6A40AC7E">
                <wp:simplePos x="0" y="0"/>
                <wp:positionH relativeFrom="column">
                  <wp:posOffset>2080074</wp:posOffset>
                </wp:positionH>
                <wp:positionV relativeFrom="paragraph">
                  <wp:posOffset>1318559</wp:posOffset>
                </wp:positionV>
                <wp:extent cx="304800" cy="174812"/>
                <wp:effectExtent l="19050" t="19050" r="19050" b="34925"/>
                <wp:wrapNone/>
                <wp:docPr id="18" name="Nach oben gekrümmter Pfeil 18"/>
                <wp:cNvGraphicFramePr/>
                <a:graphic xmlns:a="http://schemas.openxmlformats.org/drawingml/2006/main">
                  <a:graphicData uri="http://schemas.microsoft.com/office/word/2010/wordprocessingShape">
                    <wps:wsp>
                      <wps:cNvSpPr/>
                      <wps:spPr>
                        <a:xfrm rot="10632017">
                          <a:off x="0" y="0"/>
                          <a:ext cx="304800" cy="174812"/>
                        </a:xfrm>
                        <a:prstGeom prst="curvedUp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shapetype w14:anchorId="1ABC3A7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18" o:spid="_x0000_s1026" type="#_x0000_t104" style="position:absolute;margin-left:163.8pt;margin-top:103.8pt;width:24pt;height:13.75pt;rotation:11612998fd;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" adj="15406,20052,5400" fillcolor="#00b0f0" strokecolor="#00b0f0" strokeweight="2pt">
                <v:textbox inset="3mm,2mm,3mm,3mm"/>
              </v:shape>
            </w:pict>
          </mc:Fallback>
        </mc:AlternateContent>
      </w:r>
      <w:r w:rsidRPr="004E4D7B">
        <w:rPr>
          <w:noProof/>
        </w:rPr>
        <mc:AlternateContent>
          <mc:Choice Requires="wps">
            <w:drawing>
              <wp:anchor distT="0" distB="0" distL="114300" distR="114300" simplePos="0" relativeHeight="251669504" behindDoc="0" locked="0" layoutInCell="1" allowOverlap="1" wp14:anchorId="4E2648B2" wp14:editId="2DBFB639">
                <wp:simplePos x="0" y="0"/>
                <wp:positionH relativeFrom="column">
                  <wp:posOffset>2102896</wp:posOffset>
                </wp:positionH>
                <wp:positionV relativeFrom="paragraph">
                  <wp:posOffset>1587575</wp:posOffset>
                </wp:positionV>
                <wp:extent cx="304800" cy="174812"/>
                <wp:effectExtent l="0" t="0" r="19050" b="15875"/>
                <wp:wrapNone/>
                <wp:docPr id="17" name="Nach oben gekrümmter Pfeil 17"/>
                <wp:cNvGraphicFramePr/>
                <a:graphic xmlns:a="http://schemas.openxmlformats.org/drawingml/2006/main">
                  <a:graphicData uri="http://schemas.microsoft.com/office/word/2010/wordprocessingShape">
                    <wps:wsp>
                      <wps:cNvSpPr/>
                      <wps:spPr>
                        <a:xfrm>
                          <a:off x="0" y="0"/>
                          <a:ext cx="304800" cy="174812"/>
                        </a:xfrm>
                        <a:prstGeom prst="curved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08000" tIns="72000" rIns="108000" bIns="108000" numCol="1" spcCol="0" rtlCol="0" fromWordArt="0" anchor="t" anchorCtr="0" forceAA="0" compatLnSpc="1">
                        <a:prstTxWarp prst="textNoShape">
                          <a:avLst/>
                        </a:prstTxWarp>
                        <a:noAutofit/>
                      </wps:bodyPr>
                    </wps:wsp>
                  </a:graphicData>
                </a:graphic>
              </wp:anchor>
            </w:drawing>
          </mc:Choice>
          <mc:Fallback>
            <w:pict>
              <v:shape w14:anchorId="70D1EE17" id="Nach oben gekrümmter Pfeil 17" o:spid="_x0000_s1026" type="#_x0000_t104" style="position:absolute;margin-left:165.6pt;margin-top:125pt;width:2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" adj="15406,20052,5400" fillcolor="red" strokecolor="red" strokeweight="2pt">
                <v:textbox inset="3mm,2mm,3mm,3mm"/>
              </v:shape>
            </w:pict>
          </mc:Fallback>
        </mc:AlternateContent>
      </w:r>
      <w:r w:rsidRPr="004E4D7B">
        <w:rPr>
          <w:noProof/>
        </w:rPr>
        <mc:AlternateContent>
          <mc:Choice Requires="wps">
            <w:drawing>
              <wp:anchor distT="0" distB="0" distL="114300" distR="114300" simplePos="0" relativeHeight="251665408" behindDoc="0" locked="0" layoutInCell="1" allowOverlap="1" wp14:anchorId="2EBE6F37" wp14:editId="5ABD67E5">
                <wp:simplePos x="0" y="0"/>
                <wp:positionH relativeFrom="column">
                  <wp:posOffset>1465693</wp:posOffset>
                </wp:positionH>
                <wp:positionV relativeFrom="paragraph">
                  <wp:posOffset>1341083</wp:posOffset>
                </wp:positionV>
                <wp:extent cx="45719" cy="147917"/>
                <wp:effectExtent l="57150" t="0" r="50165" b="62230"/>
                <wp:wrapNone/>
                <wp:docPr id="11" name="Gerade Verbindung mit Pfeil 11"/>
                <wp:cNvGraphicFramePr/>
                <a:graphic xmlns:a="http://schemas.openxmlformats.org/drawingml/2006/main">
                  <a:graphicData uri="http://schemas.microsoft.com/office/word/2010/wordprocessingShape">
                    <wps:wsp>
                      <wps:cNvCnPr/>
                      <wps:spPr>
                        <a:xfrm flipH="1">
                          <a:off x="0" y="0"/>
                          <a:ext cx="45719" cy="147917"/>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EFE90" id="Gerade Verbindung mit Pfeil 11" o:spid="_x0000_s1026" type="#_x0000_t32" style="position:absolute;margin-left:115.4pt;margin-top:105.6pt;width:3.6pt;height:11.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" strokecolor="black [3213]" strokeweight=".5pt">
                <v:stroke endarrow="block"/>
              </v:shape>
            </w:pict>
          </mc:Fallback>
        </mc:AlternateContent>
      </w:r>
      <w:r w:rsidRPr="004E4D7B">
        <w:rPr>
          <w:noProof/>
        </w:rPr>
        <mc:AlternateContent>
          <mc:Choice Requires="wps">
            <w:drawing>
              <wp:anchor distT="0" distB="0" distL="114300" distR="114300" simplePos="0" relativeHeight="251666432" behindDoc="0" locked="0" layoutInCell="1" allowOverlap="1" wp14:anchorId="2F47B102" wp14:editId="6C5E5405">
                <wp:simplePos x="0" y="0"/>
                <wp:positionH relativeFrom="column">
                  <wp:posOffset>1399130</wp:posOffset>
                </wp:positionH>
                <wp:positionV relativeFrom="paragraph">
                  <wp:posOffset>1062840</wp:posOffset>
                </wp:positionV>
                <wp:extent cx="1186026" cy="277657"/>
                <wp:effectExtent l="0" t="0" r="0" b="0"/>
                <wp:wrapNone/>
                <wp:docPr id="12" name="Textfeld 29"/>
                <wp:cNvGraphicFramePr/>
                <a:graphic xmlns:a="http://schemas.openxmlformats.org/drawingml/2006/main">
                  <a:graphicData uri="http://schemas.microsoft.com/office/word/2010/wordprocessingShape">
                    <wps:wsp>
                      <wps:cNvSpPr txBox="1"/>
                      <wps:spPr>
                        <a:xfrm>
                          <a:off x="0" y="0"/>
                          <a:ext cx="1186026" cy="277657"/>
                        </a:xfrm>
                        <a:prstGeom prst="rect">
                          <a:avLst/>
                        </a:prstGeom>
                      </wps:spPr>
                      <wps:txbx>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Ventil</w:t>
                            </w:r>
                          </w:p>
                        </w:txbxContent>
                      </wps:txbx>
                      <wps:bodyPr vert="horz" wrap="square" lIns="0" tIns="0" rIns="0" bIns="0" rtlCol="0">
                        <a:noAutofit/>
                      </wps:bodyPr>
                    </wps:wsp>
                  </a:graphicData>
                </a:graphic>
              </wp:anchor>
            </w:drawing>
          </mc:Choice>
          <mc:Fallback>
            <w:pict>
              <v:shape w14:anchorId="2F47B102" id="_x0000_s1028" type="#_x0000_t202" style="position:absolute;left:0;text-align:left;margin-left:110.15pt;margin-top:83.7pt;width:93.4pt;height:21.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" filled="f" stroked="f">
                <v:textbox inset="0,0,0,0">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Pr>
                          <w:rFonts w:asciiTheme="minorHAnsi" w:hAnsi="Arial" w:cstheme="minorBidi"/>
                          <w:color w:val="000000" w:themeColor="text1"/>
                          <w:kern w:val="24"/>
                          <w:sz w:val="28"/>
                          <w:szCs w:val="28"/>
                        </w:rPr>
                        <w:t>Ventil</w:t>
                      </w:r>
                    </w:p>
                  </w:txbxContent>
                </v:textbox>
              </v:shape>
            </w:pict>
          </mc:Fallback>
        </mc:AlternateContent>
      </w:r>
      <w:r w:rsidRPr="004E4D7B">
        <w:rPr>
          <w:noProof/>
          <w:color w:val="FF0000"/>
        </w:rPr>
        <mc:AlternateContent>
          <mc:Choice Requires="wpg">
            <w:drawing>
              <wp:inline distT="0" distB="0" distL="0" distR="0" wp14:anchorId="79CA29CA" wp14:editId="5BB232D3">
                <wp:extent cx="4642339" cy="3356488"/>
                <wp:effectExtent l="0" t="0" r="0" b="0"/>
                <wp:docPr id="30" name="Gruppieren 53"/>
                <wp:cNvGraphicFramePr/>
                <a:graphic xmlns:a="http://schemas.openxmlformats.org/drawingml/2006/main">
                  <a:graphicData uri="http://schemas.microsoft.com/office/word/2010/wordprocessingGroup">
                    <wpg:wgp>
                      <wpg:cNvGrpSpPr/>
                      <wpg:grpSpPr>
                        <a:xfrm>
                          <a:off x="0" y="0"/>
                          <a:ext cx="4642339" cy="3356488"/>
                          <a:chOff x="0" y="-82736"/>
                          <a:chExt cx="4791567" cy="3699750"/>
                        </a:xfrm>
                      </wpg:grpSpPr>
                      <wpg:grpSp>
                        <wpg:cNvPr id="31" name="Gruppieren 31"/>
                        <wpg:cNvGrpSpPr/>
                        <wpg:grpSpPr>
                          <a:xfrm>
                            <a:off x="0" y="62818"/>
                            <a:ext cx="3157044" cy="3329618"/>
                            <a:chOff x="0" y="62818"/>
                            <a:chExt cx="4257013" cy="4489715"/>
                          </a:xfrm>
                        </wpg:grpSpPr>
                        <pic:pic xmlns:pic="http://schemas.openxmlformats.org/drawingml/2006/picture">
                          <pic:nvPicPr>
                            <pic:cNvPr id="32" name="Grafik 32"/>
                            <pic:cNvPicPr>
                              <a:picLocks noChangeAspect="1"/>
                            </pic:cNvPicPr>
                          </pic:nvPicPr>
                          <pic:blipFill>
                            <a:blip r:embed="rId15"/>
                            <a:stretch>
                              <a:fillRect/>
                            </a:stretch>
                          </pic:blipFill>
                          <pic:spPr>
                            <a:xfrm>
                              <a:off x="512597" y="327560"/>
                              <a:ext cx="3744416" cy="2663282"/>
                            </a:xfrm>
                            <a:prstGeom prst="rect">
                              <a:avLst/>
                            </a:prstGeom>
                          </pic:spPr>
                        </pic:pic>
                        <pic:pic xmlns:pic="http://schemas.openxmlformats.org/drawingml/2006/picture">
                          <pic:nvPicPr>
                            <pic:cNvPr id="33" name="Picture 4" descr="https://wissensspeicher.iavgroup.local/IconExperience/o_collection/o_collection_png/blue_blue5/64x64/thermome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08556" y="597759"/>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Grafik 34"/>
                            <pic:cNvPicPr>
                              <a:picLocks noChangeAspect="1"/>
                            </pic:cNvPicPr>
                          </pic:nvPicPr>
                          <pic:blipFill>
                            <a:blip r:embed="rId17"/>
                            <a:stretch>
                              <a:fillRect/>
                            </a:stretch>
                          </pic:blipFill>
                          <pic:spPr>
                            <a:xfrm>
                              <a:off x="2194229" y="1996622"/>
                              <a:ext cx="951545" cy="813571"/>
                            </a:xfrm>
                            <a:prstGeom prst="rect">
                              <a:avLst/>
                            </a:prstGeom>
                          </pic:spPr>
                        </pic:pic>
                        <pic:pic xmlns:pic="http://schemas.openxmlformats.org/drawingml/2006/picture">
                          <pic:nvPicPr>
                            <pic:cNvPr id="35" name="Picture 6" descr="https://wissensspeicher.iavgroup.local/IconExperience/o_collection/o_collection_png/blue_blue5/64x64/control_pane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06952" y="1172031"/>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Grafik 36"/>
                            <pic:cNvPicPr>
                              <a:picLocks noChangeAspect="1"/>
                            </pic:cNvPicPr>
                          </pic:nvPicPr>
                          <pic:blipFill>
                            <a:blip r:embed="rId19"/>
                            <a:stretch>
                              <a:fillRect/>
                            </a:stretch>
                          </pic:blipFill>
                          <pic:spPr>
                            <a:xfrm>
                              <a:off x="1691247" y="3134890"/>
                              <a:ext cx="1387117" cy="946127"/>
                            </a:xfrm>
                            <a:prstGeom prst="rect">
                              <a:avLst/>
                            </a:prstGeom>
                          </pic:spPr>
                        </pic:pic>
                        <pic:pic xmlns:pic="http://schemas.openxmlformats.org/drawingml/2006/picture">
                          <pic:nvPicPr>
                            <pic:cNvPr id="37" name="Picture 8" descr="https://wissensspeicher.iavgroup.local/IconExperience/o_collection/o_collection_png/blue_blue5/32x32/fi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94229" y="4114278"/>
                              <a:ext cx="438254" cy="4382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0" descr="https://wissensspeicher.iavgroup.local/IconExperience/o_collection/o_collection_png/blue_white/32x32/thermome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632483" y="3640446"/>
                              <a:ext cx="304800" cy="3048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6" descr="https://wissensspeicher.iavgroup.local/IconExperience/o_collection/o_collection_png/blue_blue5/64x64/control_pane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11752" y="3488046"/>
                              <a:ext cx="609600" cy="609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2" descr="https://wissensspeicher.iavgroup.local/IconExperience/o_collection/o_collection_png/blue5/64x64/window_split_h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66485" y="1002994"/>
                              <a:ext cx="947673" cy="947673"/>
                            </a:xfrm>
                            <a:prstGeom prst="rect">
                              <a:avLst/>
                            </a:prstGeom>
                            <a:noFill/>
                            <a:extLst>
                              <a:ext uri="{909E8E84-426E-40DD-AFC4-6F175D3DCCD1}">
                                <a14:hiddenFill xmlns:a14="http://schemas.microsoft.com/office/drawing/2010/main">
                                  <a:solidFill>
                                    <a:srgbClr val="FFFFFF"/>
                                  </a:solidFill>
                                </a14:hiddenFill>
                              </a:ext>
                            </a:extLst>
                          </pic:spPr>
                        </pic:pic>
                        <wps:wsp>
                          <wps:cNvPr id="41" name="Gewinkelter Verbinder 41"/>
                          <wps:cNvCnPr/>
                          <wps:spPr>
                            <a:xfrm>
                              <a:off x="2626222" y="874956"/>
                              <a:ext cx="783895" cy="601874"/>
                            </a:xfrm>
                            <a:prstGeom prst="bentConnector3">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3" name="Gewinkelter Verbinder 43"/>
                          <wps:cNvCnPr/>
                          <wps:spPr>
                            <a:xfrm rot="5400000" flipH="1" flipV="1">
                              <a:off x="811772" y="2565379"/>
                              <a:ext cx="1763989" cy="995749"/>
                            </a:xfrm>
                            <a:prstGeom prst="bentConnector3">
                              <a:avLst>
                                <a:gd name="adj1" fmla="val 99392"/>
                              </a:avLst>
                            </a:prstGeom>
                            <a:ln w="3810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flipV="1">
                              <a:off x="1179052" y="3944792"/>
                              <a:ext cx="519463" cy="581"/>
                            </a:xfrm>
                            <a:prstGeom prst="line">
                              <a:avLst/>
                            </a:prstGeom>
                            <a:ln w="38100">
                              <a:solidFill>
                                <a:srgbClr val="FF0000"/>
                              </a:solidFill>
                              <a:tailEnd type="none"/>
                            </a:ln>
                          </wps:spPr>
                          <wps:style>
                            <a:lnRef idx="1">
                              <a:schemeClr val="accent1"/>
                            </a:lnRef>
                            <a:fillRef idx="0">
                              <a:schemeClr val="accent1"/>
                            </a:fillRef>
                            <a:effectRef idx="0">
                              <a:schemeClr val="accent1"/>
                            </a:effectRef>
                            <a:fontRef idx="minor">
                              <a:schemeClr val="tx1"/>
                            </a:fontRef>
                          </wps:style>
                          <wps:bodyPr/>
                        </wps:wsp>
                        <wps:wsp>
                          <wps:cNvPr id="45" name="Gewinkelter Verbinder 45"/>
                          <wps:cNvCnPr/>
                          <wps:spPr>
                            <a:xfrm rot="5400000" flipH="1" flipV="1">
                              <a:off x="1264742" y="2818369"/>
                              <a:ext cx="1064243" cy="789555"/>
                            </a:xfrm>
                            <a:prstGeom prst="bentConnector3">
                              <a:avLst>
                                <a:gd name="adj1" fmla="val 100120"/>
                              </a:avLst>
                            </a:prstGeom>
                            <a:ln w="38100">
                              <a:solidFill>
                                <a:srgbClr val="00B0F0"/>
                              </a:solidFill>
                              <a:tailEnd type="none"/>
                            </a:ln>
                          </wps:spPr>
                          <wps:style>
                            <a:lnRef idx="1">
                              <a:schemeClr val="accent1"/>
                            </a:lnRef>
                            <a:fillRef idx="0">
                              <a:schemeClr val="accent1"/>
                            </a:fillRef>
                            <a:effectRef idx="0">
                              <a:schemeClr val="accent1"/>
                            </a:effectRef>
                            <a:fontRef idx="minor">
                              <a:schemeClr val="tx1"/>
                            </a:fontRef>
                          </wps:style>
                          <wps:bodyPr/>
                        </wps:wsp>
                        <wps:wsp>
                          <wps:cNvPr id="46" name="Gerader Verbinder 46"/>
                          <wps:cNvCnPr/>
                          <wps:spPr>
                            <a:xfrm flipV="1">
                              <a:off x="1402086" y="3745267"/>
                              <a:ext cx="296788" cy="1"/>
                            </a:xfrm>
                            <a:prstGeom prst="line">
                              <a:avLst/>
                            </a:prstGeom>
                            <a:ln w="38100">
                              <a:solidFill>
                                <a:srgbClr val="00B0F0"/>
                              </a:solidFill>
                              <a:tailEnd type="none"/>
                            </a:ln>
                          </wps:spPr>
                          <wps:style>
                            <a:lnRef idx="1">
                              <a:schemeClr val="accent1"/>
                            </a:lnRef>
                            <a:fillRef idx="0">
                              <a:schemeClr val="accent1"/>
                            </a:fillRef>
                            <a:effectRef idx="0">
                              <a:schemeClr val="accent1"/>
                            </a:effectRef>
                            <a:fontRef idx="minor">
                              <a:schemeClr val="tx1"/>
                            </a:fontRef>
                          </wps:style>
                          <wps:bodyPr/>
                        </wps:wsp>
                        <wps:wsp>
                          <wps:cNvPr id="47" name="Gewinkelter Verbinder 47"/>
                          <wps:cNvCnPr/>
                          <wps:spPr>
                            <a:xfrm rot="10800000" flipV="1">
                              <a:off x="2632484" y="3992786"/>
                              <a:ext cx="1073859" cy="340620"/>
                            </a:xfrm>
                            <a:prstGeom prst="bentConnector3">
                              <a:avLst>
                                <a:gd name="adj1" fmla="val 3155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8" name="Gerader Verbinder 48"/>
                          <wps:cNvCnPr/>
                          <wps:spPr>
                            <a:xfrm flipV="1">
                              <a:off x="2937283" y="3792846"/>
                              <a:ext cx="769060" cy="1"/>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9" name="Picture 14" descr="https://wissensspeicher.iavgroup.local/IconExperience/o_collection/o_collection_png/blue5/64x64/cloud_su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2818"/>
                              <a:ext cx="609600" cy="609600"/>
                            </a:xfrm>
                            <a:prstGeom prst="rect">
                              <a:avLst/>
                            </a:prstGeom>
                            <a:noFill/>
                            <a:extLst>
                              <a:ext uri="{909E8E84-426E-40DD-AFC4-6F175D3DCCD1}">
                                <a14:hiddenFill xmlns:a14="http://schemas.microsoft.com/office/drawing/2010/main">
                                  <a:solidFill>
                                    <a:srgbClr val="FFFFFF"/>
                                  </a:solidFill>
                                </a14:hiddenFill>
                              </a:ext>
                            </a:extLst>
                          </pic:spPr>
                        </pic:pic>
                      </wpg:grpSp>
                      <wps:wsp>
                        <wps:cNvPr id="51" name="Gerade Verbindung mit Pfeil 51"/>
                        <wps:cNvCnPr/>
                        <wps:spPr>
                          <a:xfrm flipH="1" flipV="1">
                            <a:off x="2238305" y="2100299"/>
                            <a:ext cx="290672" cy="187673"/>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7"/>
                        <wps:cNvSpPr txBox="1"/>
                        <wps:spPr>
                          <a:xfrm>
                            <a:off x="2535189" y="2158320"/>
                            <a:ext cx="1224280" cy="306070"/>
                          </a:xfrm>
                          <a:prstGeom prst="rect">
                            <a:avLst/>
                          </a:prstGeom>
                        </wps:spPr>
                        <wps:txbx>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Heizkörper</w:t>
                              </w:r>
                            </w:p>
                          </w:txbxContent>
                        </wps:txbx>
                        <wps:bodyPr vert="horz" wrap="square" lIns="0" tIns="0" rIns="0" bIns="0" rtlCol="0">
                          <a:noAutofit/>
                        </wps:bodyPr>
                      </wps:wsp>
                      <wps:wsp>
                        <wps:cNvPr id="53" name="Gerade Verbindung mit Pfeil 53"/>
                        <wps:cNvCnPr/>
                        <wps:spPr>
                          <a:xfrm flipV="1">
                            <a:off x="1159102" y="2972412"/>
                            <a:ext cx="158587" cy="177171"/>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feld 29"/>
                        <wps:cNvSpPr txBox="1"/>
                        <wps:spPr>
                          <a:xfrm>
                            <a:off x="727983" y="3078341"/>
                            <a:ext cx="1224280" cy="306070"/>
                          </a:xfrm>
                          <a:prstGeom prst="rect">
                            <a:avLst/>
                          </a:prstGeom>
                        </wps:spPr>
                        <wps:txbx>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sidRPr="00A000E4">
                                <w:rPr>
                                  <w:rFonts w:asciiTheme="minorHAnsi" w:hAnsi="Arial" w:cstheme="minorBidi"/>
                                  <w:color w:val="000000" w:themeColor="text1"/>
                                  <w:kern w:val="24"/>
                                  <w:sz w:val="28"/>
                                  <w:szCs w:val="28"/>
                                </w:rPr>
                                <w:t>Heizkessel</w:t>
                              </w:r>
                            </w:p>
                          </w:txbxContent>
                        </wps:txbx>
                        <wps:bodyPr vert="horz" wrap="square" lIns="0" tIns="0" rIns="0" bIns="0" rtlCol="0">
                          <a:noAutofit/>
                        </wps:bodyPr>
                      </wps:wsp>
                      <wps:wsp>
                        <wps:cNvPr id="55" name="Gerade Verbindung mit Pfeil 55"/>
                        <wps:cNvCnPr/>
                        <wps:spPr>
                          <a:xfrm flipH="1" flipV="1">
                            <a:off x="2785164" y="1111464"/>
                            <a:ext cx="782445" cy="510077"/>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feld 33"/>
                        <wps:cNvSpPr txBox="1"/>
                        <wps:spPr>
                          <a:xfrm>
                            <a:off x="3567287" y="1513786"/>
                            <a:ext cx="1224280" cy="306070"/>
                          </a:xfrm>
                          <a:prstGeom prst="rect">
                            <a:avLst/>
                          </a:prstGeom>
                        </wps:spPr>
                        <wps:txbx>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Thermoregler</w:t>
                              </w:r>
                            </w:p>
                          </w:txbxContent>
                        </wps:txbx>
                        <wps:bodyPr vert="horz" wrap="square" lIns="0" tIns="0" rIns="0" bIns="0" rtlCol="0">
                          <a:noAutofit/>
                        </wps:bodyPr>
                      </wps:wsp>
                      <wps:wsp>
                        <wps:cNvPr id="57" name="Gerade Verbindung mit Pfeil 57"/>
                        <wps:cNvCnPr/>
                        <wps:spPr>
                          <a:xfrm flipH="1">
                            <a:off x="3051631" y="1621541"/>
                            <a:ext cx="515978" cy="102304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feld 43"/>
                        <wps:cNvSpPr txBox="1"/>
                        <wps:spPr>
                          <a:xfrm>
                            <a:off x="1826706" y="-82736"/>
                            <a:ext cx="1224915" cy="306070"/>
                          </a:xfrm>
                          <a:prstGeom prst="rect">
                            <a:avLst/>
                          </a:prstGeom>
                        </wps:spPr>
                        <wps:txbx>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Thermometer</w:t>
                              </w:r>
                            </w:p>
                          </w:txbxContent>
                        </wps:txbx>
                        <wps:bodyPr vert="horz" wrap="square" lIns="0" tIns="0" rIns="0" bIns="0" rtlCol="0">
                          <a:noAutofit/>
                        </wps:bodyPr>
                      </wps:wsp>
                      <wps:wsp>
                        <wps:cNvPr id="59" name="Gerade Verbindung mit Pfeil 59"/>
                        <wps:cNvCnPr/>
                        <wps:spPr>
                          <a:xfrm flipH="1">
                            <a:off x="1789770" y="223325"/>
                            <a:ext cx="157863" cy="236211"/>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wps:spPr>
                          <a:xfrm flipH="1" flipV="1">
                            <a:off x="1830775" y="3265184"/>
                            <a:ext cx="234522" cy="18911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Textfeld 48"/>
                        <wps:cNvSpPr txBox="1"/>
                        <wps:spPr>
                          <a:xfrm>
                            <a:off x="2100681" y="3310944"/>
                            <a:ext cx="1722755" cy="306070"/>
                          </a:xfrm>
                          <a:prstGeom prst="rect">
                            <a:avLst/>
                          </a:prstGeom>
                        </wps:spPr>
                        <wps:txbx>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Heizelement</w:t>
                              </w:r>
                            </w:p>
                          </w:txbxContent>
                        </wps:txbx>
                        <wps:bodyPr vert="horz" wrap="square" lIns="0" tIns="0" rIns="0" bIns="0" rtlCol="0">
                          <a:noAutofit/>
                        </wps:bodyPr>
                      </wps:wsp>
                    </wpg:wgp>
                  </a:graphicData>
                </a:graphic>
              </wp:inline>
            </w:drawing>
          </mc:Choice>
          <mc:Fallback>
            <w:pict>
              <v:group w14:anchorId="79CA29CA" id="Gruppieren 53" o:spid="_x0000_s1029" style="width:365.55pt;height:264.3pt;mso-position-horizontal-relative:char;mso-position-vertical-relative:line" coordorigin=",-827" coordsize="47915,36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">
                <v:group id="Gruppieren 31" o:spid="_x0000_s1030" style="position:absolute;top:628;width:31570;height:33296" coordorigin=",628" coordsize="42570,4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31" type="#_x0000_t75" style="position:absolute;left:5125;top:3275;width:37445;height:26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">
                    <v:imagedata r:id="rId24" o:title=""/>
                    <v:path arrowok="t"/>
                  </v:shape>
                  <v:shape id="Picture 4" o:spid="_x0000_s1032" type="#_x0000_t75" alt="https://wissensspeicher.iavgroup.local/IconExperience/o_collection/o_collection_png/blue_blue5/64x64/thermometer.png" style="position:absolute;left:21085;top:5977;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">
                    <v:imagedata r:id="rId25" o:title="thermometer"/>
                  </v:shape>
                  <v:shape id="Grafik 34" o:spid="_x0000_s1033" type="#_x0000_t75" style="position:absolute;left:21942;top:19966;width:9515;height: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">
                    <v:imagedata r:id="rId26" o:title=""/>
                    <v:path arrowok="t"/>
                  </v:shape>
                  <v:shape id="Picture 6" o:spid="_x0000_s1034" type="#_x0000_t75" alt="https://wissensspeicher.iavgroup.local/IconExperience/o_collection/o_collection_png/blue_blue5/64x64/control_panel2.png" style="position:absolute;left:33069;top:11720;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">
                    <v:imagedata r:id="rId27" o:title="control_panel2"/>
                  </v:shape>
                  <v:shape id="Grafik 36" o:spid="_x0000_s1035" type="#_x0000_t75" style="position:absolute;left:16912;top:31348;width:13871;height:9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">
                    <v:imagedata r:id="rId28" o:title=""/>
                    <v:path arrowok="t"/>
                  </v:shape>
                  <v:shape id="Picture 8" o:spid="_x0000_s1036" type="#_x0000_t75" alt="https://wissensspeicher.iavgroup.local/IconExperience/o_collection/o_collection_png/blue_blue5/32x32/fire.png" style="position:absolute;left:21942;top:41142;width:4382;height: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">
                    <v:imagedata r:id="rId29" o:title="fire"/>
                  </v:shape>
                  <v:shape id="Picture 10" o:spid="_x0000_s1037" type="#_x0000_t75" alt="https://wissensspeicher.iavgroup.local/IconExperience/o_collection/o_collection_png/blue_white/32x32/thermometer.png" style="position:absolute;left:26324;top:3640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">
                    <v:imagedata r:id="rId30" o:title="thermometer"/>
                  </v:shape>
                  <v:shape id="Picture 6" o:spid="_x0000_s1038" type="#_x0000_t75" alt="https://wissensspeicher.iavgroup.local/IconExperience/o_collection/o_collection_png/blue_blue5/64x64/control_panel2.png" style="position:absolute;left:36117;top:34880;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">
                    <v:imagedata r:id="rId27" o:title="control_panel2"/>
                  </v:shape>
                  <v:shape id="Picture 12" o:spid="_x0000_s1039" type="#_x0000_t75" alt="https://wissensspeicher.iavgroup.local/IconExperience/o_collection/o_collection_png/blue5/64x64/window_split_hor.png" style="position:absolute;left:8664;top:10029;width:9477;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">
                    <v:imagedata r:id="rId31" o:title="window_split_ho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41" o:spid="_x0000_s1040" type="#_x0000_t34" style="position:absolute;left:26262;top:8749;width:7839;height:60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" strokecolor="black [3213]" strokeweight="1pt"/>
                  <v:shape id="Gewinkelter Verbinder 43" o:spid="_x0000_s1041" type="#_x0000_t34" style="position:absolute;left:8117;top:25653;width:17640;height:99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" adj="21469" strokecolor="red" strokeweight="3pt"/>
                  <v:line id="Gerader Verbinder 44" o:spid="_x0000_s1042" style="position:absolute;flip:y;visibility:visible;mso-wrap-style:square" from="11790,39447" to="16985,39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" strokecolor="red" strokeweight="3pt"/>
                  <v:shape id="Gewinkelter Verbinder 45" o:spid="_x0000_s1043" type="#_x0000_t34" style="position:absolute;left:12647;top:28183;width:10642;height:78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" adj="21626" strokecolor="#00b0f0" strokeweight="3pt"/>
                  <v:line id="Gerader Verbinder 46" o:spid="_x0000_s1044" style="position:absolute;flip:y;visibility:visible;mso-wrap-style:square" from="14020,37452" to="16988,3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" strokecolor="#00b0f0" strokeweight="3pt"/>
                  <v:shape id="Gewinkelter Verbinder 47" o:spid="_x0000_s1045" type="#_x0000_t34" style="position:absolute;left:26324;top:39927;width:10739;height:340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" adj="6815" strokecolor="black [3213]" strokeweight="1pt"/>
                  <v:line id="Gerader Verbinder 48" o:spid="_x0000_s1046" style="position:absolute;flip:y;visibility:visible;mso-wrap-style:square" from="29372,37928" to="37063,3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mfwwAAANsAAAAPAAAAZHJzL2Rvd25yZXYueG1sRE/LasJA&#10;FN0X/IfhCu7qpM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NHSpn8MAAADbAAAADwAA&#10;AAAAAAAAAAAAAAAHAgAAZHJzL2Rvd25yZXYueG1sUEsFBgAAAAADAAMAtwAAAPcCAAAAAA==&#10;" strokecolor="black [3213]" strokeweight="1pt"/>
                  <v:shape id="Picture 14" o:spid="_x0000_s1047" type="#_x0000_t75" alt="https://wissensspeicher.iavgroup.local/IconExperience/o_collection/o_collection_png/blue5/64x64/cloud_sun.png" style="position:absolute;top:62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">
                    <v:imagedata r:id="rId32" o:title="cloud_sun"/>
                  </v:shape>
                </v:group>
                <v:shapetype id="_x0000_t32" coordsize="21600,21600" o:spt="32" o:oned="t" path="m,l21600,21600e" filled="f">
                  <v:path arrowok="t" fillok="f" o:connecttype="none"/>
                  <o:lock v:ext="edit" shapetype="t"/>
                </v:shapetype>
                <v:shape id="Gerade Verbindung mit Pfeil 51" o:spid="_x0000_s1048" type="#_x0000_t32" style="position:absolute;left:22383;top:21002;width:2906;height:1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" strokecolor="black [3213]" strokeweight=".5pt">
                  <v:stroke endarrow="block"/>
                </v:shape>
                <v:shape id="Textfeld 7" o:spid="_x0000_s1049" type="#_x0000_t202" style="position:absolute;left:25351;top:21583;width:122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Heizkörper</w:t>
                        </w:r>
                      </w:p>
                    </w:txbxContent>
                  </v:textbox>
                </v:shape>
                <v:shape id="Gerade Verbindung mit Pfeil 53" o:spid="_x0000_s1050" type="#_x0000_t32" style="position:absolute;left:11591;top:29724;width:1585;height:1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" strokecolor="black [3213]" strokeweight=".5pt">
                  <v:stroke endarrow="block"/>
                </v:shape>
                <v:shape id="_x0000_s1051" type="#_x0000_t202" style="position:absolute;left:7279;top:30783;width:1224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8008B5" w:rsidRPr="00A000E4" w:rsidRDefault="008008B5" w:rsidP="008008B5">
                        <w:pPr>
                          <w:pStyle w:val="StandardWeb"/>
                          <w:spacing w:before="160" w:beforeAutospacing="0" w:after="0" w:afterAutospacing="0"/>
                          <w:rPr>
                            <w:rFonts w:asciiTheme="minorHAnsi" w:hAnsi="Arial" w:cstheme="minorBidi"/>
                            <w:color w:val="000000" w:themeColor="text1"/>
                            <w:kern w:val="24"/>
                            <w:sz w:val="28"/>
                            <w:szCs w:val="28"/>
                          </w:rPr>
                        </w:pPr>
                        <w:r w:rsidRPr="00A000E4">
                          <w:rPr>
                            <w:rFonts w:asciiTheme="minorHAnsi" w:hAnsi="Arial" w:cstheme="minorBidi"/>
                            <w:color w:val="000000" w:themeColor="text1"/>
                            <w:kern w:val="24"/>
                            <w:sz w:val="28"/>
                            <w:szCs w:val="28"/>
                          </w:rPr>
                          <w:t>Heizkessel</w:t>
                        </w:r>
                      </w:p>
                    </w:txbxContent>
                  </v:textbox>
                </v:shape>
                <v:shape id="Gerade Verbindung mit Pfeil 55" o:spid="_x0000_s1052" type="#_x0000_t32" style="position:absolute;left:27851;top:11114;width:7825;height:5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" strokecolor="black [3213]" strokeweight=".5pt">
                  <v:stroke endarrow="block"/>
                </v:shape>
                <v:shape id="Textfeld 33" o:spid="_x0000_s1053" type="#_x0000_t202" style="position:absolute;left:35672;top:15137;width:1224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Thermoregler</w:t>
                        </w:r>
                      </w:p>
                    </w:txbxContent>
                  </v:textbox>
                </v:shape>
                <v:shape id="Gerade Verbindung mit Pfeil 57" o:spid="_x0000_s1054" type="#_x0000_t32" style="position:absolute;left:30516;top:16215;width:5160;height:102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" strokecolor="black [3213]" strokeweight=".5pt">
                  <v:stroke endarrow="block"/>
                </v:shape>
                <v:shape id="Textfeld 43" o:spid="_x0000_s1055" type="#_x0000_t202" style="position:absolute;left:18267;top:-827;width:12249;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Thermometer</w:t>
                        </w:r>
                      </w:p>
                    </w:txbxContent>
                  </v:textbox>
                </v:shape>
                <v:shape id="Gerade Verbindung mit Pfeil 59" o:spid="_x0000_s1056" type="#_x0000_t32" style="position:absolute;left:17897;top:2233;width:1579;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" strokecolor="black [3213]" strokeweight=".5pt">
                  <v:stroke endarrow="block"/>
                </v:shape>
                <v:shape id="Gerade Verbindung mit Pfeil 60" o:spid="_x0000_s1057" type="#_x0000_t32" style="position:absolute;left:18307;top:32651;width:2345;height:18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" strokecolor="black [3213]" strokeweight=".5pt">
                  <v:stroke endarrow="block"/>
                </v:shape>
                <v:shape id="Textfeld 48" o:spid="_x0000_s1058" type="#_x0000_t202" style="position:absolute;left:21006;top:33109;width:17228;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8008B5" w:rsidRDefault="008008B5" w:rsidP="008008B5">
                        <w:pPr>
                          <w:pStyle w:val="StandardWeb"/>
                          <w:spacing w:before="160" w:beforeAutospacing="0" w:after="0" w:afterAutospacing="0"/>
                        </w:pPr>
                        <w:r>
                          <w:rPr>
                            <w:rFonts w:asciiTheme="minorHAnsi" w:hAnsi="Arial" w:cstheme="minorBidi"/>
                            <w:color w:val="000000" w:themeColor="text1"/>
                            <w:kern w:val="24"/>
                            <w:sz w:val="28"/>
                            <w:szCs w:val="28"/>
                          </w:rPr>
                          <w:t>Heizelement</w:t>
                        </w:r>
                      </w:p>
                    </w:txbxContent>
                  </v:textbox>
                </v:shape>
                <w10:anchorlock/>
              </v:group>
            </w:pict>
          </mc:Fallback>
        </mc:AlternateContent>
      </w:r>
    </w:p>
    <w:p w:rsidR="008008B5" w:rsidRPr="004E4D7B" w:rsidRDefault="008008B5" w:rsidP="008008B5">
      <w:pPr>
        <w:pStyle w:val="Beschriftung"/>
      </w:pPr>
      <w:bookmarkStart w:id="8" w:name="_Toc41313986"/>
      <w:bookmarkStart w:id="9" w:name="_Toc48297472"/>
      <w:r w:rsidRPr="004E4D7B">
        <w:t xml:space="preserve">Abbildung </w:t>
      </w:r>
      <w:fldSimple w:instr=" SEQ Abbildung \* ARABIC ">
        <w:r w:rsidRPr="004E4D7B">
          <w:rPr>
            <w:noProof/>
          </w:rPr>
          <w:t>1</w:t>
        </w:r>
      </w:fldSimple>
      <w:r w:rsidRPr="004E4D7B">
        <w:t>: Skizze des Heizsystems</w:t>
      </w:r>
      <w:bookmarkEnd w:id="8"/>
      <w:bookmarkEnd w:id="9"/>
    </w:p>
    <w:p w:rsidR="008008B5" w:rsidRPr="004E4D7B" w:rsidRDefault="008008B5" w:rsidP="008008B5">
      <w:pPr>
        <w:rPr>
          <w:strike/>
        </w:rPr>
      </w:pPr>
    </w:p>
    <w:p w:rsidR="008008B5" w:rsidRPr="004E4D7B" w:rsidRDefault="008008B5" w:rsidP="008008B5">
      <w:pPr>
        <w:rPr>
          <w:strike/>
        </w:rPr>
      </w:pPr>
    </w:p>
    <w:p w:rsidR="008008B5" w:rsidRPr="004E4D7B" w:rsidRDefault="008008B5" w:rsidP="008008B5">
      <w:pPr>
        <w:pStyle w:val="berschrift3"/>
      </w:pPr>
      <w:bookmarkStart w:id="10" w:name="_Toc41314015"/>
      <w:bookmarkStart w:id="11" w:name="_Toc48568540"/>
      <w:r w:rsidRPr="004E4D7B">
        <w:t>Teilsystem Raum</w:t>
      </w:r>
      <w:bookmarkEnd w:id="10"/>
      <w:bookmarkEnd w:id="11"/>
    </w:p>
    <w:p w:rsidR="008008B5" w:rsidRDefault="008008B5" w:rsidP="008008B5">
      <w:r w:rsidRPr="004E4D7B">
        <w:t>Der Raum wird von der Decke, den Wänden und dem Boden erschlossen und ist mit Luft gefüllt. Heißes Wasser fließt vom Heizkessel zum Heizkörper und das Ventil verändert die Durchflussmenge des Heizwassers. Der Wärmestrom fließt vom Heizwasser über den Heizkörper zur Raumluft und die Raumtemperatur nimmt zu. Ausdruck wird Raumluft geheizt und Raumtemperatur steigt. Das Thermometer für die Raumtemperatur misst die Raumtemperatur, der Regler vergleicht diesen Messwert mit dem Sollwert und steuert das Ventil.</w:t>
      </w:r>
    </w:p>
    <w:p w:rsidR="008008B5" w:rsidRDefault="008008B5" w:rsidP="008008B5"/>
    <w:p w:rsidR="008008B5" w:rsidRPr="006D08E7" w:rsidRDefault="008008B5" w:rsidP="008008B5"/>
    <w:p w:rsidR="008008B5" w:rsidRPr="009843C9" w:rsidRDefault="008008B5" w:rsidP="008008B5">
      <w:pPr>
        <w:pStyle w:val="berschrift3"/>
      </w:pPr>
      <w:bookmarkStart w:id="12" w:name="_Toc41314016"/>
      <w:bookmarkStart w:id="13" w:name="_Toc48568541"/>
      <w:r w:rsidRPr="009843C9">
        <w:t>Teilsystem Heizungssystem</w:t>
      </w:r>
      <w:bookmarkEnd w:id="12"/>
      <w:bookmarkEnd w:id="13"/>
    </w:p>
    <w:p w:rsidR="008008B5" w:rsidRDefault="008008B5" w:rsidP="008008B5">
      <w:r w:rsidRPr="009843C9">
        <w:t>Das Heizungssystem besteht aus einem Heizkessel, einem Thermometer, einem Heizelement für den Heizkessel, einem Regler für die Heizkesseltemperatur, einer Pumpe, einem Ventil und einem Heizkörper. Der Heizkessel funktioniert als ein Behälter, um das Heizwasser zu speichern. Das Heizelement erhitzt das Heizwasser innerhalb des Heizkessels. Das Thermometer des Heizkessels misst die Heizwassertemperatur und der Regler vergleicht Messwert mit dem Sollwert und steuert das Heizelement</w:t>
      </w:r>
      <w:r w:rsidRPr="009843C9">
        <w:rPr>
          <w:strike/>
        </w:rPr>
        <w:t>s</w:t>
      </w:r>
      <w:r w:rsidRPr="009843C9">
        <w:t>. Der Heizkörper tauscht Wärme zwischen Heizwasser und Raumluft. Die Pumpe versorgt für einen konstanten Druck des Heizwasserzulaufs, damit Heizwasser vom Heizkessel zum Heizkörper fließt. Abgekühltes Wasser fließt vom Heizkörper zum Heizkessel zurück.</w:t>
      </w:r>
    </w:p>
    <w:p w:rsidR="008008B5" w:rsidRDefault="008008B5" w:rsidP="008008B5"/>
    <w:p w:rsidR="008008B5" w:rsidRPr="006D08E7" w:rsidRDefault="008008B5" w:rsidP="008008B5"/>
    <w:p w:rsidR="008008B5" w:rsidRPr="009843C9" w:rsidRDefault="008008B5" w:rsidP="008008B5">
      <w:pPr>
        <w:pStyle w:val="berschrift2"/>
      </w:pPr>
      <w:bookmarkStart w:id="14" w:name="_Toc41314017"/>
      <w:bookmarkStart w:id="15" w:name="_Toc48568542"/>
      <w:r w:rsidRPr="009843C9">
        <w:lastRenderedPageBreak/>
        <w:t>Thermische Ersatzschaltbild</w:t>
      </w:r>
      <w:bookmarkEnd w:id="14"/>
      <w:bookmarkEnd w:id="15"/>
      <w:r w:rsidRPr="009843C9">
        <w:t xml:space="preserve"> </w:t>
      </w:r>
    </w:p>
    <w:p w:rsidR="008008B5" w:rsidRDefault="008008B5" w:rsidP="008008B5">
      <w:r w:rsidRPr="009843C9">
        <w:t>Von dem Aufbau des Heizsystems wird ein thermisches Ersatzschaltbild erstellt. Das gesamte System ist in vier Teilsysteme untergliedert: das Heizelement, den Heizkessel, den Heizkörper und den Raum. Für jedes Teilsystem wird ein thermisches Ersatzschaltbild erstellt. Anschließend werden die Ersatzschaltbilder der einzelnen Teilsysteme zu einem Gesamtersatzschaltbild miteinander verbunden.</w:t>
      </w:r>
    </w:p>
    <w:p w:rsidR="008008B5" w:rsidRDefault="008008B5" w:rsidP="008008B5"/>
    <w:p w:rsidR="008008B5" w:rsidRPr="006D08E7" w:rsidRDefault="008008B5" w:rsidP="008008B5"/>
    <w:p w:rsidR="008008B5" w:rsidRPr="009843C9" w:rsidRDefault="008008B5" w:rsidP="008008B5">
      <w:pPr>
        <w:pStyle w:val="berschrift3"/>
      </w:pPr>
      <w:bookmarkStart w:id="16" w:name="_Toc41314018"/>
      <w:bookmarkStart w:id="17" w:name="_Toc48568543"/>
      <w:r w:rsidRPr="009843C9">
        <w:t>Heizelement</w:t>
      </w:r>
      <w:bookmarkEnd w:id="16"/>
      <w:bookmarkEnd w:id="17"/>
    </w:p>
    <w:p w:rsidR="008008B5" w:rsidRPr="009843C9" w:rsidRDefault="008008B5" w:rsidP="008008B5">
      <w:pPr>
        <w:pStyle w:val="Kommentartext"/>
      </w:pPr>
      <w:r w:rsidRPr="009843C9">
        <w:t>Das Heizelement wirkt als Wärmeenergiequelle und liefert den konstanten Wärmestrom I, daher wird das Heizelement als Wärmestromquelle dargestellt.</w:t>
      </w:r>
    </w:p>
    <w:p w:rsidR="008008B5" w:rsidRPr="006D08E7" w:rsidRDefault="008008B5" w:rsidP="008008B5">
      <w:pPr>
        <w:pStyle w:val="Kommentartext"/>
      </w:pPr>
      <w:r w:rsidRPr="009843C9">
        <w:t>Wenn die Wärmestromquelle direkt mit dem Heizkessel verbunden ist, der als Energiespeicher dient, fließt von der Wärmestromquelle ein konstanter Wärmestrom zum Energiespeicher. Die Temperatur im Heizkessel steigt theoretisch bis unendlich an. Die Temperatur T</w:t>
      </w:r>
      <w:r w:rsidRPr="009843C9">
        <w:rPr>
          <w:vertAlign w:val="subscript"/>
        </w:rPr>
        <w:t>Heizelement</w:t>
      </w:r>
      <w:r w:rsidRPr="009843C9">
        <w:t xml:space="preserve"> und die Heizleistung des Heizelements sind konstant. Um dieses abzubilden wird ein thermischer Widerstand RI (thermischer Innenwiderstand) parallel zur Wärmestromquelle geschaltet. Das Ersatzschaltbild des Heizelements ist in Abbildung 2 dargestellt.</w:t>
      </w:r>
    </w:p>
    <w:p w:rsidR="008008B5" w:rsidRPr="006D08E7" w:rsidRDefault="008008B5" w:rsidP="008008B5">
      <w:r w:rsidRPr="006D08E7">
        <w:rPr>
          <w:rFonts w:ascii="DengXian" w:eastAsia="DengXian" w:cs="Arial"/>
          <w:noProof/>
          <w:color w:val="500050"/>
          <w:sz w:val="21"/>
          <w:szCs w:val="21"/>
        </w:rPr>
        <w:drawing>
          <wp:inline distT="0" distB="0" distL="0" distR="0" wp14:anchorId="5E54C003" wp14:editId="74571A7D">
            <wp:extent cx="3166169" cy="1693313"/>
            <wp:effectExtent l="0" t="0" r="0" b="2540"/>
            <wp:docPr id="21" name="Grafik 21" descr="cid:93a93da1-9f2e-4f6d-86b6-5883a6abe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93a93da1-9f2e-4f6d-86b6-5883a6abee70"/>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3181602" cy="1701567"/>
                    </a:xfrm>
                    <a:prstGeom prst="rect">
                      <a:avLst/>
                    </a:prstGeom>
                    <a:noFill/>
                    <a:ln>
                      <a:noFill/>
                    </a:ln>
                  </pic:spPr>
                </pic:pic>
              </a:graphicData>
            </a:graphic>
          </wp:inline>
        </w:drawing>
      </w:r>
    </w:p>
    <w:p w:rsidR="008008B5" w:rsidRPr="009843C9" w:rsidRDefault="008008B5" w:rsidP="008008B5">
      <w:pPr>
        <w:pStyle w:val="Beschriftung"/>
      </w:pPr>
      <w:bookmarkStart w:id="18" w:name="_Toc41313987"/>
      <w:bookmarkStart w:id="19" w:name="_Toc48297473"/>
      <w:r w:rsidRPr="009843C9">
        <w:t xml:space="preserve">Abbildung </w:t>
      </w:r>
      <w:fldSimple w:instr=" SEQ Abbildung \* ARABIC ">
        <w:r w:rsidRPr="009843C9">
          <w:rPr>
            <w:noProof/>
          </w:rPr>
          <w:t>2</w:t>
        </w:r>
      </w:fldSimple>
      <w:r w:rsidRPr="009843C9">
        <w:t>: Ersatzschaltbild des Heizelements. I</w:t>
      </w:r>
      <w:bookmarkEnd w:id="18"/>
      <w:bookmarkEnd w:id="19"/>
    </w:p>
    <w:p w:rsidR="008008B5" w:rsidRPr="009843C9" w:rsidRDefault="008008B5" w:rsidP="008008B5">
      <w:r w:rsidRPr="009843C9">
        <w:t>I: Wärmestrom</w:t>
      </w:r>
    </w:p>
    <w:p w:rsidR="008008B5" w:rsidRDefault="008008B5" w:rsidP="008008B5">
      <w:r w:rsidRPr="009843C9">
        <w:t>RI: Innenwiderstand der Wärmestromquelle</w:t>
      </w:r>
    </w:p>
    <w:p w:rsidR="008008B5" w:rsidRDefault="008008B5" w:rsidP="008008B5"/>
    <w:p w:rsidR="008008B5" w:rsidRPr="006D08E7" w:rsidRDefault="008008B5" w:rsidP="008008B5"/>
    <w:p w:rsidR="008008B5" w:rsidRPr="006D08E7" w:rsidRDefault="008008B5" w:rsidP="008008B5">
      <w:pPr>
        <w:pStyle w:val="berschrift3"/>
      </w:pPr>
      <w:bookmarkStart w:id="20" w:name="_Toc41314019"/>
      <w:bookmarkStart w:id="21" w:name="_Toc48568544"/>
      <w:r w:rsidRPr="006D08E7">
        <w:t>Heizkessel</w:t>
      </w:r>
      <w:bookmarkEnd w:id="20"/>
      <w:bookmarkEnd w:id="21"/>
      <w:r w:rsidRPr="006D08E7">
        <w:t xml:space="preserve"> </w:t>
      </w:r>
    </w:p>
    <w:p w:rsidR="008008B5" w:rsidRPr="00CF6678" w:rsidRDefault="008008B5" w:rsidP="008008B5">
      <w:pPr>
        <w:pStyle w:val="Kommentartext"/>
      </w:pPr>
      <w:r w:rsidRPr="00CF6678">
        <w:t>Der Heizkessel ist ein Wärmeenergiespeicher. Wenn die Wärme in den Heizkessel bzw. das Heizwasser fließt, steigt die Temperatur des Heizkesselwassers. Im thermischen Ersatzschaltbild wird der Heizkessel als Wärmekapazität dargestellt, welche parallel zur Wärmestromquelle geschaltet ist.</w:t>
      </w:r>
    </w:p>
    <w:p w:rsidR="008008B5" w:rsidRDefault="008008B5" w:rsidP="008008B5">
      <w:r w:rsidRPr="00CF6678">
        <w:t xml:space="preserve">Wenn die Wärmekapazität direkt mit der Wärmequelle verbunden ist, ist der Wärmestrom durch die Wärmekapazität konstant. Damit steigt die Wassertemperatur im Heizkessel theoretisch unendlich an, wie in Abbildung 3 gezeigt. In der Realität erwärmt sich die Temperatur des Heizwassers im Heizkessel nicht mehr, wenn das Heizwasser und das Heizelement gleiche Temperatur haben. </w:t>
      </w:r>
      <w:r w:rsidRPr="00DD7B41">
        <w:lastRenderedPageBreak/>
        <w:t xml:space="preserve">Gemäß dem </w:t>
      </w:r>
      <w:r>
        <w:t>zwei</w:t>
      </w:r>
      <w:r w:rsidRPr="00DD7B41">
        <w:t xml:space="preserve">ten Hauptsatz der Thermodynamik </w:t>
      </w:r>
      <w:r>
        <w:t>[6]</w:t>
      </w:r>
      <w:r w:rsidRPr="00DD7B41">
        <w:rPr>
          <w:rStyle w:val="Funotenzeichen"/>
        </w:rPr>
        <w:footnoteReference w:id="1"/>
      </w:r>
      <w:r w:rsidRPr="00494679">
        <w:t xml:space="preserve"> kann </w:t>
      </w:r>
      <w:r>
        <w:t>d</w:t>
      </w:r>
      <w:r w:rsidRPr="00CF6678">
        <w:t>i</w:t>
      </w:r>
      <w:r>
        <w:t>e Temperatur des Heizwasser</w:t>
      </w:r>
      <w:r w:rsidRPr="00CF6678">
        <w:t xml:space="preserve"> nicht größer werden als die Temperatur des Heizelements. </w:t>
      </w:r>
    </w:p>
    <w:p w:rsidR="008008B5" w:rsidRPr="006D08E7" w:rsidRDefault="008008B5" w:rsidP="008008B5"/>
    <w:p w:rsidR="008008B5" w:rsidRPr="006D08E7" w:rsidRDefault="008008B5" w:rsidP="008008B5">
      <w:r w:rsidRPr="006D08E7">
        <w:rPr>
          <w:noProof/>
        </w:rPr>
        <w:drawing>
          <wp:inline distT="0" distB="0" distL="0" distR="0" wp14:anchorId="4CA020B9" wp14:editId="36144807">
            <wp:extent cx="1904925" cy="2844800"/>
            <wp:effectExtent l="6033" t="0" r="6667" b="6668"/>
            <wp:docPr id="14" name="Grafik 14" descr="19343011153601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430111536013121.jpg"/>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rot="16200000">
                      <a:off x="0" y="0"/>
                      <a:ext cx="1908206" cy="2849700"/>
                    </a:xfrm>
                    <a:prstGeom prst="rect">
                      <a:avLst/>
                    </a:prstGeom>
                    <a:noFill/>
                    <a:ln>
                      <a:noFill/>
                    </a:ln>
                  </pic:spPr>
                </pic:pic>
              </a:graphicData>
            </a:graphic>
          </wp:inline>
        </w:drawing>
      </w:r>
    </w:p>
    <w:p w:rsidR="008008B5" w:rsidRDefault="008008B5" w:rsidP="008008B5">
      <w:pPr>
        <w:pStyle w:val="Beschriftung"/>
      </w:pPr>
      <w:bookmarkStart w:id="22" w:name="_Toc41313988"/>
      <w:bookmarkStart w:id="23" w:name="_Toc48297474"/>
      <w:r w:rsidRPr="006D08E7">
        <w:t xml:space="preserve">Abbildung </w:t>
      </w:r>
      <w:fldSimple w:instr=" SEQ Abbildung \* ARABIC ">
        <w:r w:rsidRPr="006D08E7">
          <w:rPr>
            <w:noProof/>
          </w:rPr>
          <w:t>3</w:t>
        </w:r>
      </w:fldSimple>
      <w:r w:rsidRPr="006D08E7">
        <w:t>: Skizze der idealen und realen Temperaturverlauf des Heizkessels</w:t>
      </w:r>
      <w:bookmarkEnd w:id="22"/>
      <w:bookmarkEnd w:id="23"/>
    </w:p>
    <w:p w:rsidR="008008B5" w:rsidRDefault="008008B5" w:rsidP="008008B5"/>
    <w:p w:rsidR="008008B5" w:rsidRPr="00AA07A5" w:rsidRDefault="008008B5" w:rsidP="008008B5"/>
    <w:p w:rsidR="008008B5" w:rsidRDefault="008008B5" w:rsidP="008008B5">
      <w:r w:rsidRPr="00CF6678">
        <w:t>In der Elektrotechnik weißt das RC-Glied ein ähnliches Verhalten im elektrischen Spannungsverlauf auf</w:t>
      </w:r>
      <w:r>
        <w:rPr>
          <w:rStyle w:val="Funotenzeichen"/>
        </w:rPr>
        <w:footnoteReference w:id="2"/>
      </w:r>
      <w:r w:rsidRPr="00CF6678">
        <w:t>. Die Temperatur entspricht in dieser Analogie der elektrischen Spannung, der Wärmestrom entspricht dem elektrischen Strom, der thermische Widerstand entspricht dem elektrischen Widerstand und die Wärmekapazität der elektrischen Kapazität. Daraus folgt das Ersatzschaltbild des Heizkessels, siehe Abbildung 4. Um die Heizkesseltemperatur zu begrenzen, ist vor der Wärmekapazität des Heizkessels C1 ein thermischer Widerstand R1 in Reihe geschaltet. Da die Wärme durch den Widerstand fließt, überschreitet die Heizkesseltemperatur T</w:t>
      </w:r>
      <w:r w:rsidRPr="00CF6678">
        <w:rPr>
          <w:vertAlign w:val="subscript"/>
        </w:rPr>
        <w:t>Heizkessel</w:t>
      </w:r>
      <w:r w:rsidRPr="00CF6678">
        <w:t xml:space="preserve"> die Heizelementtemperatur T</w:t>
      </w:r>
      <w:r w:rsidRPr="00CF6678">
        <w:rPr>
          <w:vertAlign w:val="subscript"/>
        </w:rPr>
        <w:t>Heizelement</w:t>
      </w:r>
      <w:r w:rsidRPr="00CF6678">
        <w:t xml:space="preserve"> nicht.</w:t>
      </w:r>
      <w:r w:rsidRPr="006D08E7">
        <w:t xml:space="preserve"> </w:t>
      </w:r>
    </w:p>
    <w:p w:rsidR="008008B5" w:rsidRPr="006D08E7" w:rsidRDefault="008008B5" w:rsidP="008008B5"/>
    <w:p w:rsidR="008008B5" w:rsidRPr="00CF6678" w:rsidRDefault="008008B5" w:rsidP="008008B5">
      <w:r w:rsidRPr="00CF6678">
        <w:rPr>
          <w:rFonts w:ascii="DengXian" w:eastAsia="DengXian" w:cs="Arial"/>
          <w:noProof/>
          <w:color w:val="500050"/>
          <w:sz w:val="21"/>
          <w:szCs w:val="21"/>
        </w:rPr>
        <w:drawing>
          <wp:inline distT="0" distB="0" distL="0" distR="0" wp14:anchorId="431C00D2" wp14:editId="24584EAF">
            <wp:extent cx="2922815" cy="1691833"/>
            <wp:effectExtent l="0" t="0" r="0" b="3810"/>
            <wp:docPr id="19" name="Grafik 19" descr="cid:dd454981-6e84-479b-bbbb-52f070a9b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dd454981-6e84-479b-bbbb-52f070a9b956"/>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2930535" cy="1696302"/>
                    </a:xfrm>
                    <a:prstGeom prst="rect">
                      <a:avLst/>
                    </a:prstGeom>
                    <a:noFill/>
                    <a:ln>
                      <a:noFill/>
                    </a:ln>
                  </pic:spPr>
                </pic:pic>
              </a:graphicData>
            </a:graphic>
          </wp:inline>
        </w:drawing>
      </w:r>
    </w:p>
    <w:p w:rsidR="008008B5" w:rsidRPr="00CF6678" w:rsidRDefault="008008B5" w:rsidP="008008B5">
      <w:pPr>
        <w:pStyle w:val="Beschriftung"/>
      </w:pPr>
      <w:bookmarkStart w:id="24" w:name="_Toc41313989"/>
      <w:bookmarkStart w:id="25" w:name="_Toc48297475"/>
      <w:r w:rsidRPr="00CF6678">
        <w:t xml:space="preserve">Abbildung </w:t>
      </w:r>
      <w:fldSimple w:instr=" SEQ Abbildung \* ARABIC ">
        <w:r w:rsidRPr="00CF6678">
          <w:rPr>
            <w:noProof/>
          </w:rPr>
          <w:t>4</w:t>
        </w:r>
      </w:fldSimple>
      <w:r w:rsidRPr="00CF6678">
        <w:t>: Ersatzschaltbild des Heizkessels</w:t>
      </w:r>
      <w:bookmarkEnd w:id="24"/>
      <w:bookmarkEnd w:id="25"/>
    </w:p>
    <w:p w:rsidR="008008B5" w:rsidRPr="00CF6678" w:rsidRDefault="008008B5" w:rsidP="008008B5">
      <w:r w:rsidRPr="00CF6678">
        <w:t>C1: Wärmekapazität des Heizkesselwassers</w:t>
      </w:r>
    </w:p>
    <w:p w:rsidR="008008B5" w:rsidRDefault="008008B5" w:rsidP="008008B5">
      <w:r w:rsidRPr="00CF6678">
        <w:t>RI: thermischer Widerstand des Heizwassers</w:t>
      </w:r>
      <w:r>
        <w:t xml:space="preserve"> </w:t>
      </w:r>
    </w:p>
    <w:p w:rsidR="008008B5" w:rsidRDefault="008008B5" w:rsidP="008008B5"/>
    <w:p w:rsidR="008008B5" w:rsidRPr="00F94F44" w:rsidRDefault="008008B5" w:rsidP="008008B5"/>
    <w:p w:rsidR="008008B5" w:rsidRPr="00CF6678" w:rsidRDefault="008008B5" w:rsidP="008008B5">
      <w:pPr>
        <w:pStyle w:val="berschrift3"/>
      </w:pPr>
      <w:bookmarkStart w:id="26" w:name="_Toc41314020"/>
      <w:bookmarkStart w:id="27" w:name="_Toc48568545"/>
      <w:r w:rsidRPr="00CF6678">
        <w:lastRenderedPageBreak/>
        <w:t>Heizkörper</w:t>
      </w:r>
      <w:bookmarkEnd w:id="26"/>
      <w:bookmarkEnd w:id="27"/>
    </w:p>
    <w:p w:rsidR="008008B5" w:rsidRPr="00CF6678" w:rsidRDefault="008008B5" w:rsidP="008008B5">
      <w:r w:rsidRPr="00CF6678">
        <w:t>Der Heizkörper ist ein Wärmeverbraucher und entnimmt dem Heizkessel Wärmeenergie. Er wird als thermischer Widerstand R2 im thermischen Ersatzschaltbild des Heizsystems dargestellt.</w:t>
      </w:r>
    </w:p>
    <w:p w:rsidR="008008B5" w:rsidRDefault="008008B5" w:rsidP="008008B5">
      <w:r w:rsidRPr="00CF6678">
        <w:t>Gleichzeitig ist der Heizkörper die Wärmequelle des Raumsystems. Die Heizkesseltemperatur T</w:t>
      </w:r>
      <w:r w:rsidRPr="00CF6678">
        <w:rPr>
          <w:vertAlign w:val="subscript"/>
        </w:rPr>
        <w:t>Heizkessel</w:t>
      </w:r>
      <w:r w:rsidRPr="00CF6678">
        <w:t xml:space="preserve"> wird als konstante Temperaturquelle betrachtet. Der Wärmestrom vom Heizkessel zum Heizkörper wird durch das Ventil gesteuert, welches als Potentiometer RT dargestellt wird. Die Heizkörpertemperatur T</w:t>
      </w:r>
      <w:r w:rsidRPr="00CF6678">
        <w:rPr>
          <w:vertAlign w:val="subscript"/>
        </w:rPr>
        <w:t>Heizkörper</w:t>
      </w:r>
      <w:r w:rsidRPr="00CF6678">
        <w:t xml:space="preserve"> wird durch den Wärmestrom verändert, welche durch das Ventil geändert wird.</w:t>
      </w:r>
    </w:p>
    <w:p w:rsidR="008008B5" w:rsidRPr="006D08E7" w:rsidRDefault="008008B5" w:rsidP="008008B5"/>
    <w:p w:rsidR="008008B5" w:rsidRPr="006D08E7" w:rsidRDefault="008008B5" w:rsidP="008008B5">
      <w:pPr>
        <w:rPr>
          <w:rFonts w:ascii="Calibri" w:hAnsi="Calibri" w:cs="Calibri"/>
          <w:color w:val="000000"/>
        </w:rPr>
      </w:pPr>
      <w:r w:rsidRPr="006D08E7">
        <w:rPr>
          <w:rFonts w:ascii="Calibri" w:hAnsi="Calibri" w:cs="Calibri"/>
          <w:noProof/>
          <w:color w:val="000000"/>
        </w:rPr>
        <mc:AlternateContent>
          <mc:Choice Requires="wpg">
            <w:drawing>
              <wp:anchor distT="0" distB="0" distL="114300" distR="114300" simplePos="0" relativeHeight="251662336" behindDoc="0" locked="0" layoutInCell="1" allowOverlap="1" wp14:anchorId="6ACF539B" wp14:editId="2EC75ED1">
                <wp:simplePos x="0" y="0"/>
                <wp:positionH relativeFrom="column">
                  <wp:posOffset>1964309</wp:posOffset>
                </wp:positionH>
                <wp:positionV relativeFrom="paragraph">
                  <wp:posOffset>53848</wp:posOffset>
                </wp:positionV>
                <wp:extent cx="1992972" cy="1213143"/>
                <wp:effectExtent l="0" t="0" r="7620" b="6350"/>
                <wp:wrapNone/>
                <wp:docPr id="2" name="Gruppieren 4"/>
                <wp:cNvGraphicFramePr/>
                <a:graphic xmlns:a="http://schemas.openxmlformats.org/drawingml/2006/main">
                  <a:graphicData uri="http://schemas.microsoft.com/office/word/2010/wordprocessingGroup">
                    <wpg:wgp>
                      <wpg:cNvGrpSpPr/>
                      <wpg:grpSpPr>
                        <a:xfrm>
                          <a:off x="0" y="0"/>
                          <a:ext cx="1992972" cy="1213143"/>
                          <a:chOff x="0" y="17046"/>
                          <a:chExt cx="6811963" cy="3963452"/>
                        </a:xfrm>
                      </wpg:grpSpPr>
                      <pic:pic xmlns:pic="http://schemas.openxmlformats.org/drawingml/2006/picture">
                        <pic:nvPicPr>
                          <pic:cNvPr id="3" name="Picture 2" descr="044e56a8-ee03-4ee3-9276-f35b5313a3c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140335"/>
                            <a:ext cx="6811963" cy="3840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hteck 8"/>
                        <wps:cNvSpPr/>
                        <wps:spPr>
                          <a:xfrm>
                            <a:off x="4097629" y="17046"/>
                            <a:ext cx="557786" cy="77723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1ABB4" id="Gruppieren 4" o:spid="_x0000_s1026" style="position:absolute;margin-left:154.65pt;margin-top:4.25pt;width:156.95pt;height:95.5pt;z-index:251662336;mso-width-relative:margin;mso-height-relative:margin" coordorigin=",170" coordsize="68119,39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">
                <v:shape id="Picture 2" o:spid="_x0000_s1027" type="#_x0000_t75" alt="044e56a8-ee03-4ee3-9276-f35b5313a3c1" style="position:absolute;top:1403;width:68119;height:38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">
                  <v:imagedata r:id="rId40" o:title="044e56a8-ee03-4ee3-9276-f35b5313a3c1"/>
                </v:shape>
                <v:rect id="Rechteck 8" o:spid="_x0000_s1028" style="position:absolute;left:40976;top:170;width:5578;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" fillcolor="white [3212]" strokecolor="white [3212]" strokeweight="2pt"/>
              </v:group>
            </w:pict>
          </mc:Fallback>
        </mc:AlternateContent>
      </w:r>
      <w:r w:rsidRPr="006D08E7">
        <w:rPr>
          <w:rFonts w:ascii="Calibri" w:hAnsi="Calibri" w:cs="Calibri"/>
          <w:noProof/>
          <w:color w:val="000000"/>
        </w:rPr>
        <w:drawing>
          <wp:inline distT="0" distB="0" distL="0" distR="0" wp14:anchorId="318D34FE" wp14:editId="1136CF8A">
            <wp:extent cx="1692729" cy="1327568"/>
            <wp:effectExtent l="0" t="0" r="3175" b="6350"/>
            <wp:docPr id="16" name="Grafik 16" descr="cid:cf3d5c99-e9da-4c26-9eff-491cd8a1b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cf3d5c99-e9da-4c26-9eff-491cd8a1bd57"/>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1705189" cy="1337340"/>
                    </a:xfrm>
                    <a:prstGeom prst="rect">
                      <a:avLst/>
                    </a:prstGeom>
                    <a:noFill/>
                    <a:ln>
                      <a:noFill/>
                    </a:ln>
                  </pic:spPr>
                </pic:pic>
              </a:graphicData>
            </a:graphic>
          </wp:inline>
        </w:drawing>
      </w:r>
      <w:r w:rsidRPr="006D08E7">
        <w:rPr>
          <w:rFonts w:ascii="Calibri" w:hAnsi="Calibri" w:cs="Calibri"/>
          <w:color w:val="000000"/>
        </w:rPr>
        <w:t xml:space="preserve"> </w:t>
      </w:r>
      <w:r w:rsidRPr="006D08E7">
        <w:rPr>
          <w:rFonts w:ascii="Calibri" w:hAnsi="Calibri" w:cs="Calibri"/>
          <w:noProof/>
          <w:color w:val="000000"/>
        </w:rPr>
        <w:t xml:space="preserve"> </w:t>
      </w:r>
      <w:r w:rsidRPr="006D08E7">
        <w:rPr>
          <w:rFonts w:ascii="Calibri" w:hAnsi="Calibri" w:cs="Calibri"/>
          <w:color w:val="000000"/>
        </w:rPr>
        <w:t xml:space="preserve"> </w:t>
      </w:r>
    </w:p>
    <w:p w:rsidR="008008B5" w:rsidRPr="006D08E7" w:rsidRDefault="008008B5" w:rsidP="008008B5">
      <w:pPr>
        <w:pStyle w:val="Beschriftung"/>
      </w:pPr>
      <w:bookmarkStart w:id="28" w:name="_Toc41313990"/>
      <w:bookmarkStart w:id="29" w:name="_Toc48297476"/>
      <w:r w:rsidRPr="006D08E7">
        <w:t xml:space="preserve">Abbildung </w:t>
      </w:r>
      <w:fldSimple w:instr=" SEQ Abbildung \* ARABIC ">
        <w:r w:rsidRPr="006D08E7">
          <w:rPr>
            <w:noProof/>
          </w:rPr>
          <w:t>5</w:t>
        </w:r>
      </w:fldSimple>
      <w:r w:rsidRPr="006D08E7">
        <w:t>: Ersatzschaltbild des Heizkörpers</w:t>
      </w:r>
      <w:bookmarkEnd w:id="28"/>
      <w:bookmarkEnd w:id="29"/>
    </w:p>
    <w:p w:rsidR="008008B5" w:rsidRPr="00CF6678" w:rsidRDefault="008008B5" w:rsidP="008008B5">
      <w:r w:rsidRPr="006D08E7">
        <w:t xml:space="preserve">RT: </w:t>
      </w:r>
      <w:r w:rsidRPr="00CF6678">
        <w:t>Variabler Widerstand des Ventils</w:t>
      </w:r>
    </w:p>
    <w:p w:rsidR="008008B5" w:rsidRDefault="008008B5" w:rsidP="008008B5">
      <w:r w:rsidRPr="00CF6678">
        <w:t>R2: thermischer Widerstand des Heizkörpers</w:t>
      </w:r>
    </w:p>
    <w:p w:rsidR="008008B5" w:rsidRDefault="008008B5" w:rsidP="008008B5"/>
    <w:p w:rsidR="008008B5" w:rsidRPr="006D08E7" w:rsidRDefault="008008B5" w:rsidP="008008B5"/>
    <w:p w:rsidR="008008B5" w:rsidRPr="007F7574" w:rsidRDefault="008008B5" w:rsidP="008008B5">
      <w:pPr>
        <w:pStyle w:val="berschrift3"/>
      </w:pPr>
      <w:bookmarkStart w:id="30" w:name="_Toc41314021"/>
      <w:bookmarkStart w:id="31" w:name="_Toc48568546"/>
      <w:r w:rsidRPr="007F7574">
        <w:t>Raum</w:t>
      </w:r>
      <w:bookmarkEnd w:id="30"/>
      <w:bookmarkEnd w:id="31"/>
    </w:p>
    <w:p w:rsidR="008008B5" w:rsidRPr="007F7574" w:rsidRDefault="008008B5" w:rsidP="008008B5">
      <w:r w:rsidRPr="007F7574">
        <w:t>Der Raum wirkt als Wärmespeicher. Wenn die Wärme in die Raumluft fließt, steigt die Raumtemperatur. Die Raumluft wird im thermischen Ersatzschaltbild als Wärmekapazität C2 dargestellt.</w:t>
      </w:r>
    </w:p>
    <w:p w:rsidR="008008B5" w:rsidRPr="007F7574" w:rsidRDefault="008008B5" w:rsidP="008008B5">
      <w:r w:rsidRPr="007F7574">
        <w:t xml:space="preserve">Nach dem gleichen Prinzip wie beim Heizkessel wird beim Raum auch eine Analogie zum RC-Glied hergestellt. Die Temperatur entspricht der elektrischen Spannung, der Wärmestrom </w:t>
      </w:r>
      <w:r w:rsidRPr="007F7574">
        <w:rPr>
          <w:strike/>
        </w:rPr>
        <w:t>als</w:t>
      </w:r>
      <w:r w:rsidRPr="007F7574">
        <w:t xml:space="preserve"> entspricht dem elektrischen Strom, der thermische Widerstand des Heizkörpers R3 entspricht einem elektrischen</w:t>
      </w:r>
      <w:r w:rsidRPr="007F7574">
        <w:rPr>
          <w:strike/>
        </w:rPr>
        <w:t xml:space="preserve"> </w:t>
      </w:r>
      <w:r w:rsidRPr="007F7574">
        <w:t xml:space="preserve">Widerstand und die Wärmekapazität der Raumluft C2 </w:t>
      </w:r>
      <w:r w:rsidRPr="007F7574">
        <w:rPr>
          <w:strike/>
        </w:rPr>
        <w:t>als</w:t>
      </w:r>
      <w:r w:rsidRPr="007F7574">
        <w:t xml:space="preserve"> entspricht einer elektrischen Kapazität. Daraus wird das Ersatzschaltbild des Heizkessels gebildet, siehe Abbildung 6.</w:t>
      </w:r>
    </w:p>
    <w:p w:rsidR="008008B5" w:rsidRDefault="008008B5" w:rsidP="008008B5">
      <w:pPr>
        <w:pStyle w:val="Kommentartext"/>
      </w:pPr>
      <w:r w:rsidRPr="007F7574">
        <w:t>Über das Fenster des Raums entstehen Wärmeverluste. Diese Wärmeverluste bzw. dieser Wärmeverbraucher wird im thermischen Ersatzschaltbild als thermischer Widerstand R4 dargestellt.</w:t>
      </w:r>
    </w:p>
    <w:p w:rsidR="008008B5" w:rsidRPr="006D08E7" w:rsidRDefault="008008B5" w:rsidP="008008B5">
      <w:pPr>
        <w:pStyle w:val="Kommentartext"/>
      </w:pPr>
    </w:p>
    <w:p w:rsidR="008008B5" w:rsidRPr="006D08E7" w:rsidRDefault="008008B5" w:rsidP="008008B5">
      <w:r w:rsidRPr="006D08E7">
        <w:rPr>
          <w:rFonts w:ascii="DengXian" w:eastAsia="DengXian" w:cs="Arial"/>
          <w:noProof/>
          <w:color w:val="500050"/>
          <w:sz w:val="21"/>
          <w:szCs w:val="21"/>
        </w:rPr>
        <w:drawing>
          <wp:inline distT="0" distB="0" distL="0" distR="0" wp14:anchorId="7EC49DBF" wp14:editId="57E4A691">
            <wp:extent cx="2454729" cy="1557611"/>
            <wp:effectExtent l="0" t="0" r="3175" b="5080"/>
            <wp:docPr id="20" name="Grafik 20" descr="cid:93a7005e-0db5-4b3d-913f-afebbeaf9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93a7005e-0db5-4b3d-913f-afebbeaf9e64"/>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2470037" cy="1567325"/>
                    </a:xfrm>
                    <a:prstGeom prst="rect">
                      <a:avLst/>
                    </a:prstGeom>
                    <a:noFill/>
                    <a:ln>
                      <a:noFill/>
                    </a:ln>
                  </pic:spPr>
                </pic:pic>
              </a:graphicData>
            </a:graphic>
          </wp:inline>
        </w:drawing>
      </w:r>
    </w:p>
    <w:p w:rsidR="008008B5" w:rsidRPr="006D08E7" w:rsidRDefault="008008B5" w:rsidP="008008B5">
      <w:pPr>
        <w:pStyle w:val="Beschriftung"/>
      </w:pPr>
      <w:bookmarkStart w:id="32" w:name="_Toc41313991"/>
      <w:bookmarkStart w:id="33" w:name="_Toc48297477"/>
      <w:r w:rsidRPr="006D08E7">
        <w:t xml:space="preserve">Abbildung </w:t>
      </w:r>
      <w:fldSimple w:instr=" SEQ Abbildung \* ARABIC ">
        <w:r w:rsidRPr="006D08E7">
          <w:rPr>
            <w:noProof/>
          </w:rPr>
          <w:t>6</w:t>
        </w:r>
      </w:fldSimple>
      <w:r w:rsidRPr="006D08E7">
        <w:t>: Ersatzschaltbild des Raums</w:t>
      </w:r>
      <w:bookmarkEnd w:id="32"/>
      <w:bookmarkEnd w:id="33"/>
    </w:p>
    <w:p w:rsidR="008008B5" w:rsidRPr="007F7574" w:rsidRDefault="008008B5" w:rsidP="008008B5">
      <w:r w:rsidRPr="006D08E7">
        <w:lastRenderedPageBreak/>
        <w:t xml:space="preserve">C2: </w:t>
      </w:r>
      <w:r w:rsidRPr="007F7574">
        <w:t>Wärmekapazität der Raumluft</w:t>
      </w:r>
    </w:p>
    <w:p w:rsidR="008008B5" w:rsidRPr="007F7574" w:rsidRDefault="008008B5" w:rsidP="008008B5">
      <w:r w:rsidRPr="007F7574">
        <w:t>R3: thermischer Widerstand des Heizkörpers</w:t>
      </w:r>
    </w:p>
    <w:p w:rsidR="008008B5" w:rsidRPr="006D08E7" w:rsidRDefault="008008B5" w:rsidP="008008B5">
      <w:r w:rsidRPr="007F7574">
        <w:t>R4: thermische Widerstand</w:t>
      </w:r>
      <w:r w:rsidRPr="006D08E7">
        <w:t xml:space="preserve"> als Wärmeverlust von Raum</w:t>
      </w:r>
    </w:p>
    <w:p w:rsidR="008008B5" w:rsidRPr="006D08E7" w:rsidRDefault="008008B5" w:rsidP="008008B5"/>
    <w:p w:rsidR="008008B5" w:rsidRPr="007F7574" w:rsidRDefault="008008B5" w:rsidP="008008B5">
      <w:r w:rsidRPr="006D08E7">
        <w:t xml:space="preserve">Aus den thermischen Ersatzschaltbildern der einzelnen Elemente werden die thermischen </w:t>
      </w:r>
      <w:r w:rsidRPr="007F7574">
        <w:t>Ersatzschaltbilder des Heizungssystems und des Raumsystems erstellt. Die thermischen Ersatzschaltbilder des Heizungssystems und des Raumsystems sind in Abbildung 6 und in Abbildung 7 dargestellt.</w:t>
      </w:r>
    </w:p>
    <w:p w:rsidR="008008B5" w:rsidRPr="007F7574" w:rsidRDefault="008008B5" w:rsidP="008008B5"/>
    <w:p w:rsidR="008008B5" w:rsidRPr="007F7574" w:rsidRDefault="008008B5" w:rsidP="008008B5">
      <w:r w:rsidRPr="007F7574">
        <w:rPr>
          <w:rFonts w:ascii="Calibri" w:hAnsi="Calibri" w:cs="Calibri"/>
          <w:noProof/>
          <w:color w:val="000000"/>
        </w:rPr>
        <w:drawing>
          <wp:inline distT="0" distB="0" distL="0" distR="0" wp14:anchorId="79D6DE04" wp14:editId="43103B62">
            <wp:extent cx="4648200" cy="1547618"/>
            <wp:effectExtent l="0" t="0" r="0" b="0"/>
            <wp:docPr id="24" name="Grafik 24" descr="cid:5688a5ed-b5d3-4470-a5f6-58cbd6efa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5688a5ed-b5d3-4470-a5f6-58cbd6efaceb"/>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4654658" cy="1549768"/>
                    </a:xfrm>
                    <a:prstGeom prst="rect">
                      <a:avLst/>
                    </a:prstGeom>
                    <a:noFill/>
                    <a:ln>
                      <a:noFill/>
                    </a:ln>
                  </pic:spPr>
                </pic:pic>
              </a:graphicData>
            </a:graphic>
          </wp:inline>
        </w:drawing>
      </w:r>
    </w:p>
    <w:p w:rsidR="008008B5" w:rsidRDefault="008008B5" w:rsidP="008008B5">
      <w:pPr>
        <w:pStyle w:val="Beschriftung"/>
      </w:pPr>
      <w:bookmarkStart w:id="34" w:name="_Toc41313992"/>
      <w:bookmarkStart w:id="35" w:name="_Toc48297478"/>
      <w:r w:rsidRPr="007F7574">
        <w:t xml:space="preserve">Abbildung </w:t>
      </w:r>
      <w:fldSimple w:instr=" SEQ Abbildung \* ARABIC ">
        <w:r w:rsidRPr="007F7574">
          <w:rPr>
            <w:noProof/>
          </w:rPr>
          <w:t>7</w:t>
        </w:r>
      </w:fldSimple>
      <w:r w:rsidRPr="007F7574">
        <w:t>: thermisches Ersatzschaltbild des Heizungssystems</w:t>
      </w:r>
      <w:bookmarkEnd w:id="34"/>
      <w:bookmarkEnd w:id="35"/>
    </w:p>
    <w:p w:rsidR="008008B5" w:rsidRDefault="008008B5" w:rsidP="008008B5"/>
    <w:p w:rsidR="008008B5" w:rsidRPr="00AA07A5" w:rsidRDefault="008008B5" w:rsidP="008008B5"/>
    <w:p w:rsidR="008008B5" w:rsidRPr="006D08E7" w:rsidRDefault="008008B5" w:rsidP="008008B5">
      <w:r w:rsidRPr="006D08E7">
        <w:rPr>
          <w:noProof/>
        </w:rPr>
        <w:drawing>
          <wp:inline distT="0" distB="0" distL="0" distR="0" wp14:anchorId="60C30939" wp14:editId="3545BBC1">
            <wp:extent cx="4082120" cy="1960204"/>
            <wp:effectExtent l="0" t="0" r="0" b="2540"/>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97021" cy="1967359"/>
                    </a:xfrm>
                    <a:prstGeom prst="rect">
                      <a:avLst/>
                    </a:prstGeom>
                    <a:noFill/>
                  </pic:spPr>
                </pic:pic>
              </a:graphicData>
            </a:graphic>
          </wp:inline>
        </w:drawing>
      </w:r>
    </w:p>
    <w:p w:rsidR="008008B5" w:rsidRDefault="008008B5" w:rsidP="008008B5">
      <w:pPr>
        <w:pStyle w:val="Beschriftung"/>
      </w:pPr>
      <w:bookmarkStart w:id="36" w:name="_Toc41313993"/>
      <w:bookmarkStart w:id="37" w:name="_Toc48297479"/>
      <w:r w:rsidRPr="006D08E7">
        <w:t xml:space="preserve">Abbildung </w:t>
      </w:r>
      <w:fldSimple w:instr=" SEQ Abbildung \* ARABIC ">
        <w:r w:rsidRPr="006D08E7">
          <w:rPr>
            <w:noProof/>
          </w:rPr>
          <w:t>8</w:t>
        </w:r>
      </w:fldSimple>
      <w:r w:rsidRPr="006D08E7">
        <w:t xml:space="preserve">: </w:t>
      </w:r>
      <w:r w:rsidRPr="007F7574">
        <w:t>thermisches Ersatzschaltbild</w:t>
      </w:r>
      <w:r w:rsidRPr="006D08E7">
        <w:t xml:space="preserve"> des Raumsystems</w:t>
      </w:r>
      <w:bookmarkEnd w:id="36"/>
      <w:bookmarkEnd w:id="37"/>
    </w:p>
    <w:p w:rsidR="008008B5" w:rsidRDefault="008008B5" w:rsidP="008008B5"/>
    <w:p w:rsidR="008008B5" w:rsidRPr="00AA07A5" w:rsidRDefault="008008B5" w:rsidP="008008B5"/>
    <w:p w:rsidR="008008B5" w:rsidRPr="006D08E7" w:rsidRDefault="008008B5" w:rsidP="008008B5">
      <w:pPr>
        <w:pStyle w:val="berschrift2"/>
      </w:pPr>
      <w:bookmarkStart w:id="38" w:name="_Toc41314022"/>
      <w:bookmarkStart w:id="39" w:name="_Toc48568547"/>
      <w:r w:rsidRPr="006D08E7">
        <w:t>Modellierung des Systems</w:t>
      </w:r>
      <w:bookmarkEnd w:id="38"/>
      <w:bookmarkEnd w:id="39"/>
    </w:p>
    <w:p w:rsidR="008008B5" w:rsidRDefault="008008B5" w:rsidP="008008B5">
      <w:r w:rsidRPr="006D08E7">
        <w:t xml:space="preserve">In diesem Abschnitt wird das mathematische </w:t>
      </w:r>
      <w:r w:rsidRPr="007F7574">
        <w:t>Modell des Heizsystems erstellt, indem die Gleichung zwischen den Eingang- und Ausgangsgröße des Systems festgelegt werden.</w:t>
      </w:r>
    </w:p>
    <w:p w:rsidR="008008B5" w:rsidRPr="006D08E7" w:rsidRDefault="008008B5" w:rsidP="008008B5"/>
    <w:p w:rsidR="008008B5" w:rsidRPr="006D08E7" w:rsidRDefault="008008B5" w:rsidP="008008B5">
      <w:pPr>
        <w:pStyle w:val="berschrift3"/>
      </w:pPr>
      <w:bookmarkStart w:id="40" w:name="_Toc41314023"/>
      <w:bookmarkStart w:id="41" w:name="_Toc48568548"/>
      <w:r w:rsidRPr="006D08E7">
        <w:t>Heizelemente</w:t>
      </w:r>
      <w:bookmarkEnd w:id="40"/>
      <w:bookmarkEnd w:id="41"/>
    </w:p>
    <w:p w:rsidR="008008B5" w:rsidRPr="006D08E7" w:rsidRDefault="008008B5" w:rsidP="008008B5">
      <w:r w:rsidRPr="006D08E7">
        <w:t xml:space="preserve">Die Temperatur des Heizelements </w:t>
      </w:r>
      <w:r w:rsidRPr="00A0304E">
        <w:t>beträgt 100 °C und ist</w:t>
      </w:r>
      <w:r w:rsidRPr="006D08E7">
        <w:t xml:space="preserve"> die Wärmequelle. </w:t>
      </w:r>
    </w:p>
    <w:p w:rsidR="008008B5" w:rsidRDefault="008008B5" w:rsidP="008008B5">
      <w:r w:rsidRPr="006D08E7">
        <w:lastRenderedPageBreak/>
        <w:t xml:space="preserve">Laut </w:t>
      </w:r>
      <w:r>
        <w:t>[6]</w:t>
      </w:r>
      <w:r w:rsidRPr="006D08E7">
        <w:t xml:space="preserve"> ist der Wärmestrom die pro Zeit transportierte Wärmemenge</w:t>
      </w:r>
      <w:r w:rsidRPr="006D08E7">
        <w:rPr>
          <w:rStyle w:val="Funotenzeichen"/>
        </w:rPr>
        <w:footnoteReference w:id="3"/>
      </w:r>
      <w:r w:rsidRPr="006D08E7">
        <w:t>. Daraus folgt Gl. 1.1. Der Wärmestrom I</w:t>
      </w:r>
      <w:r w:rsidRPr="006D08E7">
        <w:rPr>
          <w:vertAlign w:val="subscript"/>
        </w:rPr>
        <w:t>Heizelement</w:t>
      </w:r>
      <w:r w:rsidRPr="006D08E7">
        <w:t xml:space="preserve"> ist die vom Heizelement erzeugte Wärmemenge Q</w:t>
      </w:r>
      <w:r w:rsidRPr="006D08E7">
        <w:rPr>
          <w:vertAlign w:val="subscript"/>
        </w:rPr>
        <w:t>Heizelement</w:t>
      </w:r>
      <w:r w:rsidRPr="006D08E7">
        <w:t xml:space="preserve"> </w:t>
      </w:r>
      <w:r>
        <w:t>pro Zeit.</w:t>
      </w:r>
    </w:p>
    <w:p w:rsidR="008008B5" w:rsidRPr="006D08E7" w:rsidRDefault="008008B5" w:rsidP="008008B5"/>
    <w:p w:rsidR="008008B5" w:rsidRPr="00AA07A5" w:rsidRDefault="0079023E" w:rsidP="008008B5">
      <w:pPr>
        <w:rPr>
          <w:rFonts w:cs="Arial"/>
        </w:rPr>
      </w:pPr>
      <m:oMathPara>
        <m:oMath>
          <m:eqArr>
            <m:eqArrPr>
              <m:maxDist m:val="1"/>
              <m:ctrlPr>
                <w:rPr>
                  <w:rFonts w:ascii="Cambria Math" w:hAnsi="Cambria Math" w:cs="Arial"/>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Heizelement</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cs="Arial"/>
                    </w:rPr>
                  </m:ctrlPr>
                </m:dPr>
                <m:e>
                  <m:r>
                    <m:rPr>
                      <m:sty m:val="p"/>
                    </m:rPr>
                    <w:rPr>
                      <w:rFonts w:ascii="Cambria Math" w:hAnsi="Cambria Math" w:cs="Arial"/>
                    </w:rPr>
                    <m:t>1.1</m:t>
                  </m:r>
                </m:e>
              </m:d>
              <m:ctrlPr>
                <w:rPr>
                  <w:rFonts w:ascii="Cambria Math" w:hAnsi="Cambria Math"/>
                  <w:i/>
                </w:rPr>
              </m:ctrlPr>
            </m:e>
          </m:eqArr>
        </m:oMath>
      </m:oMathPara>
    </w:p>
    <w:p w:rsidR="008008B5" w:rsidRPr="006D08E7" w:rsidRDefault="008008B5" w:rsidP="008008B5">
      <w:pPr>
        <w:rPr>
          <w:rFonts w:cs="Arial"/>
        </w:rPr>
      </w:pPr>
    </w:p>
    <w:p w:rsidR="008008B5" w:rsidRPr="00A0304E" w:rsidRDefault="008008B5" w:rsidP="008008B5">
      <w:pPr>
        <w:rPr>
          <w:rFonts w:cs="Arial"/>
          <w:strike/>
        </w:rPr>
      </w:pPr>
      <w:r w:rsidRPr="00A0304E">
        <w:t xml:space="preserve">Die Heizkesselwassertemperatur steigt solange das Heizelement eingeschaltet ist. Wenn die Heizkesselwassertemperatur höher als die Solltemperatur ist, schaltet der Regler das Heizelement aus. Das Heizelement wird vom Regler eingeschaltet, wenn die Heizkesselwassertemperatur unter dem Sollwert liegt. </w:t>
      </w:r>
      <w:r w:rsidRPr="00A0304E">
        <w:rPr>
          <w:rFonts w:cs="Arial"/>
        </w:rPr>
        <w:t>Die Beziehung zwischen Wärmestrom des Heizelements I</w:t>
      </w:r>
      <w:r w:rsidRPr="00A0304E">
        <w:rPr>
          <w:rFonts w:cs="Arial"/>
          <w:vertAlign w:val="subscript"/>
        </w:rPr>
        <w:t>Heizelement</w:t>
      </w:r>
      <w:r w:rsidRPr="00A0304E">
        <w:rPr>
          <w:rFonts w:cs="Arial"/>
        </w:rPr>
        <w:t xml:space="preserve"> und Wärmestrom I</w:t>
      </w:r>
      <w:r w:rsidRPr="00A0304E">
        <w:rPr>
          <w:rFonts w:cs="Arial"/>
          <w:vertAlign w:val="superscript"/>
        </w:rPr>
        <w:t>*</w:t>
      </w:r>
      <w:r w:rsidRPr="00A0304E">
        <w:rPr>
          <w:rFonts w:cs="Arial"/>
        </w:rPr>
        <w:t xml:space="preserve">, den der Heizkessel bekommt, wird </w:t>
      </w:r>
      <w:r w:rsidRPr="00A0304E">
        <w:rPr>
          <w:rFonts w:cs="Arial"/>
          <w:strike/>
        </w:rPr>
        <w:t>durch</w:t>
      </w:r>
      <w:r w:rsidRPr="00A0304E">
        <w:rPr>
          <w:rFonts w:cs="Arial"/>
        </w:rPr>
        <w:t xml:space="preserve"> in Gl. 1.2 gezeigt.</w:t>
      </w:r>
      <w:r w:rsidRPr="006D08E7">
        <w:rPr>
          <w:rFonts w:cs="Arial"/>
        </w:rPr>
        <w:t xml:space="preserve"> </w:t>
      </w:r>
    </w:p>
    <w:p w:rsidR="008008B5" w:rsidRPr="006D08E7" w:rsidRDefault="008008B5" w:rsidP="008008B5"/>
    <w:p w:rsidR="008008B5" w:rsidRPr="00362EAE" w:rsidRDefault="0079023E" w:rsidP="008008B5">
      <w:pPr>
        <w:rPr>
          <w:rFonts w:cs="Arial"/>
        </w:rPr>
      </w:pPr>
      <m:oMathPara>
        <m:oMath>
          <m:eqArr>
            <m:eqArrPr>
              <m:maxDist m:val="1"/>
              <m:ctrlPr>
                <w:rPr>
                  <w:rFonts w:ascii="Cambria Math" w:hAnsi="Cambria Math" w:cs="Arial"/>
                  <w:i/>
                </w:rPr>
              </m:ctrlPr>
            </m:eqArr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cs="Arial"/>
                      <w:i/>
                    </w:rPr>
                  </m:ctrlPr>
                </m:dPr>
                <m:e>
                  <m:r>
                    <w:rPr>
                      <w:rFonts w:ascii="Cambria Math" w:hAnsi="Cambria Math" w:cs="Arial"/>
                    </w:rPr>
                    <m:t>1.2</m:t>
                  </m:r>
                </m:e>
              </m:d>
              <m:ctrlPr>
                <w:rPr>
                  <w:rFonts w:ascii="Cambria Math" w:hAnsi="Cambria Math"/>
                  <w:i/>
                </w:rPr>
              </m:ctrlPr>
            </m:e>
          </m:eqArr>
        </m:oMath>
      </m:oMathPara>
    </w:p>
    <w:p w:rsidR="008008B5" w:rsidRPr="006D08E7" w:rsidRDefault="008008B5" w:rsidP="008008B5">
      <w:pPr>
        <w:rPr>
          <w:rFonts w:cs="Arial"/>
        </w:rPr>
      </w:pPr>
    </w:p>
    <w:p w:rsidR="008008B5" w:rsidRPr="00B063F6" w:rsidRDefault="008008B5" w:rsidP="008008B5">
      <w:pPr>
        <w:rPr>
          <w:rFonts w:cs="Arial"/>
        </w:rPr>
      </w:pPr>
      <w:r w:rsidRPr="00E53846">
        <w:rPr>
          <w:rFonts w:cs="Arial"/>
        </w:rPr>
        <w:t>Wenn das Heizelement eingeschaltet ist (α = 1), strömt Wärme vom Heizelement zum Heizkessel. Der Wärmestrom zum Heizkessel ist gleich dem Wärmestrom vom Heizelement (I* = I</w:t>
      </w:r>
      <w:r w:rsidRPr="00E53846">
        <w:rPr>
          <w:rFonts w:cs="Arial"/>
          <w:vertAlign w:val="subscript"/>
        </w:rPr>
        <w:t>Heizelelement</w:t>
      </w:r>
      <w:r w:rsidRPr="00E53846">
        <w:rPr>
          <w:rFonts w:cs="Arial"/>
        </w:rPr>
        <w:t>). Wenn das Heizelement ausgeschaltet ist (α = 0), ist die Wärmeübertragung vom Heizelement zum Heizkessel unterbrochen (I* = 0). In Abbildung 9 ist der Verlauf vom Koeffizient α und der Temperaturverlauf des Heizkesselwassers abgebildet.</w:t>
      </w:r>
    </w:p>
    <w:p w:rsidR="008008B5" w:rsidRPr="006D08E7" w:rsidRDefault="008008B5" w:rsidP="008008B5">
      <w:pPr>
        <w:rPr>
          <w:rFonts w:cs="Arial"/>
        </w:rPr>
      </w:pPr>
      <w:r w:rsidRPr="006D08E7">
        <w:rPr>
          <w:noProof/>
        </w:rPr>
        <w:drawing>
          <wp:inline distT="0" distB="0" distL="0" distR="0" wp14:anchorId="4F40B21B" wp14:editId="7FFD8B39">
            <wp:extent cx="2413000" cy="2549857"/>
            <wp:effectExtent l="0" t="0" r="6350" b="3175"/>
            <wp:docPr id="22" name="Grafik 22" descr="77265813081169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2658130811691826.jpg"/>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bwMode="auto">
                    <a:xfrm>
                      <a:off x="0" y="0"/>
                      <a:ext cx="2414384" cy="2551319"/>
                    </a:xfrm>
                    <a:prstGeom prst="rect">
                      <a:avLst/>
                    </a:prstGeom>
                    <a:noFill/>
                    <a:ln>
                      <a:noFill/>
                    </a:ln>
                  </pic:spPr>
                </pic:pic>
              </a:graphicData>
            </a:graphic>
          </wp:inline>
        </w:drawing>
      </w:r>
    </w:p>
    <w:p w:rsidR="008008B5" w:rsidRDefault="008008B5" w:rsidP="008008B5">
      <w:pPr>
        <w:pStyle w:val="Beschriftung"/>
      </w:pPr>
      <w:bookmarkStart w:id="42" w:name="_Toc41313994"/>
      <w:bookmarkStart w:id="43" w:name="_Toc48297480"/>
      <w:r w:rsidRPr="00E53846">
        <w:t xml:space="preserve">Abbildung </w:t>
      </w:r>
      <w:fldSimple w:instr=" SEQ Abbildung \* ARABIC ">
        <w:r w:rsidRPr="00E53846">
          <w:rPr>
            <w:noProof/>
          </w:rPr>
          <w:t>9</w:t>
        </w:r>
      </w:fldSimple>
      <w:r w:rsidRPr="00E53846">
        <w:t>: Verlauf von Koeffizient und Temperatur des Heizkesselwassers</w:t>
      </w:r>
      <w:bookmarkEnd w:id="42"/>
      <w:bookmarkEnd w:id="43"/>
    </w:p>
    <w:p w:rsidR="008008B5" w:rsidRDefault="008008B5" w:rsidP="008008B5"/>
    <w:p w:rsidR="008008B5" w:rsidRPr="00B063F6" w:rsidRDefault="008008B5" w:rsidP="008008B5"/>
    <w:p w:rsidR="008008B5" w:rsidRPr="006D08E7" w:rsidRDefault="008008B5" w:rsidP="008008B5">
      <w:pPr>
        <w:pStyle w:val="berschrift3"/>
      </w:pPr>
      <w:bookmarkStart w:id="44" w:name="_Toc41314024"/>
      <w:bookmarkStart w:id="45" w:name="_Toc48568549"/>
      <w:r w:rsidRPr="006D08E7">
        <w:t>Heizkessel</w:t>
      </w:r>
      <w:bookmarkEnd w:id="44"/>
      <w:bookmarkEnd w:id="45"/>
    </w:p>
    <w:p w:rsidR="008008B5" w:rsidRPr="006D08E7" w:rsidRDefault="008008B5" w:rsidP="008008B5">
      <w:r w:rsidRPr="006D08E7">
        <w:t>Das Heizsystem dient als Datenquelle für ein Data-Logging-System, daher wird das physikalische Modell des Heizkessels vereinfacht. Es werden Energieverluste durch die Heizkesselwände sowie Wärmekonvektion vernachlässigt. Weiterhin wird angenommen, dass die Menge an Heizwasser im Heizsystem konstant ist. Rohrleitungsverluste werden vernachlässigt.</w:t>
      </w:r>
    </w:p>
    <w:p w:rsidR="008008B5" w:rsidRDefault="008008B5" w:rsidP="008008B5">
      <w:r w:rsidRPr="00E253C2">
        <w:lastRenderedPageBreak/>
        <w:t>Als Zulaufwasser (Vorlaufwasser) wird das Heizwasser bezeichnet, das vom Heizkessel zum Heizkörper fließt. Als Ablaufwasser (Rücklaufwasser) wird das Heizwasser bezeichnet, dass vom Heizkörper zum Heizkessel fließt (siehe Abbildung 10).</w:t>
      </w:r>
    </w:p>
    <w:p w:rsidR="008008B5" w:rsidRPr="0001549D" w:rsidRDefault="008008B5" w:rsidP="008008B5">
      <w:pPr>
        <w:rPr>
          <w:strike/>
        </w:rPr>
      </w:pPr>
    </w:p>
    <w:p w:rsidR="008008B5" w:rsidRPr="006D08E7" w:rsidRDefault="008008B5" w:rsidP="008008B5">
      <w:r w:rsidRPr="006D08E7">
        <w:rPr>
          <w:noProof/>
        </w:rPr>
        <w:drawing>
          <wp:inline distT="0" distB="0" distL="0" distR="0" wp14:anchorId="3CD30C9B" wp14:editId="07977CBD">
            <wp:extent cx="3371850" cy="961954"/>
            <wp:effectExtent l="0" t="0" r="0" b="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85174" cy="965755"/>
                    </a:xfrm>
                    <a:prstGeom prst="rect">
                      <a:avLst/>
                    </a:prstGeom>
                    <a:noFill/>
                  </pic:spPr>
                </pic:pic>
              </a:graphicData>
            </a:graphic>
          </wp:inline>
        </w:drawing>
      </w:r>
    </w:p>
    <w:p w:rsidR="008008B5" w:rsidRDefault="008008B5" w:rsidP="008008B5">
      <w:pPr>
        <w:pStyle w:val="Beschriftung"/>
      </w:pPr>
      <w:bookmarkStart w:id="46" w:name="_Toc41313995"/>
      <w:bookmarkStart w:id="47" w:name="_Toc48297481"/>
      <w:r w:rsidRPr="006D08E7">
        <w:t xml:space="preserve">Abbildung </w:t>
      </w:r>
      <w:fldSimple w:instr=" SEQ Abbildung \* ARABIC ">
        <w:r w:rsidRPr="006D08E7">
          <w:rPr>
            <w:noProof/>
          </w:rPr>
          <w:t>10</w:t>
        </w:r>
      </w:fldSimple>
      <w:r w:rsidRPr="006D08E7">
        <w:t>: Skizze des Zulauf- und Ablaufwassers</w:t>
      </w:r>
      <w:bookmarkEnd w:id="46"/>
      <w:bookmarkEnd w:id="47"/>
    </w:p>
    <w:p w:rsidR="008008B5" w:rsidRPr="00A514CB" w:rsidRDefault="008008B5" w:rsidP="008008B5"/>
    <w:p w:rsidR="008008B5" w:rsidRPr="00E253C2" w:rsidRDefault="008008B5" w:rsidP="008008B5">
      <w:r w:rsidRPr="00E253C2">
        <w:t>Das Energieverluste durch die Heizkesselwandung vernachlässigt werden, ist die Zulaufwassertemperatur T</w:t>
      </w:r>
      <w:r w:rsidRPr="00E253C2">
        <w:rPr>
          <w:vertAlign w:val="subscript"/>
        </w:rPr>
        <w:t>zuWasser</w:t>
      </w:r>
      <w:r w:rsidRPr="00E253C2">
        <w:t xml:space="preserve"> am Heizkörper gleich der Heizkesselwassertemperatur T</w:t>
      </w:r>
      <w:r w:rsidRPr="00E253C2">
        <w:rPr>
          <w:vertAlign w:val="subscript"/>
        </w:rPr>
        <w:t>Wasser</w:t>
      </w:r>
      <w:r w:rsidRPr="00E253C2">
        <w:t xml:space="preserve">. </w:t>
      </w:r>
    </w:p>
    <w:p w:rsidR="008008B5" w:rsidRPr="00A514CB" w:rsidRDefault="008008B5" w:rsidP="008008B5"/>
    <w:p w:rsidR="008008B5" w:rsidRPr="006D08E7"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8008B5" w:rsidRPr="006D08E7" w:rsidRDefault="008008B5" w:rsidP="008008B5">
      <w:r w:rsidRPr="006D08E7">
        <w:t>T</w:t>
      </w:r>
      <w:r w:rsidRPr="006D08E7">
        <w:rPr>
          <w:vertAlign w:val="subscript"/>
        </w:rPr>
        <w:t>Wasser</w:t>
      </w:r>
      <w:r w:rsidRPr="006D08E7">
        <w:t>: Temperatur des Wassers im Heizkessel</w:t>
      </w:r>
    </w:p>
    <w:p w:rsidR="008008B5" w:rsidRPr="004735F8" w:rsidRDefault="008008B5" w:rsidP="008008B5">
      <w:r w:rsidRPr="006D08E7">
        <w:t>T</w:t>
      </w:r>
      <w:r w:rsidRPr="006D08E7">
        <w:rPr>
          <w:vertAlign w:val="subscript"/>
        </w:rPr>
        <w:t>zuWasser</w:t>
      </w:r>
      <w:r w:rsidRPr="006D08E7">
        <w:t>: Temperatur d</w:t>
      </w:r>
      <w:r>
        <w:t>es Zulaufwassers von Heizkessel</w:t>
      </w:r>
    </w:p>
    <w:p w:rsidR="008008B5" w:rsidRDefault="008008B5" w:rsidP="008008B5">
      <w:pPr>
        <w:rPr>
          <w:highlight w:val="yellow"/>
        </w:rPr>
      </w:pPr>
    </w:p>
    <w:p w:rsidR="008008B5" w:rsidRDefault="008008B5" w:rsidP="008008B5">
      <w:r w:rsidRPr="00422B40">
        <w:t xml:space="preserve">Weiterhin gilt, dass die Geschwindigkeit bzw. der Massenstrom des Zulaufwassers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oMath>
      <w:r w:rsidRPr="00422B40">
        <w:t xml:space="preserve"> gleich der Geschwindigkeit bzw. des Massenstroms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oMath>
      <w:r w:rsidRPr="00422B40">
        <w:t xml:space="preserve"> vom Ablaufwasser ist.</w:t>
      </w:r>
    </w:p>
    <w:p w:rsidR="008008B5" w:rsidRDefault="008008B5" w:rsidP="008008B5"/>
    <w:p w:rsidR="008008B5" w:rsidRPr="006D08E7" w:rsidRDefault="0079023E" w:rsidP="008008B5">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r>
                    <w:rPr>
                      <w:rFonts w:ascii="Cambria Math" w:hAnsi="Cambria Math"/>
                    </w:rPr>
                    <m:t>2.2</m:t>
                  </m:r>
                </m:e>
              </m:d>
            </m:e>
          </m:eqArr>
        </m:oMath>
      </m:oMathPara>
    </w:p>
    <w:p w:rsidR="008008B5" w:rsidRPr="006D08E7" w:rsidRDefault="0079023E" w:rsidP="008008B5">
      <m:oMath>
        <m:acc>
          <m:accPr>
            <m:chr m:val="̇"/>
            <m:ctrlPr>
              <w:rPr>
                <w:rFonts w:ascii="Cambria Math" w:hAnsi="Cambria Math"/>
                <w:i/>
              </w:rPr>
            </m:ctrlPr>
          </m:accPr>
          <m:e>
            <m:r>
              <w:rPr>
                <w:rFonts w:ascii="Cambria Math" w:hAnsi="Cambria Math"/>
              </w:rPr>
              <m:t>m</m:t>
            </m:r>
          </m:e>
        </m:acc>
      </m:oMath>
      <w:r w:rsidR="008008B5" w:rsidRPr="006D08E7">
        <w:t>: Wassergeschwindigkeit</w:t>
      </w:r>
    </w:p>
    <w:p w:rsidR="008008B5" w:rsidRPr="006D08E7" w:rsidRDefault="0079023E" w:rsidP="008008B5">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abWasser</m:t>
            </m:r>
          </m:sub>
        </m:sSub>
      </m:oMath>
      <w:r w:rsidR="008008B5" w:rsidRPr="006D08E7">
        <w:t>: Ablaufwassergeschwindigkeit</w:t>
      </w:r>
    </w:p>
    <w:p w:rsidR="008008B5" w:rsidRPr="00422B40" w:rsidRDefault="0079023E" w:rsidP="008008B5">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zuWasser</m:t>
            </m:r>
          </m:sub>
        </m:sSub>
      </m:oMath>
      <w:r w:rsidR="008008B5" w:rsidRPr="00422B40">
        <w:t>: Zulaufwassergeschwindigkeit</w:t>
      </w:r>
    </w:p>
    <w:p w:rsidR="008008B5" w:rsidRPr="00422B40" w:rsidRDefault="008008B5" w:rsidP="008008B5"/>
    <w:p w:rsidR="008008B5" w:rsidRPr="00422B40" w:rsidRDefault="008008B5" w:rsidP="008008B5">
      <w:r w:rsidRPr="00422B40">
        <w:t>Das Übertragungsverhalten des Heizkessels wird als PT1-Verhalten betrachtet.</w:t>
      </w:r>
    </w:p>
    <w:p w:rsidR="008008B5" w:rsidRDefault="008008B5" w:rsidP="008008B5">
      <w:r w:rsidRPr="00422B40">
        <w:t>Der Heizkessel bekommt Wärme vom Heizelement. Ein Teil dieser Wärme wird im Heizkesselwasser gespeichert und der andere Teil wird zum Heizkörper geführt. Das Heizwasser fließt vom Heizkessel zum Heizkörper und abgekühltes Wasser fließt zurück. Der Heizkessel überträgt Wärme durch das laufende Wasser zum Heizkörper und bekommt Wärme von dem zurücklaufenden Wasser. Die Wärmeübertragung des Heizkessels ist in Abbildung 11 dargestellt.</w:t>
      </w:r>
    </w:p>
    <w:p w:rsidR="008008B5" w:rsidRPr="006D08E7" w:rsidRDefault="008008B5" w:rsidP="008008B5"/>
    <w:p w:rsidR="008008B5" w:rsidRPr="006D08E7" w:rsidRDefault="008008B5" w:rsidP="008008B5">
      <w:pPr>
        <w:rPr>
          <w:noProof/>
        </w:rPr>
      </w:pPr>
      <w:r w:rsidRPr="006D08E7">
        <w:rPr>
          <w:noProof/>
        </w:rPr>
        <w:lastRenderedPageBreak/>
        <w:drawing>
          <wp:inline distT="0" distB="0" distL="0" distR="0" wp14:anchorId="59991DC0" wp14:editId="62172657">
            <wp:extent cx="2901323" cy="1295400"/>
            <wp:effectExtent l="0" t="0" r="0" b="0"/>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15586" cy="1301768"/>
                    </a:xfrm>
                    <a:prstGeom prst="rect">
                      <a:avLst/>
                    </a:prstGeom>
                    <a:noFill/>
                  </pic:spPr>
                </pic:pic>
              </a:graphicData>
            </a:graphic>
          </wp:inline>
        </w:drawing>
      </w:r>
      <w:r w:rsidRPr="006D08E7">
        <w:rPr>
          <w:noProof/>
        </w:rPr>
        <w:t xml:space="preserve"> </w:t>
      </w:r>
      <w:r w:rsidRPr="006D08E7">
        <w:rPr>
          <w:noProof/>
        </w:rPr>
        <w:drawing>
          <wp:inline distT="0" distB="0" distL="0" distR="0" wp14:anchorId="2D26BE69" wp14:editId="42637DB6">
            <wp:extent cx="4247295" cy="1390650"/>
            <wp:effectExtent l="0" t="0" r="1270" b="0"/>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74604" cy="1399591"/>
                    </a:xfrm>
                    <a:prstGeom prst="rect">
                      <a:avLst/>
                    </a:prstGeom>
                  </pic:spPr>
                </pic:pic>
              </a:graphicData>
            </a:graphic>
          </wp:inline>
        </w:drawing>
      </w:r>
    </w:p>
    <w:p w:rsidR="008008B5" w:rsidRDefault="008008B5" w:rsidP="008008B5">
      <w:pPr>
        <w:pStyle w:val="Beschriftung"/>
      </w:pPr>
      <w:bookmarkStart w:id="48" w:name="_Toc41313996"/>
      <w:bookmarkStart w:id="49" w:name="_Toc48297482"/>
      <w:r w:rsidRPr="006D08E7">
        <w:t xml:space="preserve">Abbildung </w:t>
      </w:r>
      <w:fldSimple w:instr=" SEQ Abbildung \* ARABIC ">
        <w:r w:rsidRPr="006D08E7">
          <w:rPr>
            <w:noProof/>
          </w:rPr>
          <w:t>11</w:t>
        </w:r>
      </w:fldSimple>
      <w:r w:rsidRPr="006D08E7">
        <w:t>: Wärmeübertragung des Heizkessels</w:t>
      </w:r>
      <w:bookmarkEnd w:id="48"/>
      <w:bookmarkEnd w:id="49"/>
    </w:p>
    <w:p w:rsidR="008008B5" w:rsidRPr="00695DD5" w:rsidRDefault="008008B5" w:rsidP="008008B5"/>
    <w:p w:rsidR="008008B5" w:rsidRDefault="008008B5" w:rsidP="008008B5">
      <w:r w:rsidRPr="00DD7B41">
        <w:t xml:space="preserve">Gemäß dem ersten Hauptsatz der Thermodynamik </w:t>
      </w:r>
      <w:r>
        <w:t>[6]</w:t>
      </w:r>
      <w:r w:rsidRPr="00DD7B41">
        <w:rPr>
          <w:rStyle w:val="Funotenzeichen"/>
        </w:rPr>
        <w:footnoteReference w:id="4"/>
      </w:r>
      <w:r w:rsidRPr="00DD7B41">
        <w:rPr>
          <w:strike/>
        </w:rPr>
        <w:t>,</w:t>
      </w:r>
      <w:r w:rsidRPr="00DD7B41">
        <w:t xml:space="preserve"> ist die in einem Objekt gespeicherten Wärme gleich der netto zugeführten Wärme und der netto zugeführten Arbeit. Die netto zugeführte Wärme ist gleich der Differenz der herauslaufenden Wärme und der hineinfließenden Wärme. Im Heizsystem gibt es keine zugeführte Arbeit. Deshalb ist im Heizkessel die Wärme vom Heizelement </w:t>
      </w:r>
      <m:oMath>
        <m:sSub>
          <m:sSubPr>
            <m:ctrlPr>
              <w:rPr>
                <w:rFonts w:ascii="Cambria Math" w:hAnsi="Cambria Math"/>
                <w:i/>
              </w:rPr>
            </m:ctrlPr>
          </m:sSubPr>
          <m:e>
            <m:r>
              <w:rPr>
                <w:rFonts w:ascii="Cambria Math" w:hAnsi="Cambria Math"/>
              </w:rPr>
              <m:t>Q</m:t>
            </m:r>
          </m:e>
          <m:sub>
            <m:r>
              <w:rPr>
                <w:rFonts w:ascii="Cambria Math" w:hAnsi="Cambria Math"/>
              </w:rPr>
              <m:t>vonHeizelement</m:t>
            </m:r>
          </m:sub>
        </m:sSub>
      </m:oMath>
      <w:r w:rsidRPr="00DD7B41">
        <w:t xml:space="preserve"> minus der zum Heizkörper abgegebenen Wärme </w:t>
      </w:r>
      <m:oMath>
        <m:sSub>
          <m:sSubPr>
            <m:ctrlPr>
              <w:rPr>
                <w:rFonts w:ascii="Cambria Math" w:hAnsi="Cambria Math"/>
                <w:i/>
              </w:rPr>
            </m:ctrlPr>
          </m:sSubPr>
          <m:e>
            <m:r>
              <w:rPr>
                <w:rFonts w:ascii="Cambria Math" w:hAnsi="Cambria Math"/>
              </w:rPr>
              <m:t>Q</m:t>
            </m:r>
          </m:e>
          <m:sub>
            <m:r>
              <w:rPr>
                <w:rFonts w:ascii="Cambria Math" w:hAnsi="Cambria Math"/>
              </w:rPr>
              <m:t>zuHeizkörper</m:t>
            </m:r>
          </m:sub>
        </m:sSub>
      </m:oMath>
      <w:r w:rsidRPr="00DD7B41">
        <w:t xml:space="preserve"> minus der im Heizkessel gespeicherten Wärme </w:t>
      </w:r>
      <m:oMath>
        <m:sSub>
          <m:sSubPr>
            <m:ctrlPr>
              <w:rPr>
                <w:rFonts w:ascii="Cambria Math" w:hAnsi="Cambria Math"/>
                <w:i/>
              </w:rPr>
            </m:ctrlPr>
          </m:sSubPr>
          <m:e>
            <m:r>
              <w:rPr>
                <w:rFonts w:ascii="Cambria Math" w:hAnsi="Cambria Math"/>
              </w:rPr>
              <m:t>Q</m:t>
            </m:r>
          </m:e>
          <m:sub>
            <m:r>
              <w:rPr>
                <w:rFonts w:ascii="Cambria Math" w:hAnsi="Cambria Math"/>
              </w:rPr>
              <m:t>Kessel</m:t>
            </m:r>
          </m:sub>
        </m:sSub>
      </m:oMath>
      <w:r w:rsidRPr="00DD7B41">
        <w:t xml:space="preserve"> gleich 0 (siehe Gl. 2.3).</w:t>
      </w:r>
      <w:r w:rsidRPr="006D08E7">
        <w:t xml:space="preserve"> </w:t>
      </w:r>
    </w:p>
    <w:p w:rsidR="008008B5" w:rsidRPr="000814A5" w:rsidRDefault="008008B5" w:rsidP="008008B5"/>
    <w:p w:rsidR="008008B5" w:rsidRPr="00DD7B41"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vonHeizelement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zuHeizkörper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Kessel</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rsidR="008008B5" w:rsidRPr="00DD7B41" w:rsidRDefault="008008B5" w:rsidP="008008B5"/>
    <w:p w:rsidR="008008B5" w:rsidRPr="00DD7B41" w:rsidRDefault="008008B5" w:rsidP="008008B5">
      <w:r w:rsidRPr="00DD7B41">
        <w:t>Q</w:t>
      </w:r>
      <w:r w:rsidRPr="00DD7B41">
        <w:rPr>
          <w:vertAlign w:val="subscript"/>
        </w:rPr>
        <w:t>Kessel</w:t>
      </w:r>
      <w:r w:rsidRPr="00DD7B41">
        <w:t xml:space="preserve">: im Heizkessel gespeicherte Wärme </w:t>
      </w:r>
    </w:p>
    <w:p w:rsidR="008008B5" w:rsidRPr="006D08E7" w:rsidRDefault="008008B5" w:rsidP="008008B5">
      <w:r w:rsidRPr="00DD7B41">
        <w:t>Q</w:t>
      </w:r>
      <w:r w:rsidRPr="00DD7B41">
        <w:rPr>
          <w:vertAlign w:val="subscript"/>
        </w:rPr>
        <w:t>vonHeizelement</w:t>
      </w:r>
      <w:r w:rsidRPr="00DD7B41">
        <w:t>: vom Heizelement übertragene</w:t>
      </w:r>
      <w:r w:rsidRPr="006D08E7">
        <w:t xml:space="preserve"> Wärme</w:t>
      </w:r>
    </w:p>
    <w:p w:rsidR="008008B5" w:rsidRDefault="008008B5" w:rsidP="008008B5">
      <w:r w:rsidRPr="006D08E7">
        <w:t>Q</w:t>
      </w:r>
      <w:r w:rsidRPr="006D08E7">
        <w:rPr>
          <w:vertAlign w:val="subscript"/>
        </w:rPr>
        <w:t>zuHeizkörper</w:t>
      </w:r>
      <w:r w:rsidRPr="006D08E7">
        <w:t>: zum Heizkörper übertragene Wärme</w:t>
      </w:r>
    </w:p>
    <w:p w:rsidR="008008B5" w:rsidRDefault="008008B5" w:rsidP="008008B5"/>
    <w:p w:rsidR="008008B5" w:rsidRPr="006D08E7" w:rsidRDefault="008008B5" w:rsidP="008008B5"/>
    <w:p w:rsidR="008008B5" w:rsidRDefault="008008B5" w:rsidP="008008B5">
      <w:r w:rsidRPr="00DD7B41">
        <w:t xml:space="preserve">Nach </w:t>
      </w:r>
      <w:r>
        <w:t>[6]</w:t>
      </w:r>
      <w:r w:rsidRPr="00DD7B41">
        <w:t xml:space="preserve"> kann der Wärmestrom als Wärme pro Zeiteinheit dargestellt werden</w:t>
      </w:r>
      <w:r w:rsidRPr="00DD7B41">
        <w:rPr>
          <w:rStyle w:val="Funotenzeichen"/>
        </w:rPr>
        <w:footnoteReference w:id="5"/>
      </w:r>
      <w:r w:rsidRPr="00DD7B41">
        <w:t>. Gl. 2.3 wird nach Zeit differenziert. Daraus folgt für den Wärmestrom des Heizkessels (Gl. 2.4):</w:t>
      </w:r>
    </w:p>
    <w:p w:rsidR="008008B5" w:rsidRPr="006D08E7" w:rsidRDefault="008008B5" w:rsidP="008008B5"/>
    <w:p w:rsidR="008008B5" w:rsidRPr="000814A5"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Kessel</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vonHeizelement</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2.4</m:t>
                  </m:r>
                </m:e>
              </m:d>
            </m:e>
          </m:eqArr>
        </m:oMath>
      </m:oMathPara>
    </w:p>
    <w:p w:rsidR="008008B5" w:rsidRPr="006D08E7" w:rsidRDefault="008008B5" w:rsidP="008008B5"/>
    <w:p w:rsidR="008008B5" w:rsidRDefault="008008B5" w:rsidP="008008B5">
      <w:pPr>
        <w:rPr>
          <w:rFonts w:cs="Arial"/>
        </w:rPr>
      </w:pPr>
      <w:r w:rsidRPr="00DD7B41">
        <w:rPr>
          <w:rFonts w:cs="Arial"/>
        </w:rPr>
        <w:t xml:space="preserve">Die Geschwindigkeit bzw. der Massenstrom des Heizwasser zum Heizkörper wird vom Ventil variiert. Deshalb ist Wärmestrom vom Heizkessel zum Heizkörper durch den Koeffizienten </w:t>
      </w:r>
      <m:oMath>
        <m:r>
          <w:rPr>
            <w:rFonts w:ascii="Cambria Math" w:hAnsi="Cambria Math"/>
          </w:rPr>
          <m:t>δ</m:t>
        </m:r>
      </m:oMath>
      <w:r w:rsidRPr="00DD7B41">
        <w:rPr>
          <w:rFonts w:cs="Arial"/>
        </w:rPr>
        <w:t xml:space="preserve"> begrenzt.</w:t>
      </w:r>
    </w:p>
    <w:p w:rsidR="008008B5" w:rsidRPr="006D08E7" w:rsidRDefault="008008B5" w:rsidP="008008B5">
      <w:pPr>
        <w:rPr>
          <w:rFonts w:cs="Arial"/>
        </w:rPr>
      </w:pPr>
    </w:p>
    <w:p w:rsidR="008008B5" w:rsidRPr="00836988" w:rsidRDefault="0079023E" w:rsidP="008008B5">
      <w:pPr>
        <w:rPr>
          <w:rFonts w:cs="Arial"/>
        </w:rPr>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=δ*</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dQ</m:t>
                          </m:r>
                        </m:e>
                        <m:sup>
                          <m:r>
                            <w:rPr>
                              <w:rFonts w:ascii="Cambria Math" w:hAnsi="Cambria Math"/>
                            </w:rPr>
                            <m:t>*</m:t>
                          </m:r>
                        </m:sup>
                      </m:sSup>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8008B5" w:rsidRPr="006D08E7" w:rsidRDefault="008008B5" w:rsidP="008008B5">
      <w:pPr>
        <w:rPr>
          <w:rFonts w:cs="Arial"/>
        </w:rPr>
      </w:pPr>
    </w:p>
    <w:p w:rsidR="008008B5" w:rsidRPr="006D08E7" w:rsidRDefault="008008B5" w:rsidP="008008B5">
      <w:r w:rsidRPr="006D08E7">
        <w:t>Q</w:t>
      </w:r>
      <w:r w:rsidRPr="006D08E7">
        <w:rPr>
          <w:vertAlign w:val="subscript"/>
        </w:rPr>
        <w:t>zuHeizkörper</w:t>
      </w:r>
      <w:r w:rsidRPr="006D08E7">
        <w:t>: zum Heizkörper übertragene Wärme</w:t>
      </w:r>
    </w:p>
    <w:p w:rsidR="008008B5" w:rsidRPr="006D08E7" w:rsidRDefault="008008B5" w:rsidP="008008B5">
      <w:r w:rsidRPr="006D08E7">
        <w:t>Q</w:t>
      </w:r>
      <w:r w:rsidRPr="006D08E7">
        <w:rPr>
          <w:vertAlign w:val="superscript"/>
        </w:rPr>
        <w:t>*</w:t>
      </w:r>
      <w:r w:rsidRPr="006D08E7">
        <w:rPr>
          <w:vertAlign w:val="subscript"/>
        </w:rPr>
        <w:t>zuHeizkörper</w:t>
      </w:r>
      <w:r w:rsidRPr="006D08E7">
        <w:t>: zum Heizkörper übertragene Wärme in max. Geschwindigkeit</w:t>
      </w:r>
    </w:p>
    <w:p w:rsidR="008008B5" w:rsidRDefault="008008B5" w:rsidP="008008B5">
      <m:oMath>
        <m:r>
          <w:rPr>
            <w:rFonts w:ascii="Cambria Math" w:hAnsi="Cambria Math"/>
          </w:rPr>
          <m:t>δ</m:t>
        </m:r>
      </m:oMath>
      <w:r w:rsidRPr="006D08E7">
        <w:t>: Prozentsatz der Durchflussmenge</w:t>
      </w:r>
    </w:p>
    <w:p w:rsidR="008008B5" w:rsidRPr="006D08E7" w:rsidRDefault="008008B5" w:rsidP="008008B5"/>
    <w:p w:rsidR="008008B5" w:rsidRDefault="008008B5" w:rsidP="008008B5">
      <w:r w:rsidRPr="00DD7B41">
        <w:t>Das Heizwasser vom Heizkessel fließt zum Heizkörper und abgekühltes Wasser fließt zurück. Wie in Abbildung 12 dargestellt, ist die in den Heizkörper fließende Wärme gleich der Wärme des aus dem Heizkessel fließenden Heizwassers minus der Wärme des vom Heizkörper zurückfließenden Wassers (siehe Gl. 2.6).</w:t>
      </w:r>
    </w:p>
    <w:p w:rsidR="008008B5" w:rsidRPr="006D08E7" w:rsidRDefault="008008B5" w:rsidP="008008B5"/>
    <w:p w:rsidR="008008B5" w:rsidRPr="006D08E7" w:rsidRDefault="008008B5" w:rsidP="008008B5">
      <w:r w:rsidRPr="006D08E7">
        <w:rPr>
          <w:noProof/>
        </w:rPr>
        <w:drawing>
          <wp:inline distT="0" distB="0" distL="0" distR="0" wp14:anchorId="7DDA9877" wp14:editId="4617F5E8">
            <wp:extent cx="4247295" cy="1390650"/>
            <wp:effectExtent l="0" t="0" r="1270" b="0"/>
            <wp:docPr id="253" name="Grafi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74604" cy="1399591"/>
                    </a:xfrm>
                    <a:prstGeom prst="rect">
                      <a:avLst/>
                    </a:prstGeom>
                  </pic:spPr>
                </pic:pic>
              </a:graphicData>
            </a:graphic>
          </wp:inline>
        </w:drawing>
      </w:r>
    </w:p>
    <w:p w:rsidR="008008B5" w:rsidRDefault="008008B5" w:rsidP="008008B5">
      <w:pPr>
        <w:pStyle w:val="Beschriftung"/>
      </w:pPr>
      <w:bookmarkStart w:id="50" w:name="_Toc41313997"/>
      <w:bookmarkStart w:id="51" w:name="_Toc48297483"/>
      <w:r w:rsidRPr="006D08E7">
        <w:t xml:space="preserve">Abbildung </w:t>
      </w:r>
      <w:fldSimple w:instr=" SEQ Abbildung \* ARABIC ">
        <w:r w:rsidRPr="006D08E7">
          <w:rPr>
            <w:noProof/>
          </w:rPr>
          <w:t>12</w:t>
        </w:r>
      </w:fldSimple>
      <w:r w:rsidRPr="006D08E7">
        <w:t xml:space="preserve">: </w:t>
      </w:r>
      <w:r w:rsidRPr="00DD7B41">
        <w:t>Wärmeübertragung zum Heizkörper</w:t>
      </w:r>
      <w:bookmarkEnd w:id="50"/>
      <w:bookmarkEnd w:id="51"/>
    </w:p>
    <w:p w:rsidR="008008B5" w:rsidRPr="00836988" w:rsidRDefault="008008B5" w:rsidP="008008B5"/>
    <w:p w:rsidR="008008B5" w:rsidRPr="00836988" w:rsidRDefault="0079023E" w:rsidP="008008B5">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zuHeizkörper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rsidR="008008B5" w:rsidRDefault="008008B5" w:rsidP="008008B5"/>
    <w:p w:rsidR="008008B5" w:rsidRPr="00836988" w:rsidRDefault="008008B5" w:rsidP="008008B5">
      <w:r w:rsidRPr="00DD7B41">
        <w:t>Gl. 2.6 wird nach der Zeit differenziert (vergleiche Gl. 2.7).</w:t>
      </w:r>
    </w:p>
    <w:p w:rsidR="008008B5" w:rsidRPr="006D08E7" w:rsidRDefault="008008B5" w:rsidP="008008B5"/>
    <w:p w:rsidR="008008B5" w:rsidRPr="00836988"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dQ</m:t>
                          </m:r>
                        </m:e>
                        <m:sup>
                          <m:r>
                            <w:rPr>
                              <w:rFonts w:ascii="Cambria Math" w:hAnsi="Cambria Math"/>
                            </w:rPr>
                            <m:t>*</m:t>
                          </m:r>
                        </m:sup>
                      </m:sSup>
                    </m:e>
                    <m:sub>
                      <m:r>
                        <w:rPr>
                          <w:rFonts w:ascii="Cambria Math" w:hAnsi="Cambria Math"/>
                        </w:rPr>
                        <m:t>zuHeizkörper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zuWasser</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abWasser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2.7</m:t>
                  </m:r>
                </m:e>
              </m:d>
            </m:e>
          </m:eqArr>
        </m:oMath>
      </m:oMathPara>
    </w:p>
    <w:p w:rsidR="008008B5" w:rsidRPr="006D08E7" w:rsidRDefault="008008B5" w:rsidP="008008B5"/>
    <w:p w:rsidR="008008B5" w:rsidRPr="006D08E7" w:rsidRDefault="008008B5" w:rsidP="008008B5">
      <w:r w:rsidRPr="006D08E7">
        <w:t>Q</w:t>
      </w:r>
      <w:r w:rsidRPr="006D08E7">
        <w:rPr>
          <w:vertAlign w:val="superscript"/>
        </w:rPr>
        <w:t>*</w:t>
      </w:r>
      <w:r w:rsidRPr="006D08E7">
        <w:rPr>
          <w:vertAlign w:val="subscript"/>
        </w:rPr>
        <w:t>zuHeizkörper</w:t>
      </w:r>
      <w:r w:rsidRPr="006D08E7">
        <w:t>: zum Heizkörper übertragene Wärme in max. Geschwindigkeit</w:t>
      </w:r>
    </w:p>
    <w:p w:rsidR="008008B5" w:rsidRPr="006D08E7" w:rsidRDefault="008008B5" w:rsidP="008008B5">
      <w:r w:rsidRPr="006D08E7">
        <w:t>Q</w:t>
      </w:r>
      <w:r w:rsidRPr="006D08E7">
        <w:rPr>
          <w:vertAlign w:val="subscript"/>
        </w:rPr>
        <w:t>zuWasser</w:t>
      </w:r>
      <w:r w:rsidRPr="006D08E7">
        <w:t>: Wärme des aus dem Heizkessel fließenden Heizwassers</w:t>
      </w:r>
    </w:p>
    <w:p w:rsidR="008008B5" w:rsidRPr="006D08E7" w:rsidRDefault="008008B5" w:rsidP="008008B5">
      <w:r w:rsidRPr="006D08E7">
        <w:t>Q</w:t>
      </w:r>
      <w:r w:rsidRPr="006D08E7">
        <w:rPr>
          <w:vertAlign w:val="subscript"/>
        </w:rPr>
        <w:t>abWasser</w:t>
      </w:r>
      <w:r w:rsidRPr="006D08E7">
        <w:t>: Wärme des vom Heizkörper zurückfließenden Wassers</w:t>
      </w:r>
    </w:p>
    <w:p w:rsidR="008008B5" w:rsidRDefault="008008B5" w:rsidP="008008B5">
      <w:r w:rsidRPr="005C5BA0">
        <w:t xml:space="preserve">Laut </w:t>
      </w:r>
      <w:r>
        <w:t>[6]</w:t>
      </w:r>
      <w:r w:rsidRPr="005C5BA0">
        <w:t xml:space="preserve"> ist die für einen Temperaturanstieg T aufzubringende Wärmemenge Q proportional </w:t>
      </w:r>
      <w:r w:rsidRPr="005C5BA0">
        <w:rPr>
          <w:strike/>
        </w:rPr>
        <w:t>zu</w:t>
      </w:r>
      <w:r w:rsidRPr="005C5BA0">
        <w:t xml:space="preserve"> zur Wärmekapazität</w:t>
      </w:r>
      <w:r w:rsidRPr="005C5BA0">
        <w:rPr>
          <w:rStyle w:val="Funotenzeichen"/>
        </w:rPr>
        <w:footnoteReference w:id="6"/>
      </w:r>
      <w:r w:rsidRPr="005C5BA0">
        <w:t>. Deshalb ist die innerhalb des Heizkessel gespeicherte Wärme Q</w:t>
      </w:r>
      <w:r w:rsidRPr="005C5BA0">
        <w:rPr>
          <w:vertAlign w:val="subscript"/>
        </w:rPr>
        <w:t>Kessel</w:t>
      </w:r>
      <w:r w:rsidRPr="005C5BA0">
        <w:t xml:space="preserve"> abhängig von der Wärmekapazität des Wassers c</w:t>
      </w:r>
      <w:r w:rsidRPr="005C5BA0">
        <w:rPr>
          <w:vertAlign w:val="subscript"/>
        </w:rPr>
        <w:t>Wasser</w:t>
      </w:r>
      <w:r w:rsidRPr="005C5BA0">
        <w:t>, der Masse des heißen Wassers im Heizkessel m</w:t>
      </w:r>
      <w:r w:rsidRPr="005C5BA0">
        <w:rPr>
          <w:vertAlign w:val="subscript"/>
        </w:rPr>
        <w:t>Kessel</w:t>
      </w:r>
      <w:r w:rsidRPr="005C5BA0">
        <w:t xml:space="preserve"> und der Heizkesselwassertemperatur T</w:t>
      </w:r>
      <w:r w:rsidRPr="005C5BA0">
        <w:rPr>
          <w:vertAlign w:val="subscript"/>
        </w:rPr>
        <w:t>Wasser</w:t>
      </w:r>
      <w:r w:rsidRPr="005C5BA0">
        <w:t>.</w:t>
      </w:r>
    </w:p>
    <w:p w:rsidR="008008B5" w:rsidRPr="006D08E7" w:rsidRDefault="008008B5" w:rsidP="008008B5"/>
    <w:p w:rsidR="008008B5" w:rsidRPr="001400B9" w:rsidRDefault="0079023E" w:rsidP="008008B5">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Kessel</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rsidR="008008B5" w:rsidRPr="006D08E7" w:rsidRDefault="008008B5" w:rsidP="008008B5"/>
    <w:p w:rsidR="008008B5" w:rsidRDefault="008008B5" w:rsidP="008008B5">
      <w:r w:rsidRPr="006D08E7">
        <w:lastRenderedPageBreak/>
        <w:t>Gl. 2.8 wird nach Zeit differenziert und Gl. 2.9 wird erzeugt.</w:t>
      </w:r>
    </w:p>
    <w:p w:rsidR="008008B5" w:rsidRPr="006D08E7" w:rsidRDefault="008008B5" w:rsidP="008008B5"/>
    <w:p w:rsidR="008008B5" w:rsidRPr="001400B9" w:rsidRDefault="0079023E" w:rsidP="008008B5">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Kessel</m:t>
                      </m:r>
                    </m:sub>
                  </m:sSub>
                </m:num>
                <m:den>
                  <m:r>
                    <w:rPr>
                      <w:rFonts w:ascii="Cambria Math" w:hAnsi="Cambria Math"/>
                    </w:rPr>
                    <m:t>dt</m:t>
                  </m:r>
                </m:den>
              </m:f>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dT</m:t>
                      </m:r>
                    </m:e>
                    <m:sub>
                      <m:r>
                        <m:rPr>
                          <m:sty m:val="p"/>
                        </m:rPr>
                        <w:rPr>
                          <w:rFonts w:ascii="Cambria Math" w:hAnsi="Cambria Math"/>
                        </w:rPr>
                        <m:t>Wasser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2.9</m:t>
                  </m:r>
                </m:e>
              </m:d>
            </m:e>
          </m:eqArr>
        </m:oMath>
      </m:oMathPara>
    </w:p>
    <w:p w:rsidR="008008B5" w:rsidRPr="006D08E7" w:rsidRDefault="008008B5" w:rsidP="008008B5"/>
    <w:p w:rsidR="008008B5" w:rsidRPr="005C5BA0" w:rsidRDefault="008008B5" w:rsidP="008008B5">
      <w:r w:rsidRPr="005C5BA0">
        <w:t>Q</w:t>
      </w:r>
      <w:r w:rsidRPr="005C5BA0">
        <w:rPr>
          <w:vertAlign w:val="subscript"/>
        </w:rPr>
        <w:t>Kessel</w:t>
      </w:r>
      <w:r w:rsidRPr="005C5BA0">
        <w:t>: im Heizkessel gespeicherte Wärme</w:t>
      </w:r>
    </w:p>
    <w:p w:rsidR="008008B5" w:rsidRPr="006D08E7" w:rsidRDefault="008008B5" w:rsidP="008008B5">
      <w:r w:rsidRPr="005C5BA0">
        <w:t>m</w:t>
      </w:r>
      <w:r w:rsidRPr="005C5BA0">
        <w:rPr>
          <w:vertAlign w:val="subscript"/>
        </w:rPr>
        <w:t>Kessel</w:t>
      </w:r>
      <w:r w:rsidRPr="005C5BA0">
        <w:t>: Masse des</w:t>
      </w:r>
      <w:r w:rsidRPr="006D08E7">
        <w:t xml:space="preserve"> heißen Wassers im Heizkessel</w:t>
      </w:r>
    </w:p>
    <w:p w:rsidR="008008B5" w:rsidRDefault="008008B5" w:rsidP="008008B5">
      <w:r w:rsidRPr="006D08E7">
        <w:t>T</w:t>
      </w:r>
      <w:r w:rsidRPr="006D08E7">
        <w:rPr>
          <w:vertAlign w:val="subscript"/>
        </w:rPr>
        <w:t>Wasser</w:t>
      </w:r>
      <w:r w:rsidRPr="006D08E7">
        <w:t>: Temperatur des Wassers im Heizkessel</w:t>
      </w:r>
    </w:p>
    <w:p w:rsidR="008008B5" w:rsidRPr="006D08E7" w:rsidRDefault="008008B5" w:rsidP="008008B5"/>
    <w:p w:rsidR="008008B5" w:rsidRPr="002946C7" w:rsidRDefault="008008B5" w:rsidP="008008B5">
      <w:pPr>
        <w:rPr>
          <w:rFonts w:cs="Arial"/>
        </w:rPr>
      </w:pPr>
      <w:r w:rsidRPr="005C5BA0">
        <w:rPr>
          <w:rFonts w:cs="Arial"/>
        </w:rPr>
        <w:t>Die nach der Zeit differenzierte Wärme vom Heizelement ist der Wärmestrom des Heizelements (Gl 2.10).</w:t>
      </w:r>
    </w:p>
    <w:p w:rsidR="008008B5" w:rsidRPr="006D08E7" w:rsidRDefault="008008B5" w:rsidP="008008B5">
      <w:pPr>
        <w:rPr>
          <w:rFonts w:cs="Arial"/>
        </w:rPr>
      </w:pPr>
    </w:p>
    <w:p w:rsidR="008008B5" w:rsidRPr="002946C7"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vonHeizelement</m:t>
                      </m:r>
                    </m:sub>
                  </m:sSub>
                </m:num>
                <m:den>
                  <m:r>
                    <w:rPr>
                      <w:rFonts w:ascii="Cambria Math" w:hAnsi="Cambria Math"/>
                    </w:rPr>
                    <m:t>dt</m:t>
                  </m:r>
                </m:den>
              </m:f>
              <m:r>
                <m:rPr>
                  <m:sty m:val="p"/>
                </m:rPr>
                <w:rPr>
                  <w:rFonts w:ascii="Cambria Math" w:hAnsi="Cambria Math" w:cs="Arial"/>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rPr>
                <m:t>#</m:t>
              </m:r>
              <m:d>
                <m:dPr>
                  <m:ctrlPr>
                    <w:rPr>
                      <w:rFonts w:ascii="Cambria Math" w:hAnsi="Cambria Math"/>
                      <w:i/>
                    </w:rPr>
                  </m:ctrlPr>
                </m:dPr>
                <m:e>
                  <m:r>
                    <w:rPr>
                      <w:rFonts w:ascii="Cambria Math" w:hAnsi="Cambria Math"/>
                    </w:rPr>
                    <m:t>2.10</m:t>
                  </m:r>
                </m:e>
              </m:d>
            </m:e>
          </m:eqArr>
        </m:oMath>
      </m:oMathPara>
    </w:p>
    <w:p w:rsidR="008008B5" w:rsidRPr="006D08E7" w:rsidRDefault="008008B5" w:rsidP="008008B5"/>
    <w:p w:rsidR="008008B5" w:rsidRPr="006D08E7" w:rsidRDefault="008008B5" w:rsidP="008008B5">
      <w:r w:rsidRPr="006D08E7">
        <w:t>Q</w:t>
      </w:r>
      <w:r w:rsidRPr="006D08E7">
        <w:rPr>
          <w:vertAlign w:val="subscript"/>
        </w:rPr>
        <w:t>vonHeizelement</w:t>
      </w:r>
      <w:r w:rsidRPr="006D08E7">
        <w:t>: von Heizelement übertragene Wärme</w:t>
      </w:r>
    </w:p>
    <w:p w:rsidR="008008B5" w:rsidRDefault="008008B5" w:rsidP="008008B5">
      <w:r w:rsidRPr="006D08E7">
        <w:t>I</w:t>
      </w:r>
      <w:r w:rsidRPr="006D08E7">
        <w:rPr>
          <w:vertAlign w:val="superscript"/>
        </w:rPr>
        <w:t>*</w:t>
      </w:r>
      <w:r w:rsidRPr="006D08E7">
        <w:t>: Wärmestrom zu Heizkessel</w:t>
      </w:r>
    </w:p>
    <w:p w:rsidR="008008B5" w:rsidRPr="006D08E7" w:rsidRDefault="008008B5" w:rsidP="008008B5"/>
    <w:p w:rsidR="008008B5" w:rsidRDefault="008008B5" w:rsidP="008008B5">
      <w:r w:rsidRPr="005C5BA0">
        <w:t xml:space="preserve">Laut </w:t>
      </w:r>
      <w:r>
        <w:t>[6]</w:t>
      </w:r>
      <w:r w:rsidRPr="005C5BA0">
        <w:t xml:space="preserve"> ist die Wärme des zu- und ablaufenden Wassers abhängig von der Wärmekapazität des Wassers c</w:t>
      </w:r>
      <w:r w:rsidRPr="005C5BA0">
        <w:rPr>
          <w:vertAlign w:val="subscript"/>
        </w:rPr>
        <w:t>Wasser</w:t>
      </w:r>
      <w:r w:rsidRPr="005C5BA0">
        <w:t>, der Masse des Wassers m</w:t>
      </w:r>
      <w:r w:rsidRPr="005C5BA0">
        <w:rPr>
          <w:vertAlign w:val="subscript"/>
        </w:rPr>
        <w:t>Wasser</w:t>
      </w:r>
      <w:r w:rsidRPr="005C5BA0">
        <w:t xml:space="preserve"> und der Wassertemperatur T</w:t>
      </w:r>
      <w:r w:rsidRPr="005C5BA0">
        <w:rPr>
          <w:vertAlign w:val="subscript"/>
        </w:rPr>
        <w:t>Wasser</w:t>
      </w:r>
      <w:r w:rsidRPr="005C5BA0">
        <w:rPr>
          <w:rStyle w:val="Funotenzeichen"/>
        </w:rPr>
        <w:footnoteReference w:id="7"/>
      </w:r>
      <w:r w:rsidRPr="005C5BA0">
        <w:t>. Daraus folgt für das Zulaufwasser (Gl. 2.11):</w:t>
      </w:r>
    </w:p>
    <w:p w:rsidR="008008B5" w:rsidRPr="006D08E7" w:rsidRDefault="008008B5" w:rsidP="008008B5"/>
    <w:p w:rsidR="008008B5"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d>
                <m:dPr>
                  <m:ctrlPr>
                    <w:rPr>
                      <w:rFonts w:ascii="Cambria Math" w:hAnsi="Cambria Math"/>
                      <w:i/>
                    </w:rPr>
                  </m:ctrlPr>
                </m:dPr>
                <m:e>
                  <m:r>
                    <w:rPr>
                      <w:rFonts w:ascii="Cambria Math" w:hAnsi="Cambria Math"/>
                    </w:rPr>
                    <m:t>2.11</m:t>
                  </m:r>
                </m:e>
              </m:d>
            </m:e>
          </m:eqArr>
        </m:oMath>
      </m:oMathPara>
    </w:p>
    <w:p w:rsidR="008008B5" w:rsidRDefault="008008B5" w:rsidP="008008B5"/>
    <w:p w:rsidR="008008B5" w:rsidRDefault="008008B5" w:rsidP="008008B5">
      <w:r w:rsidRPr="005C5BA0">
        <w:t>Sowie für das Ablaufwasser (Gl. 2.12):</w:t>
      </w:r>
    </w:p>
    <w:p w:rsidR="008008B5" w:rsidRPr="006D08E7" w:rsidRDefault="008008B5" w:rsidP="008008B5"/>
    <w:p w:rsidR="008008B5" w:rsidRPr="006D08E7"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abWasser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abWasser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2.12</m:t>
                  </m:r>
                </m:e>
              </m:d>
            </m:e>
          </m:eqArr>
        </m:oMath>
      </m:oMathPara>
    </w:p>
    <w:p w:rsidR="008008B5" w:rsidRDefault="008008B5" w:rsidP="008008B5"/>
    <w:p w:rsidR="008008B5" w:rsidRPr="006D08E7" w:rsidRDefault="008008B5" w:rsidP="008008B5">
      <w:r w:rsidRPr="006D08E7">
        <w:t>Q</w:t>
      </w:r>
      <w:r w:rsidRPr="006D08E7">
        <w:rPr>
          <w:vertAlign w:val="subscript"/>
        </w:rPr>
        <w:t>zuWasser</w:t>
      </w:r>
      <w:r w:rsidRPr="006D08E7">
        <w:t>: Wärme des aus dem Heizkessel fließenden Heizwassers</w:t>
      </w:r>
    </w:p>
    <w:p w:rsidR="008008B5" w:rsidRPr="006D08E7" w:rsidRDefault="008008B5" w:rsidP="008008B5">
      <w:r w:rsidRPr="006D08E7">
        <w:t>Q</w:t>
      </w:r>
      <w:r w:rsidRPr="006D08E7">
        <w:rPr>
          <w:vertAlign w:val="subscript"/>
        </w:rPr>
        <w:t>abWasser</w:t>
      </w:r>
      <w:r w:rsidRPr="006D08E7">
        <w:t>: Wärme des vom Heizkörper zurückfließenden Wassers</w:t>
      </w:r>
    </w:p>
    <w:p w:rsidR="008008B5" w:rsidRPr="006D08E7" w:rsidRDefault="008008B5" w:rsidP="008008B5">
      <w:r w:rsidRPr="006D08E7">
        <w:t>m</w:t>
      </w:r>
      <w:r w:rsidRPr="006D08E7">
        <w:rPr>
          <w:vertAlign w:val="subscript"/>
        </w:rPr>
        <w:t>zuWasser</w:t>
      </w:r>
      <w:r w:rsidRPr="006D08E7">
        <w:t>: Gewicht des zulaufenden Wassers in einem bestimmten Zeitraum</w:t>
      </w:r>
    </w:p>
    <w:p w:rsidR="008008B5" w:rsidRPr="006D08E7" w:rsidRDefault="008008B5" w:rsidP="008008B5">
      <w:r w:rsidRPr="006D08E7">
        <w:t>m</w:t>
      </w:r>
      <w:r w:rsidRPr="006D08E7">
        <w:rPr>
          <w:vertAlign w:val="subscript"/>
        </w:rPr>
        <w:t>abWasser</w:t>
      </w:r>
      <w:r w:rsidRPr="006D08E7">
        <w:t>: Gewicht des ablaufenden Wassers in einem bestimmten Zeitraum</w:t>
      </w:r>
    </w:p>
    <w:p w:rsidR="008008B5" w:rsidRDefault="008008B5" w:rsidP="008008B5">
      <w:r w:rsidRPr="006D08E7">
        <w:t>Gl</w:t>
      </w:r>
      <w:r w:rsidRPr="005C5BA0">
        <w:t>. 2.11 und 2.12 werden nach der Zeit differenziert, siehe Gl. 2.13 und Gl. 2.14:</w:t>
      </w:r>
    </w:p>
    <w:p w:rsidR="008008B5" w:rsidRPr="006D08E7" w:rsidRDefault="008008B5" w:rsidP="008008B5"/>
    <w:p w:rsidR="008008B5" w:rsidRPr="00030C95"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zuWasser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rsidR="008008B5" w:rsidRPr="006D08E7" w:rsidRDefault="008008B5" w:rsidP="008008B5"/>
    <w:p w:rsidR="008008B5"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abWasser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d>
                <m:dPr>
                  <m:ctrlPr>
                    <w:rPr>
                      <w:rFonts w:ascii="Cambria Math" w:hAnsi="Cambria Math"/>
                      <w:i/>
                    </w:rPr>
                  </m:ctrlPr>
                </m:dPr>
                <m:e>
                  <m:r>
                    <w:rPr>
                      <w:rFonts w:ascii="Cambria Math" w:hAnsi="Cambria Math"/>
                    </w:rPr>
                    <m:t>2.14</m:t>
                  </m:r>
                </m:e>
              </m:d>
            </m:e>
          </m:eqArr>
        </m:oMath>
      </m:oMathPara>
    </w:p>
    <w:p w:rsidR="008008B5" w:rsidRDefault="008008B5" w:rsidP="008008B5"/>
    <w:p w:rsidR="008008B5" w:rsidRDefault="008008B5" w:rsidP="008008B5">
      <w:pPr>
        <w:rPr>
          <w:strike/>
        </w:rPr>
      </w:pPr>
      <w:r w:rsidRPr="002E1600">
        <w:t>Alle Komponenten von Gl. 2.5-2.14 werden in Gl. 2.4 eingesetzt (Gl.2.15a) und die Heizkesselwassertemperatur T</w:t>
      </w:r>
      <w:r w:rsidRPr="002E1600">
        <w:rPr>
          <w:vertAlign w:val="subscript"/>
        </w:rPr>
        <w:t>Wasser</w:t>
      </w:r>
      <w:r w:rsidRPr="002E1600">
        <w:t xml:space="preserve"> wird ermittelt (Gl. 2.15b):</w:t>
      </w:r>
      <w:r>
        <w:t xml:space="preserve"> </w:t>
      </w:r>
    </w:p>
    <w:p w:rsidR="008008B5" w:rsidRPr="006D08E7" w:rsidRDefault="008008B5" w:rsidP="008008B5"/>
    <w:p w:rsidR="008008B5" w:rsidRPr="002E1600" w:rsidRDefault="0079023E" w:rsidP="008008B5">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Kessel</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dT</m:t>
                  </m:r>
                </m:e>
                <m:sub>
                  <m:r>
                    <m:rPr>
                      <m:sty m:val="p"/>
                    </m:rPr>
                    <w:rPr>
                      <w:rFonts w:ascii="Cambria Math" w:hAnsi="Cambria Math"/>
                      <w:lang w:val="en-US"/>
                    </w:rPr>
                    <m:t>Wasser</m:t>
                  </m:r>
                </m:sub>
              </m:sSub>
            </m:num>
            <m:den>
              <m:r>
                <w:rPr>
                  <w:rFonts w:ascii="Cambria Math" w:hAnsi="Cambria Math"/>
                </w:rPr>
                <m:t>dt</m:t>
              </m:r>
            </m:den>
          </m:f>
          <m:r>
            <w:rPr>
              <w:rFonts w:ascii="Cambria Math" w:hAnsi="Cambria Math"/>
              <w:lang w:val="en-US"/>
            </w:rPr>
            <m:t>=</m:t>
          </m:r>
          <m:r>
            <w:rPr>
              <w:rFonts w:ascii="Cambria Math" w:hAnsi="Cambria Math"/>
            </w:rPr>
            <m:t>α</m:t>
          </m:r>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Heizelement</m:t>
              </m:r>
            </m:sub>
          </m:sSub>
          <m:r>
            <w:rPr>
              <w:rFonts w:ascii="Cambria Math" w:hAnsi="Cambria Math"/>
              <w:lang w:val="en-US"/>
            </w:rPr>
            <m:t>-</m:t>
          </m:r>
          <m:r>
            <w:rPr>
              <w:rFonts w:ascii="Cambria Math" w:hAnsi="Cambria Math"/>
            </w:rPr>
            <m:t>δ</m:t>
          </m:r>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acc>
                <m:accPr>
                  <m:chr m:val="̇"/>
                  <m:ctrlPr>
                    <w:rPr>
                      <w:rFonts w:ascii="Cambria Math" w:hAnsi="Cambria Math"/>
                      <w:i/>
                    </w:rPr>
                  </m:ctrlPr>
                </m:accPr>
                <m:e>
                  <m:r>
                    <w:rPr>
                      <w:rFonts w:ascii="Cambria Math" w:hAnsi="Cambria Math"/>
                    </w:rPr>
                    <m:t>m</m:t>
                  </m:r>
                </m:e>
              </m:acc>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lang w:val="en-US"/>
                </w:rPr>
                <m:t>*</m:t>
              </m:r>
              <m:acc>
                <m:accPr>
                  <m:chr m:val="̇"/>
                  <m:ctrlPr>
                    <w:rPr>
                      <w:rFonts w:ascii="Cambria Math" w:hAnsi="Cambria Math"/>
                      <w:i/>
                    </w:rPr>
                  </m:ctrlPr>
                </m:accPr>
                <m:e>
                  <m:r>
                    <w:rPr>
                      <w:rFonts w:ascii="Cambria Math" w:hAnsi="Cambria Math"/>
                    </w:rPr>
                    <m:t>m</m:t>
                  </m:r>
                </m:e>
              </m:acc>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oMath>
      </m:oMathPara>
    </w:p>
    <w:p w:rsidR="008008B5" w:rsidRPr="002E1600" w:rsidRDefault="008008B5" w:rsidP="008008B5">
      <w:pPr>
        <w:rPr>
          <w:lang w:val="en-US"/>
        </w:rPr>
      </w:pPr>
      <m:oMathPara>
        <m:oMathParaPr>
          <m:jc m:val="right"/>
        </m:oMathParaPr>
        <m:oMath>
          <m:r>
            <w:rPr>
              <w:rFonts w:ascii="Cambria Math" w:hAnsi="Cambria Math"/>
              <w:lang w:val="en-US"/>
            </w:rPr>
            <m:t>(2.15a)</m:t>
          </m:r>
        </m:oMath>
      </m:oMathPara>
    </w:p>
    <w:p w:rsidR="008008B5" w:rsidRPr="00030C95" w:rsidRDefault="008008B5" w:rsidP="008008B5">
      <w:pPr>
        <w:rPr>
          <w:lang w:val="en-US"/>
        </w:rPr>
      </w:pPr>
    </w:p>
    <w:p w:rsidR="008008B5" w:rsidRPr="00030C95" w:rsidRDefault="0079023E" w:rsidP="008008B5">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e>
              </m:nary>
              <m:r>
                <w:rPr>
                  <w:rFonts w:ascii="Cambria Math" w:hAnsi="Cambria Math"/>
                </w:rPr>
                <m:t xml:space="preserve"> dt#</m:t>
              </m:r>
              <m:d>
                <m:dPr>
                  <m:ctrlPr>
                    <w:rPr>
                      <w:rFonts w:ascii="Cambria Math" w:hAnsi="Cambria Math"/>
                      <w:i/>
                    </w:rPr>
                  </m:ctrlPr>
                </m:dPr>
                <m:e>
                  <m:r>
                    <w:rPr>
                      <w:rFonts w:ascii="Cambria Math" w:hAnsi="Cambria Math"/>
                    </w:rPr>
                    <m:t>2.15b</m:t>
                  </m:r>
                </m:e>
              </m:d>
              <m:r>
                <w:rPr>
                  <w:rFonts w:ascii="Cambria Math" w:hAnsi="Cambria Math"/>
                </w:rPr>
                <m:t>#</m:t>
              </m:r>
            </m:e>
          </m:eqArr>
        </m:oMath>
      </m:oMathPara>
    </w:p>
    <w:p w:rsidR="008008B5" w:rsidRPr="006D08E7" w:rsidRDefault="008008B5" w:rsidP="008008B5"/>
    <w:p w:rsidR="008008B5" w:rsidRPr="006D08E7" w:rsidRDefault="008008B5" w:rsidP="008008B5">
      <w:r w:rsidRPr="006D08E7">
        <w:t>R</w:t>
      </w:r>
      <w:r w:rsidRPr="006D08E7">
        <w:rPr>
          <w:vertAlign w:val="subscript"/>
        </w:rPr>
        <w:t>Kessel</w:t>
      </w:r>
      <w:r w:rsidRPr="006D08E7">
        <w:t>: Wärmewiderstand des heißen Wassers im Heizkessel</w:t>
      </w:r>
    </w:p>
    <w:p w:rsidR="008008B5" w:rsidRPr="006D08E7" w:rsidRDefault="008008B5" w:rsidP="008008B5">
      <w:r w:rsidRPr="006D08E7">
        <w:t>T</w:t>
      </w:r>
      <w:r w:rsidRPr="006D08E7">
        <w:rPr>
          <w:vertAlign w:val="subscript"/>
        </w:rPr>
        <w:t>Raum</w:t>
      </w:r>
      <w:r w:rsidRPr="006D08E7">
        <w:t>: Raumtemperatur</w:t>
      </w:r>
    </w:p>
    <w:p w:rsidR="008008B5" w:rsidRPr="006D08E7" w:rsidRDefault="008008B5" w:rsidP="008008B5">
      <w:r w:rsidRPr="006D08E7">
        <w:t>m</w:t>
      </w:r>
      <w:r w:rsidRPr="006D08E7">
        <w:rPr>
          <w:vertAlign w:val="subscript"/>
        </w:rPr>
        <w:t>zuWasser</w:t>
      </w:r>
      <w:r w:rsidRPr="006D08E7">
        <w:t>: Gewicht des zulaufenden Wassers in einem bestimmten Zeitraum</w:t>
      </w:r>
    </w:p>
    <w:p w:rsidR="008008B5" w:rsidRPr="006D08E7" w:rsidRDefault="008008B5" w:rsidP="008008B5">
      <w:r w:rsidRPr="006D08E7">
        <w:t>v</w:t>
      </w:r>
      <w:r w:rsidRPr="006D08E7">
        <w:rPr>
          <w:vertAlign w:val="subscript"/>
        </w:rPr>
        <w:t>Wasser</w:t>
      </w:r>
      <w:r w:rsidRPr="006D08E7">
        <w:t xml:space="preserve">: Durchflussmassenstrom des zulaufenden Wassers </w:t>
      </w:r>
    </w:p>
    <w:p w:rsidR="008008B5" w:rsidRDefault="0079023E" w:rsidP="008008B5">
      <m:oMath>
        <m:acc>
          <m:accPr>
            <m:chr m:val="̇"/>
            <m:ctrlPr>
              <w:rPr>
                <w:rFonts w:ascii="Cambria Math" w:hAnsi="Cambria Math"/>
                <w:i/>
              </w:rPr>
            </m:ctrlPr>
          </m:accPr>
          <m:e>
            <m:r>
              <w:rPr>
                <w:rFonts w:ascii="Cambria Math" w:hAnsi="Cambria Math"/>
              </w:rPr>
              <m:t>m</m:t>
            </m:r>
          </m:e>
        </m:acc>
      </m:oMath>
      <w:r w:rsidR="008008B5" w:rsidRPr="006D08E7">
        <w:t>: Wassergeschwindigkeit</w:t>
      </w:r>
    </w:p>
    <w:p w:rsidR="008008B5" w:rsidRDefault="008008B5" w:rsidP="008008B5"/>
    <w:p w:rsidR="008008B5" w:rsidRPr="006D08E7" w:rsidRDefault="008008B5" w:rsidP="008008B5"/>
    <w:p w:rsidR="008008B5" w:rsidRPr="006D08E7" w:rsidRDefault="008008B5" w:rsidP="008008B5">
      <w:pPr>
        <w:pStyle w:val="berschrift3"/>
      </w:pPr>
      <w:bookmarkStart w:id="52" w:name="_Toc41314025"/>
      <w:bookmarkStart w:id="53" w:name="_Toc48568550"/>
      <w:r w:rsidRPr="006D08E7">
        <w:t>Heizkörper</w:t>
      </w:r>
      <w:bookmarkEnd w:id="52"/>
      <w:bookmarkEnd w:id="53"/>
    </w:p>
    <w:p w:rsidR="008008B5" w:rsidRPr="006D08E7" w:rsidRDefault="008008B5" w:rsidP="008008B5">
      <w:r w:rsidRPr="002E1600">
        <w:t>Das physikalische Modell des Heizkörpers wird vereinfacht. Das ganze Raumsystem ist ein PT1-System, deshalb wird der Heizkörper als ein Verbraucher modelliert. Es werden die Energieverluste durch die</w:t>
      </w:r>
      <w:r w:rsidRPr="006D08E7">
        <w:t xml:space="preserve"> Heizkörperwände sowie die Rohrleitung vernachlässigt. Weiterhin wird angenommen, dass </w:t>
      </w:r>
      <w:r w:rsidRPr="002E1600">
        <w:t>der Heizkörper</w:t>
      </w:r>
      <w:r w:rsidRPr="006D08E7">
        <w:t xml:space="preserve"> immer mit Wasser gefüllt ist.</w:t>
      </w:r>
    </w:p>
    <w:p w:rsidR="008008B5" w:rsidRPr="001458F1" w:rsidRDefault="008008B5" w:rsidP="008008B5">
      <w:pPr>
        <w:rPr>
          <w:strike/>
        </w:rPr>
      </w:pPr>
      <w:r w:rsidRPr="001458F1">
        <w:t xml:space="preserve">Die Wärme, die vom Heizkessel zum Heizkörper strömt, ist gleich der Wärme, die im Heizkörper gespeichert ist, plus der Wärme, die in den Raum abgegeben wird. Der Heizkörper ist ein Verbraucher. Aufgrund von Vereinfachung wird die Wärme, die der Heizkörper speichert, vernachlässigt. In dieser Situation ist die Wärme vom Heizkessel </w:t>
      </w:r>
      <m:oMath>
        <m:sSub>
          <m:sSubPr>
            <m:ctrlPr>
              <w:rPr>
                <w:rFonts w:ascii="Cambria Math" w:hAnsi="Cambria Math"/>
                <w:i/>
              </w:rPr>
            </m:ctrlPr>
          </m:sSubPr>
          <m:e>
            <m:r>
              <w:rPr>
                <w:rFonts w:ascii="Cambria Math" w:hAnsi="Cambria Math"/>
              </w:rPr>
              <m:t>Q</m:t>
            </m:r>
          </m:e>
          <m:sub>
            <m:r>
              <w:rPr>
                <w:rFonts w:ascii="Cambria Math" w:hAnsi="Cambria Math"/>
              </w:rPr>
              <m:t>zuHeizkörper</m:t>
            </m:r>
          </m:sub>
        </m:sSub>
      </m:oMath>
      <w:r w:rsidRPr="001458F1">
        <w:t xml:space="preserve"> gleich der zum Raum abgegebenen Wärme </w:t>
      </w:r>
      <m:oMath>
        <m:sSub>
          <m:sSubPr>
            <m:ctrlPr>
              <w:rPr>
                <w:rFonts w:ascii="Cambria Math" w:hAnsi="Cambria Math"/>
                <w:i/>
              </w:rPr>
            </m:ctrlPr>
          </m:sSubPr>
          <m:e>
            <m:r>
              <w:rPr>
                <w:rFonts w:ascii="Cambria Math" w:hAnsi="Cambria Math"/>
              </w:rPr>
              <m:t>Q</m:t>
            </m:r>
          </m:e>
          <m:sub>
            <m:r>
              <w:rPr>
                <w:rFonts w:ascii="Cambria Math" w:hAnsi="Cambria Math"/>
              </w:rPr>
              <m:t>zuRaum</m:t>
            </m:r>
          </m:sub>
        </m:sSub>
      </m:oMath>
      <w:r w:rsidRPr="001458F1">
        <w:t xml:space="preserve">, wie in Gl. 3.1. </w:t>
      </w:r>
    </w:p>
    <w:p w:rsidR="008008B5" w:rsidRPr="001458F1" w:rsidRDefault="008008B5" w:rsidP="008008B5">
      <w:pPr>
        <w:rPr>
          <w:strike/>
        </w:rPr>
      </w:pPr>
    </w:p>
    <w:p w:rsidR="008008B5" w:rsidRPr="001458F1"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zuRaum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zuHeizkörper</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rsidR="008008B5" w:rsidRPr="001458F1" w:rsidRDefault="008008B5" w:rsidP="008008B5"/>
    <w:p w:rsidR="008008B5" w:rsidRDefault="008008B5" w:rsidP="008008B5">
      <w:r w:rsidRPr="001458F1">
        <w:t>Nach der Zeit differenziert folgt Gl. 3.2:</w:t>
      </w:r>
    </w:p>
    <w:p w:rsidR="008008B5" w:rsidRPr="006D08E7" w:rsidRDefault="008008B5" w:rsidP="008008B5"/>
    <w:p w:rsidR="008008B5" w:rsidRPr="00871C27"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zuHeizkörper</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3.2</m:t>
                  </m:r>
                </m:e>
              </m:d>
            </m:e>
          </m:eqArr>
        </m:oMath>
      </m:oMathPara>
    </w:p>
    <w:p w:rsidR="008008B5" w:rsidRPr="006D08E7" w:rsidRDefault="008008B5" w:rsidP="008008B5"/>
    <w:p w:rsidR="008008B5" w:rsidRPr="006D08E7" w:rsidRDefault="008008B5" w:rsidP="008008B5">
      <w:r w:rsidRPr="006D08E7">
        <w:t>Q</w:t>
      </w:r>
      <w:r w:rsidRPr="006D08E7">
        <w:rPr>
          <w:vertAlign w:val="subscript"/>
        </w:rPr>
        <w:t>zuRaum</w:t>
      </w:r>
      <w:r w:rsidRPr="006D08E7">
        <w:t>: zum Raum übertragene Wärme</w:t>
      </w:r>
    </w:p>
    <w:p w:rsidR="008008B5" w:rsidRDefault="008008B5" w:rsidP="008008B5"/>
    <w:p w:rsidR="008008B5" w:rsidRDefault="008008B5" w:rsidP="008008B5">
      <w:r w:rsidRPr="001458F1">
        <w:lastRenderedPageBreak/>
        <w:t xml:space="preserve">Gemäß </w:t>
      </w:r>
      <w:r>
        <w:t>[6]</w:t>
      </w:r>
      <w:r w:rsidRPr="001458F1">
        <w:t xml:space="preserve"> ist der Wärmestrom bei der Wärmeleitung proportional zur Temperaturdifferenz und zum Wärmewiderstand des Mediums</w:t>
      </w:r>
      <w:r w:rsidRPr="001458F1">
        <w:rPr>
          <w:rStyle w:val="Funotenzeichen"/>
        </w:rPr>
        <w:footnoteReference w:id="8"/>
      </w:r>
      <w:r w:rsidRPr="001458F1">
        <w:t>. Deshalb ist der Wärmestrom zum Raum dQ</w:t>
      </w:r>
      <w:r w:rsidRPr="001458F1">
        <w:rPr>
          <w:vertAlign w:val="subscript"/>
        </w:rPr>
        <w:t>zuRaum</w:t>
      </w:r>
      <w:r w:rsidRPr="001458F1">
        <w:t xml:space="preserve">/dt abhängig von Wärmewiderstand der Heizkörperoberfläche </w:t>
      </w:r>
      <m:oMath>
        <m:sSub>
          <m:sSubPr>
            <m:ctrlPr>
              <w:rPr>
                <w:rFonts w:ascii="Cambria Math" w:hAnsi="Cambria Math"/>
                <w:i/>
              </w:rPr>
            </m:ctrlPr>
          </m:sSubPr>
          <m:e>
            <m:r>
              <w:rPr>
                <w:rFonts w:ascii="Cambria Math" w:hAnsi="Cambria Math"/>
              </w:rPr>
              <m:t>R</m:t>
            </m:r>
          </m:e>
          <m:sub>
            <m:r>
              <w:rPr>
                <w:rFonts w:ascii="Cambria Math" w:hAnsi="Cambria Math"/>
              </w:rPr>
              <m:t>Oberfläche</m:t>
            </m:r>
          </m:sub>
        </m:sSub>
      </m:oMath>
      <w:r w:rsidRPr="001458F1">
        <w:t xml:space="preserve"> und der Temperaturdifferenz zwischen Raum und Heizkörper </w:t>
      </w:r>
      <m:oMath>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oMath>
      <w:r w:rsidRPr="001458F1">
        <w:t>.</w:t>
      </w:r>
    </w:p>
    <w:p w:rsidR="008008B5" w:rsidRPr="006D08E7" w:rsidRDefault="008008B5" w:rsidP="008008B5"/>
    <w:p w:rsidR="008008B5" w:rsidRPr="0069667B"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3.3</m:t>
                  </m:r>
                </m:e>
              </m:d>
            </m:e>
          </m:eqArr>
        </m:oMath>
      </m:oMathPara>
    </w:p>
    <w:p w:rsidR="008008B5" w:rsidRPr="006D08E7" w:rsidRDefault="008008B5" w:rsidP="008008B5"/>
    <w:p w:rsidR="008008B5" w:rsidRPr="006D08E7" w:rsidRDefault="008008B5" w:rsidP="008008B5">
      <w:r w:rsidRPr="006D08E7">
        <w:t>R</w:t>
      </w:r>
      <w:r w:rsidRPr="006D08E7">
        <w:rPr>
          <w:vertAlign w:val="subscript"/>
        </w:rPr>
        <w:t>Oberfläche</w:t>
      </w:r>
      <w:r w:rsidRPr="006D08E7">
        <w:t>: Wärmewiderstand der Heizkörperoberfläche</w:t>
      </w:r>
    </w:p>
    <w:p w:rsidR="008008B5" w:rsidRPr="006D08E7" w:rsidRDefault="008008B5" w:rsidP="008008B5">
      <w:r w:rsidRPr="006D08E7">
        <w:t>T</w:t>
      </w:r>
      <w:r w:rsidRPr="006D08E7">
        <w:rPr>
          <w:vertAlign w:val="subscript"/>
        </w:rPr>
        <w:t>Raum</w:t>
      </w:r>
      <w:r w:rsidRPr="006D08E7">
        <w:t>: Raumtemperatur</w:t>
      </w:r>
    </w:p>
    <w:p w:rsidR="008008B5" w:rsidRDefault="008008B5" w:rsidP="008008B5">
      <w:r w:rsidRPr="006D08E7">
        <w:t>T</w:t>
      </w:r>
      <w:r w:rsidRPr="006D08E7">
        <w:rPr>
          <w:vertAlign w:val="subscript"/>
        </w:rPr>
        <w:t>Heizkörper</w:t>
      </w:r>
      <w:r w:rsidRPr="006D08E7">
        <w:t>: Heizkörpertemperatur</w:t>
      </w:r>
    </w:p>
    <w:p w:rsidR="008008B5" w:rsidRPr="006D08E7" w:rsidRDefault="008008B5" w:rsidP="008008B5"/>
    <w:p w:rsidR="008008B5" w:rsidRDefault="008008B5" w:rsidP="008008B5">
      <w:r w:rsidRPr="006D08E7">
        <w:t>Gl. 2.7, 2.13, 2.14 und 3.3 werden zusammengefasst:</w:t>
      </w:r>
    </w:p>
    <w:p w:rsidR="008008B5" w:rsidRPr="006D08E7" w:rsidRDefault="008008B5" w:rsidP="008008B5"/>
    <w:p w:rsidR="008008B5" w:rsidRPr="0069667B" w:rsidRDefault="0079023E" w:rsidP="008008B5">
      <m:oMathPara>
        <m:oMath>
          <m:eqArr>
            <m:eqArrPr>
              <m:maxDist m:val="1"/>
              <m:ctrlPr>
                <w:rPr>
                  <w:rFonts w:ascii="Cambria Math" w:hAnsi="Cambria Math"/>
                  <w:i/>
                </w:rPr>
              </m:ctrlPr>
            </m:eqArr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3.4</m:t>
                  </m:r>
                </m:e>
              </m:d>
            </m:e>
          </m:eqArr>
        </m:oMath>
      </m:oMathPara>
    </w:p>
    <w:p w:rsidR="008008B5" w:rsidRDefault="008008B5" w:rsidP="008008B5"/>
    <w:p w:rsidR="008008B5" w:rsidRPr="006D08E7" w:rsidRDefault="008008B5" w:rsidP="008008B5"/>
    <w:p w:rsidR="008008B5" w:rsidRPr="006D08E7" w:rsidRDefault="008008B5" w:rsidP="008008B5">
      <w:pPr>
        <w:pStyle w:val="berschrift3"/>
      </w:pPr>
      <w:bookmarkStart w:id="54" w:name="_Toc41314026"/>
      <w:bookmarkStart w:id="55" w:name="_Toc48568551"/>
      <w:r w:rsidRPr="006D08E7">
        <w:t>Raumluft</w:t>
      </w:r>
      <w:bookmarkEnd w:id="54"/>
      <w:bookmarkEnd w:id="55"/>
    </w:p>
    <w:p w:rsidR="008008B5" w:rsidRPr="001458F1" w:rsidRDefault="008008B5" w:rsidP="008008B5">
      <w:r w:rsidRPr="001458F1">
        <w:t>Das physikalische Modell der Raumluft wird ebenfalls vereinfacht. Es werden Energieverluste durch die Wände vernachlässigt. Es wird angenommen, dass der Wärmeenergiefluss durch die Fenster stationär ist. Weiterhin wird auch angenommen, dass der Raum immer mit Luft gefüllt ist.</w:t>
      </w:r>
    </w:p>
    <w:p w:rsidR="008008B5" w:rsidRDefault="008008B5" w:rsidP="008008B5">
      <w:r w:rsidRPr="001458F1">
        <w:t>Der Raum bekommt Wärme vom Heizkörper. Ein Teil dieser Wärme wird in der Raumluft gespeichert und der andere Teil wird als Verlust nach außen abgegeben. Deshalb ist die Wärmeübertragung des Kessels wie in Abbildung 13 dargestellt.</w:t>
      </w:r>
    </w:p>
    <w:p w:rsidR="008008B5" w:rsidRPr="006D08E7" w:rsidRDefault="008008B5" w:rsidP="008008B5"/>
    <w:p w:rsidR="008008B5" w:rsidRPr="006D08E7" w:rsidRDefault="008008B5" w:rsidP="008008B5">
      <w:pPr>
        <w:rPr>
          <w:lang w:val="en-US"/>
        </w:rPr>
      </w:pPr>
      <w:r w:rsidRPr="006D08E7">
        <w:rPr>
          <w:noProof/>
        </w:rPr>
        <w:drawing>
          <wp:inline distT="0" distB="0" distL="0" distR="0" wp14:anchorId="204195AE" wp14:editId="0F180A3B">
            <wp:extent cx="2041072" cy="1299654"/>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57722" cy="1310256"/>
                    </a:xfrm>
                    <a:prstGeom prst="rect">
                      <a:avLst/>
                    </a:prstGeom>
                    <a:noFill/>
                  </pic:spPr>
                </pic:pic>
              </a:graphicData>
            </a:graphic>
          </wp:inline>
        </w:drawing>
      </w:r>
      <w:r w:rsidRPr="006D08E7">
        <w:rPr>
          <w:noProof/>
        </w:rPr>
        <w:drawing>
          <wp:inline distT="0" distB="0" distL="0" distR="0" wp14:anchorId="284D40FE" wp14:editId="36C315A8">
            <wp:extent cx="2473832" cy="1235257"/>
            <wp:effectExtent l="0" t="0" r="0" b="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90759" cy="1243709"/>
                    </a:xfrm>
                    <a:prstGeom prst="rect">
                      <a:avLst/>
                    </a:prstGeom>
                    <a:noFill/>
                  </pic:spPr>
                </pic:pic>
              </a:graphicData>
            </a:graphic>
          </wp:inline>
        </w:drawing>
      </w:r>
    </w:p>
    <w:p w:rsidR="008008B5" w:rsidRDefault="008008B5" w:rsidP="008008B5">
      <w:pPr>
        <w:pStyle w:val="Beschriftung"/>
      </w:pPr>
      <w:bookmarkStart w:id="56" w:name="_Toc41313998"/>
      <w:bookmarkStart w:id="57" w:name="_Toc48297484"/>
      <w:r w:rsidRPr="006D08E7">
        <w:t xml:space="preserve">Abbildung </w:t>
      </w:r>
      <w:fldSimple w:instr=" SEQ Abbildung \* ARABIC ">
        <w:r w:rsidRPr="006D08E7">
          <w:rPr>
            <w:noProof/>
          </w:rPr>
          <w:t>13</w:t>
        </w:r>
      </w:fldSimple>
      <w:r w:rsidRPr="006D08E7">
        <w:t>: Wärmeübertragung des Raums</w:t>
      </w:r>
      <w:bookmarkEnd w:id="56"/>
      <w:bookmarkEnd w:id="57"/>
    </w:p>
    <w:p w:rsidR="008008B5" w:rsidRPr="0069667B" w:rsidRDefault="008008B5" w:rsidP="008008B5"/>
    <w:p w:rsidR="008008B5" w:rsidRDefault="008008B5" w:rsidP="008008B5">
      <w:r w:rsidRPr="001458F1">
        <w:t>Durch den ersten Hauptsatz der Thermodynamik ist hier die gespeicherte Wärme gleich der Differenz der herausströmenden Wärme und der hineinfließenden Wärme. Die vom Heizkörper zum Raum übertragenden Wärme minus der in der Raumluft gespeicherten Wärme minus dem Wärmeverlust nach außen ist gleich 0, wie in</w:t>
      </w:r>
      <w:r w:rsidRPr="006D08E7">
        <w:t xml:space="preserve"> Gl. 4.1</w:t>
      </w:r>
      <w:r>
        <w:t>:</w:t>
      </w:r>
    </w:p>
    <w:p w:rsidR="008008B5" w:rsidRPr="006D08E7" w:rsidRDefault="008008B5" w:rsidP="008008B5"/>
    <w:p w:rsidR="008008B5" w:rsidRPr="0069667B"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zuRaum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Raum</m:t>
                  </m:r>
                </m:sub>
              </m:sSub>
              <m:r>
                <w:rPr>
                  <w:rFonts w:ascii="Cambria Math" w:hAnsi="Cambria Math"/>
                </w:rPr>
                <m:t>=0#</m:t>
              </m:r>
              <m:d>
                <m:dPr>
                  <m:ctrlPr>
                    <w:rPr>
                      <w:rFonts w:ascii="Cambria Math" w:hAnsi="Cambria Math"/>
                      <w:i/>
                    </w:rPr>
                  </m:ctrlPr>
                </m:dPr>
                <m:e>
                  <m:r>
                    <w:rPr>
                      <w:rFonts w:ascii="Cambria Math" w:hAnsi="Cambria Math"/>
                    </w:rPr>
                    <m:t>4.1</m:t>
                  </m:r>
                </m:e>
              </m:d>
            </m:e>
          </m:eqArr>
        </m:oMath>
      </m:oMathPara>
    </w:p>
    <w:p w:rsidR="008008B5" w:rsidRPr="006D08E7" w:rsidRDefault="008008B5" w:rsidP="008008B5"/>
    <w:p w:rsidR="008008B5" w:rsidRPr="006D08E7" w:rsidRDefault="008008B5" w:rsidP="008008B5">
      <w:r w:rsidRPr="006D08E7">
        <w:t>Q</w:t>
      </w:r>
      <w:r w:rsidRPr="006D08E7">
        <w:rPr>
          <w:vertAlign w:val="subscript"/>
        </w:rPr>
        <w:t>Raum</w:t>
      </w:r>
      <w:r w:rsidRPr="006D08E7">
        <w:t>: Wärme speichert im Raumluft</w:t>
      </w:r>
    </w:p>
    <w:p w:rsidR="008008B5" w:rsidRPr="006D08E7" w:rsidRDefault="008008B5" w:rsidP="008008B5">
      <w:r w:rsidRPr="006D08E7">
        <w:t>Q</w:t>
      </w:r>
      <w:r w:rsidRPr="006D08E7">
        <w:rPr>
          <w:vertAlign w:val="subscript"/>
        </w:rPr>
        <w:t>los</w:t>
      </w:r>
      <w:r w:rsidRPr="006D08E7">
        <w:t>: Wärmeverlust vom Raum nach außen</w:t>
      </w:r>
    </w:p>
    <w:p w:rsidR="008008B5" w:rsidRDefault="008008B5" w:rsidP="008008B5">
      <w:r w:rsidRPr="006D08E7">
        <w:t>Gl. 4.1 wird nach Zeit differenziert.</w:t>
      </w:r>
    </w:p>
    <w:p w:rsidR="008008B5" w:rsidRPr="006D08E7" w:rsidRDefault="008008B5" w:rsidP="008008B5"/>
    <w:p w:rsidR="008008B5" w:rsidRPr="0069667B"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zuRaum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4.2</m:t>
                  </m:r>
                </m:e>
              </m:d>
            </m:e>
          </m:eqArr>
        </m:oMath>
      </m:oMathPara>
    </w:p>
    <w:p w:rsidR="008008B5" w:rsidRPr="006D08E7" w:rsidRDefault="008008B5" w:rsidP="008008B5"/>
    <w:p w:rsidR="008008B5" w:rsidRPr="001458F1" w:rsidRDefault="008008B5" w:rsidP="008008B5">
      <w:r w:rsidRPr="001458F1">
        <w:t xml:space="preserve">Laut </w:t>
      </w:r>
      <w:r>
        <w:t>[6]</w:t>
      </w:r>
      <w:r w:rsidRPr="001458F1">
        <w:t xml:space="preserve"> ist die für einen Temperaturanstieg T aufzubringende Wärmemenge Q proportional zur Wärmekapazität. Deshalb ist die im Raum gespeicherte Wärme abhängig von der Raumluftkapazität </w:t>
      </w:r>
      <m:oMath>
        <m:sSub>
          <m:sSubPr>
            <m:ctrlPr>
              <w:rPr>
                <w:rFonts w:ascii="Cambria Math" w:hAnsi="Cambria Math"/>
                <w:i/>
              </w:rPr>
            </m:ctrlPr>
          </m:sSubPr>
          <m:e>
            <m:r>
              <w:rPr>
                <w:rFonts w:ascii="Cambria Math" w:hAnsi="Cambria Math"/>
              </w:rPr>
              <m:t>c</m:t>
            </m:r>
          </m:e>
          <m:sub>
            <m:r>
              <w:rPr>
                <w:rFonts w:ascii="Cambria Math" w:hAnsi="Cambria Math"/>
              </w:rPr>
              <m:t>Luft</m:t>
            </m:r>
          </m:sub>
        </m:sSub>
      </m:oMath>
      <w:r w:rsidRPr="001458F1">
        <w:t xml:space="preserve">, der Masse der Raumluft </w:t>
      </w:r>
      <m:oMath>
        <m:sSub>
          <m:sSubPr>
            <m:ctrlPr>
              <w:rPr>
                <w:rFonts w:ascii="Cambria Math" w:hAnsi="Cambria Math"/>
                <w:i/>
              </w:rPr>
            </m:ctrlPr>
          </m:sSubPr>
          <m:e>
            <m:r>
              <w:rPr>
                <w:rFonts w:ascii="Cambria Math" w:hAnsi="Cambria Math"/>
              </w:rPr>
              <m:t>m</m:t>
            </m:r>
          </m:e>
          <m:sub>
            <m:r>
              <w:rPr>
                <w:rFonts w:ascii="Cambria Math" w:hAnsi="Cambria Math"/>
              </w:rPr>
              <m:t>Raumluft</m:t>
            </m:r>
          </m:sub>
        </m:sSub>
      </m:oMath>
      <w:r w:rsidRPr="001458F1">
        <w:t xml:space="preserve"> und der Raumtemperatur </w:t>
      </w:r>
      <m:oMath>
        <m:sSub>
          <m:sSubPr>
            <m:ctrlPr>
              <w:rPr>
                <w:rFonts w:ascii="Cambria Math" w:hAnsi="Cambria Math"/>
                <w:i/>
              </w:rPr>
            </m:ctrlPr>
          </m:sSubPr>
          <m:e>
            <m:r>
              <w:rPr>
                <w:rFonts w:ascii="Cambria Math" w:hAnsi="Cambria Math"/>
              </w:rPr>
              <m:t>T</m:t>
            </m:r>
          </m:e>
          <m:sub>
            <m:r>
              <w:rPr>
                <w:rFonts w:ascii="Cambria Math" w:hAnsi="Cambria Math"/>
              </w:rPr>
              <m:t>Raum</m:t>
            </m:r>
          </m:sub>
        </m:sSub>
      </m:oMath>
      <w:r w:rsidRPr="001458F1">
        <w:t xml:space="preserve">. </w:t>
      </w:r>
    </w:p>
    <w:p w:rsidR="008008B5" w:rsidRPr="001458F1" w:rsidRDefault="008008B5" w:rsidP="008008B5"/>
    <w:p w:rsidR="008008B5" w:rsidRPr="001458F1"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d>
                <m:dPr>
                  <m:ctrlPr>
                    <w:rPr>
                      <w:rFonts w:ascii="Cambria Math" w:hAnsi="Cambria Math"/>
                      <w:i/>
                    </w:rPr>
                  </m:ctrlPr>
                </m:dPr>
                <m:e>
                  <m:r>
                    <w:rPr>
                      <w:rFonts w:ascii="Cambria Math" w:hAnsi="Cambria Math"/>
                    </w:rPr>
                    <m:t>4.3</m:t>
                  </m:r>
                </m:e>
              </m:d>
            </m:e>
          </m:eqArr>
        </m:oMath>
      </m:oMathPara>
    </w:p>
    <w:p w:rsidR="008008B5" w:rsidRPr="001458F1" w:rsidRDefault="008008B5" w:rsidP="008008B5"/>
    <w:p w:rsidR="008008B5" w:rsidRDefault="008008B5" w:rsidP="008008B5">
      <w:r w:rsidRPr="001458F1">
        <w:t>Wenn Gl. 4.3 differenziert ist, wird Gleichung 4.4 für Wärmestrom erhalten.</w:t>
      </w:r>
    </w:p>
    <w:p w:rsidR="008008B5" w:rsidRPr="006D08E7" w:rsidRDefault="008008B5" w:rsidP="008008B5"/>
    <w:p w:rsidR="008008B5" w:rsidRPr="0069667B"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Raum</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4.4</m:t>
                  </m:r>
                </m:e>
              </m:d>
            </m:e>
          </m:eqArr>
        </m:oMath>
      </m:oMathPara>
    </w:p>
    <w:p w:rsidR="008008B5" w:rsidRPr="006D08E7" w:rsidRDefault="008008B5" w:rsidP="008008B5"/>
    <w:p w:rsidR="008008B5" w:rsidRPr="006D08E7" w:rsidRDefault="008008B5" w:rsidP="008008B5">
      <w:r w:rsidRPr="006D08E7">
        <w:t>m</w:t>
      </w:r>
      <w:r w:rsidRPr="006D08E7">
        <w:rPr>
          <w:vertAlign w:val="subscript"/>
        </w:rPr>
        <w:t>Raumluft</w:t>
      </w:r>
      <w:r w:rsidRPr="006D08E7">
        <w:t>: Gewicht der Luft im Raum</w:t>
      </w:r>
    </w:p>
    <w:p w:rsidR="008008B5" w:rsidRPr="001458F1" w:rsidRDefault="008008B5" w:rsidP="008008B5">
      <w:r w:rsidRPr="001458F1">
        <w:t>T</w:t>
      </w:r>
      <w:r w:rsidRPr="001458F1">
        <w:rPr>
          <w:vertAlign w:val="subscript"/>
        </w:rPr>
        <w:t>Raum</w:t>
      </w:r>
      <w:r w:rsidRPr="001458F1">
        <w:t xml:space="preserve">: Raumtemperatur </w:t>
      </w:r>
    </w:p>
    <w:p w:rsidR="008008B5" w:rsidRPr="001458F1" w:rsidRDefault="008008B5" w:rsidP="008008B5">
      <w:r w:rsidRPr="001458F1">
        <w:t>c</w:t>
      </w:r>
      <w:r w:rsidRPr="001458F1">
        <w:rPr>
          <w:vertAlign w:val="subscript"/>
        </w:rPr>
        <w:t>Luft</w:t>
      </w:r>
      <w:r w:rsidRPr="001458F1">
        <w:t>: Spezifische Wärmekapazität von Luft</w:t>
      </w:r>
    </w:p>
    <w:p w:rsidR="008008B5" w:rsidRDefault="008008B5" w:rsidP="008008B5">
      <w:r w:rsidRPr="001458F1">
        <w:t xml:space="preserve">Der Wärmeverlust nach außen ist der Wärmeverlust durch das Fenster. Laut </w:t>
      </w:r>
      <w:r>
        <w:t>[6]</w:t>
      </w:r>
      <w:r w:rsidRPr="001458F1">
        <w:t xml:space="preserve"> ist der Wärmestrom bei der Wärmeleitung proportional zur Temperaturdifferenz und zum Wärmewiderstand des Mediums</w:t>
      </w:r>
      <w:r w:rsidRPr="001458F1">
        <w:rPr>
          <w:rStyle w:val="Funotenzeichen"/>
        </w:rPr>
        <w:footnoteReference w:id="9"/>
      </w:r>
      <w:r w:rsidRPr="001458F1">
        <w:t>. Deshalb ist der Verlustwärmestrom abhängig vom Wärmewiderstand des Fensters und der Temperaturdifferenz zwischen Raum und Umgebung, siehe Gl. 4.5.</w:t>
      </w:r>
    </w:p>
    <w:p w:rsidR="008008B5" w:rsidRPr="006D08E7" w:rsidRDefault="008008B5" w:rsidP="008008B5"/>
    <w:p w:rsidR="008008B5" w:rsidRPr="003E7938" w:rsidRDefault="0079023E" w:rsidP="008008B5">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d>
                <m:dPr>
                  <m:ctrlPr>
                    <w:rPr>
                      <w:rFonts w:ascii="Cambria Math" w:hAnsi="Cambria Math"/>
                      <w:i/>
                    </w:rPr>
                  </m:ctrlPr>
                </m:dPr>
                <m:e>
                  <m:r>
                    <w:rPr>
                      <w:rFonts w:ascii="Cambria Math" w:hAnsi="Cambria Math"/>
                    </w:rPr>
                    <m:t>4.5</m:t>
                  </m:r>
                </m:e>
              </m:d>
            </m:e>
          </m:eqArr>
        </m:oMath>
      </m:oMathPara>
    </w:p>
    <w:p w:rsidR="008008B5" w:rsidRPr="006D08E7" w:rsidRDefault="008008B5" w:rsidP="008008B5"/>
    <w:p w:rsidR="008008B5" w:rsidRPr="006D08E7" w:rsidRDefault="008008B5" w:rsidP="008008B5">
      <w:r w:rsidRPr="006D08E7">
        <w:t>R</w:t>
      </w:r>
      <w:r w:rsidRPr="006D08E7">
        <w:rPr>
          <w:vertAlign w:val="subscript"/>
        </w:rPr>
        <w:t>los</w:t>
      </w:r>
      <w:r w:rsidRPr="006D08E7">
        <w:t>: durchschnittlicher Wärmewiderstand von Fenster</w:t>
      </w:r>
    </w:p>
    <w:p w:rsidR="008008B5" w:rsidRDefault="008008B5" w:rsidP="008008B5">
      <w:r w:rsidRPr="006D08E7">
        <w:t>T</w:t>
      </w:r>
      <w:r w:rsidRPr="006D08E7">
        <w:rPr>
          <w:vertAlign w:val="subscript"/>
        </w:rPr>
        <w:t>außen</w:t>
      </w:r>
      <w:r w:rsidRPr="006D08E7">
        <w:t>: Außentemperatur</w:t>
      </w:r>
    </w:p>
    <w:p w:rsidR="008008B5" w:rsidRPr="006D08E7" w:rsidRDefault="008008B5" w:rsidP="008008B5"/>
    <w:p w:rsidR="008008B5" w:rsidRDefault="008008B5" w:rsidP="008008B5">
      <w:r w:rsidRPr="006D08E7">
        <w:t>Alle Komponenten von Gl. 3.3, 4.4 und 4.5 werden in Gl. 4.2 ersetzt und zusammenfassend wird Gl. 4.6 erfasst.</w:t>
      </w:r>
    </w:p>
    <w:p w:rsidR="008008B5" w:rsidRPr="006D08E7" w:rsidRDefault="008008B5" w:rsidP="008008B5"/>
    <w:p w:rsidR="008008B5" w:rsidRPr="003E7938"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#(4.6)#</m:t>
              </m:r>
            </m:e>
          </m:eqArr>
        </m:oMath>
      </m:oMathPara>
    </w:p>
    <w:p w:rsidR="008008B5" w:rsidRDefault="008008B5" w:rsidP="008008B5"/>
    <w:p w:rsidR="008008B5" w:rsidRPr="006D08E7" w:rsidRDefault="008008B5" w:rsidP="008008B5"/>
    <w:p w:rsidR="008008B5" w:rsidRPr="006D08E7" w:rsidRDefault="008008B5" w:rsidP="008008B5">
      <w:pPr>
        <w:pStyle w:val="berschrift3"/>
      </w:pPr>
      <w:bookmarkStart w:id="58" w:name="_Toc41314027"/>
      <w:bookmarkStart w:id="59" w:name="_Toc48568552"/>
      <w:r w:rsidRPr="006D08E7">
        <w:t>Modellierung in Blockschaltbild</w:t>
      </w:r>
      <w:bookmarkEnd w:id="58"/>
      <w:bookmarkEnd w:id="59"/>
    </w:p>
    <w:p w:rsidR="008008B5" w:rsidRDefault="008008B5" w:rsidP="008008B5">
      <w:r w:rsidRPr="001A1D6F">
        <w:t>Der Regelkreis des Heizsystems wird nach [6] entwickelt, siehe Abbildung 14</w:t>
      </w:r>
      <w:r w:rsidRPr="001A1D6F">
        <w:rPr>
          <w:rStyle w:val="Funotenzeichen"/>
        </w:rPr>
        <w:footnoteReference w:id="10"/>
      </w:r>
      <w:r w:rsidRPr="001A1D6F">
        <w:t>. Die Regelstrecke ist durch die Anlage gegeben, in dem eine physikalische Größe geregelt wird. Der Regler ist der Teil, der dazu dient, die Regelstrecke über das Stellglied so zu beeinflussen, dass die Regelgröße den gewünschten Wert erreicht. Um den Regler zu entwerfen, wird zuerst die Übertragungsfunktion entworfen, die das Verhältnis zwischen Ventilfunktion</w:t>
      </w:r>
      <w:r w:rsidRPr="006D08E7">
        <w:t xml:space="preserve"> ß und Raumtemperatur T_Raum </w:t>
      </w:r>
      <w:r>
        <w:t>anzeigt.</w:t>
      </w:r>
    </w:p>
    <w:p w:rsidR="008008B5" w:rsidRPr="006D08E7" w:rsidRDefault="008008B5" w:rsidP="008008B5"/>
    <w:p w:rsidR="008008B5" w:rsidRPr="006D08E7" w:rsidRDefault="008008B5" w:rsidP="008008B5">
      <w:r w:rsidRPr="006D08E7">
        <w:rPr>
          <w:noProof/>
        </w:rPr>
        <w:drawing>
          <wp:inline distT="0" distB="0" distL="0" distR="0" wp14:anchorId="7522AF83" wp14:editId="4EB41A7E">
            <wp:extent cx="5239254" cy="1256681"/>
            <wp:effectExtent l="0" t="0" r="0" b="63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81421" cy="1266795"/>
                    </a:xfrm>
                    <a:prstGeom prst="rect">
                      <a:avLst/>
                    </a:prstGeom>
                    <a:noFill/>
                  </pic:spPr>
                </pic:pic>
              </a:graphicData>
            </a:graphic>
          </wp:inline>
        </w:drawing>
      </w:r>
    </w:p>
    <w:p w:rsidR="008008B5" w:rsidRDefault="008008B5" w:rsidP="008008B5">
      <w:pPr>
        <w:pStyle w:val="Beschriftung"/>
      </w:pPr>
      <w:bookmarkStart w:id="60" w:name="_Toc41313999"/>
      <w:bookmarkStart w:id="61" w:name="_Toc48297485"/>
      <w:r w:rsidRPr="006D08E7">
        <w:t xml:space="preserve">Abbildung </w:t>
      </w:r>
      <w:fldSimple w:instr=" SEQ Abbildung \* ARABIC ">
        <w:r w:rsidRPr="006D08E7">
          <w:rPr>
            <w:noProof/>
          </w:rPr>
          <w:t>14</w:t>
        </w:r>
      </w:fldSimple>
      <w:r w:rsidRPr="006D08E7">
        <w:t>: Regelkreis des Heizsystems</w:t>
      </w:r>
      <w:bookmarkEnd w:id="60"/>
      <w:bookmarkEnd w:id="61"/>
    </w:p>
    <w:p w:rsidR="008008B5" w:rsidRPr="003E7938" w:rsidRDefault="008008B5" w:rsidP="008008B5"/>
    <w:p w:rsidR="008008B5" w:rsidRPr="006D08E7" w:rsidRDefault="008008B5" w:rsidP="008008B5">
      <w:pPr>
        <w:pStyle w:val="berschrift4"/>
      </w:pPr>
      <w:r w:rsidRPr="006D08E7">
        <w:t>Stellglied</w:t>
      </w:r>
    </w:p>
    <w:p w:rsidR="008008B5" w:rsidRPr="001A1D6F" w:rsidRDefault="008008B5" w:rsidP="008008B5">
      <w:r w:rsidRPr="006D08E7">
        <w:t xml:space="preserve">Der </w:t>
      </w:r>
      <w:r w:rsidRPr="001A1D6F">
        <w:t>Wärmestrom vom Heizkessel zum Heizkörper wird durch das Ventil gesteuert, welches als Potentiometer dargestellt wird. Das Potentiometer kann als R1 und R2 im Ersatzschaltbild angegeben werden. Abbildung 5 wird in Abbildung 15 umgewandelt.</w:t>
      </w:r>
    </w:p>
    <w:p w:rsidR="008008B5" w:rsidRPr="006D08E7" w:rsidRDefault="008008B5" w:rsidP="008008B5">
      <w:r w:rsidRPr="001A1D6F">
        <w:rPr>
          <w:rFonts w:ascii="Calibri" w:hAnsi="Calibri" w:cs="Calibri"/>
          <w:noProof/>
          <w:color w:val="000000"/>
        </w:rPr>
        <w:drawing>
          <wp:inline distT="0" distB="0" distL="0" distR="0" wp14:anchorId="6E692ECF" wp14:editId="5435AFA3">
            <wp:extent cx="1807254" cy="1164771"/>
            <wp:effectExtent l="0" t="0" r="2540" b="0"/>
            <wp:docPr id="238" name="Grafik 238" descr="cid:5aebc7f6-8e95-4451-a74c-08b92d4c1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5aebc7f6-8e95-4451-a74c-08b92d4c1bb4"/>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811711" cy="1167643"/>
                    </a:xfrm>
                    <a:prstGeom prst="rect">
                      <a:avLst/>
                    </a:prstGeom>
                    <a:noFill/>
                    <a:ln>
                      <a:noFill/>
                    </a:ln>
                  </pic:spPr>
                </pic:pic>
              </a:graphicData>
            </a:graphic>
          </wp:inline>
        </w:drawing>
      </w:r>
    </w:p>
    <w:p w:rsidR="008008B5" w:rsidRPr="001A1D6F" w:rsidRDefault="008008B5" w:rsidP="008008B5">
      <w:pPr>
        <w:pStyle w:val="Beschriftung"/>
      </w:pPr>
      <w:bookmarkStart w:id="62" w:name="_Toc41314000"/>
      <w:bookmarkStart w:id="63" w:name="_Toc48297486"/>
      <w:r w:rsidRPr="001A1D6F">
        <w:t xml:space="preserve">Abbildung </w:t>
      </w:r>
      <w:fldSimple w:instr=" SEQ Abbildung \* ARABIC ">
        <w:r w:rsidRPr="001A1D6F">
          <w:rPr>
            <w:noProof/>
          </w:rPr>
          <w:t>15</w:t>
        </w:r>
      </w:fldSimple>
      <w:r w:rsidRPr="001A1D6F">
        <w:t>: Ersatzschaltbild des Stellglieds</w:t>
      </w:r>
      <w:bookmarkEnd w:id="62"/>
      <w:bookmarkEnd w:id="63"/>
    </w:p>
    <w:p w:rsidR="008008B5" w:rsidRPr="00560492" w:rsidRDefault="008008B5" w:rsidP="008008B5">
      <w:r w:rsidRPr="001A1D6F">
        <w:t xml:space="preserve">Der Koeffizient </w:t>
      </w:r>
      <m:oMath>
        <m:r>
          <w:rPr>
            <w:rFonts w:ascii="Cambria Math" w:hAnsi="Cambria Math"/>
          </w:rPr>
          <m:t>β</m:t>
        </m:r>
      </m:oMath>
      <w:r w:rsidRPr="001A1D6F">
        <w:t xml:space="preserve"> gibt das Verhältnis zwischen Ausgangstemperaturdifferenz zur Eingangstemperaturdifferenz an und entspricht der Differenz zwischen dem Widerstand R2 und dem Gesamtwiderstand R1+R2 (Gl. 5.1).</w:t>
      </w:r>
    </w:p>
    <w:p w:rsidR="008008B5" w:rsidRPr="006D08E7" w:rsidRDefault="008008B5" w:rsidP="008008B5"/>
    <w:p w:rsidR="008008B5" w:rsidRPr="00AB0923" w:rsidRDefault="0079023E" w:rsidP="008008B5">
      <m:oMathPara>
        <m:oMath>
          <m:eqArr>
            <m:eqArrPr>
              <m:maxDist m:val="1"/>
              <m:ctrlPr>
                <w:rPr>
                  <w:rFonts w:ascii="Cambria Math" w:hAnsi="Cambria Math"/>
                  <w:i/>
                </w:rPr>
              </m:ctrlPr>
            </m:eqArrPr>
            <m:e>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num>
                <m:den>
                  <m:sSub>
                    <m:sSubPr>
                      <m:ctrlPr>
                        <w:rPr>
                          <w:rFonts w:ascii="Cambria Math" w:hAnsi="Cambria Math"/>
                          <w:i/>
                        </w:rPr>
                      </m:ctrlPr>
                    </m:sSubPr>
                    <m:e>
                      <m:r>
                        <w:rPr>
                          <w:rFonts w:ascii="Cambria Math" w:hAnsi="Cambria Math"/>
                        </w:rPr>
                        <m:t>∆T</m:t>
                      </m:r>
                    </m:e>
                    <m:sub>
                      <m:r>
                        <w:rPr>
                          <w:rFonts w:ascii="Cambria Math" w:hAnsi="Cambria Math"/>
                        </w:rPr>
                        <m:t>aus</m:t>
                      </m:r>
                    </m:sub>
                  </m:sSub>
                </m:den>
              </m:f>
              <m:r>
                <w:rPr>
                  <w:rFonts w:ascii="Cambria Math" w:hAnsi="Cambria Math"/>
                </w:rPr>
                <m:t>#</m:t>
              </m:r>
              <m:d>
                <m:dPr>
                  <m:ctrlPr>
                    <w:rPr>
                      <w:rFonts w:ascii="Cambria Math" w:hAnsi="Cambria Math"/>
                      <w:i/>
                    </w:rPr>
                  </m:ctrlPr>
                </m:dPr>
                <m:e>
                  <m:r>
                    <w:rPr>
                      <w:rFonts w:ascii="Cambria Math" w:hAnsi="Cambria Math"/>
                    </w:rPr>
                    <m:t>5.1</m:t>
                  </m:r>
                </m:e>
              </m:d>
            </m:e>
          </m:eqArr>
        </m:oMath>
      </m:oMathPara>
    </w:p>
    <w:p w:rsidR="008008B5" w:rsidRPr="006D08E7" w:rsidRDefault="008008B5" w:rsidP="008008B5"/>
    <w:p w:rsidR="008008B5" w:rsidRPr="001A1D6F" w:rsidRDefault="008008B5" w:rsidP="008008B5">
      <w:r w:rsidRPr="001A1D6F">
        <w:t xml:space="preserve">Mit </w:t>
      </w:r>
      <m:oMath>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oMath>
      <w:r w:rsidRPr="001A1D6F">
        <w:t xml:space="preserve"> und </w:t>
      </w:r>
      <m:oMath>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oMath>
      <w:r w:rsidRPr="001A1D6F">
        <w:t xml:space="preserve"> folgt Gl. 5.2a bzw. Gl. 5.2b:</w:t>
      </w:r>
    </w:p>
    <w:p w:rsidR="008008B5" w:rsidRPr="001A1D6F" w:rsidRDefault="008008B5" w:rsidP="008008B5"/>
    <w:p w:rsidR="008008B5" w:rsidRPr="001A1D6F" w:rsidRDefault="0079023E" w:rsidP="008008B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d>
                <m:dPr>
                  <m:ctrlPr>
                    <w:rPr>
                      <w:rFonts w:ascii="Cambria Math" w:hAnsi="Cambria Math"/>
                      <w:i/>
                    </w:rPr>
                  </m:ctrlPr>
                </m:dPr>
                <m:e>
                  <m:r>
                    <w:rPr>
                      <w:rFonts w:ascii="Cambria Math" w:hAnsi="Cambria Math"/>
                    </w:rPr>
                    <m:t>5.2a</m:t>
                  </m:r>
                </m:e>
              </m:d>
            </m:e>
          </m:eqArr>
        </m:oMath>
      </m:oMathPara>
    </w:p>
    <w:p w:rsidR="008008B5" w:rsidRPr="001A1D6F" w:rsidRDefault="008008B5" w:rsidP="008008B5"/>
    <w:p w:rsidR="008008B5" w:rsidRPr="001A1D6F" w:rsidRDefault="0079023E" w:rsidP="008008B5">
      <m:oMathPara>
        <m:oMath>
          <m:eqArr>
            <m:eqArrPr>
              <m:maxDist m:val="1"/>
              <m:ctrlPr>
                <w:rPr>
                  <w:rFonts w:ascii="Cambria Math" w:hAnsi="Cambria Math"/>
                  <w:i/>
                </w:rPr>
              </m:ctrlPr>
            </m:eqArrPr>
            <m:e>
              <m: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d>
                <m:dPr>
                  <m:ctrlPr>
                    <w:rPr>
                      <w:rFonts w:ascii="Cambria Math" w:hAnsi="Cambria Math"/>
                      <w:i/>
                    </w:rPr>
                  </m:ctrlPr>
                </m:dPr>
                <m:e>
                  <m:r>
                    <w:rPr>
                      <w:rFonts w:ascii="Cambria Math" w:hAnsi="Cambria Math"/>
                    </w:rPr>
                    <m:t>5.2b</m:t>
                  </m:r>
                </m:e>
              </m:d>
            </m:e>
          </m:eqArr>
        </m:oMath>
      </m:oMathPara>
    </w:p>
    <w:p w:rsidR="008008B5" w:rsidRPr="001A1D6F" w:rsidRDefault="008008B5" w:rsidP="008008B5"/>
    <w:p w:rsidR="008008B5" w:rsidRPr="001A1D6F" w:rsidRDefault="008008B5" w:rsidP="008008B5">
      <w:r w:rsidRPr="001A1D6F">
        <w:t>Daraus wird die Übertragungsfunktion des Stellglieds erstellt:</w:t>
      </w:r>
    </w:p>
    <w:p w:rsidR="008008B5" w:rsidRPr="001A1D6F" w:rsidRDefault="008008B5" w:rsidP="008008B5"/>
    <w:p w:rsidR="008008B5" w:rsidRPr="009E6CD3"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Eingangsgröße</m:t>
                  </m:r>
                </m:num>
                <m:den>
                  <m:r>
                    <w:rPr>
                      <w:rFonts w:ascii="Cambria Math" w:hAnsi="Cambria Math"/>
                    </w:rPr>
                    <m:t>Ausgangsgröße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r>
                    <w:rPr>
                      <w:rFonts w:ascii="Cambria Math" w:hAnsi="Cambria Math"/>
                    </w:rPr>
                    <m:t>β</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d>
                <m:dPr>
                  <m:ctrlPr>
                    <w:rPr>
                      <w:rFonts w:ascii="Cambria Math" w:hAnsi="Cambria Math"/>
                      <w:i/>
                    </w:rPr>
                  </m:ctrlPr>
                </m:dPr>
                <m:e>
                  <m:r>
                    <w:rPr>
                      <w:rFonts w:ascii="Cambria Math" w:hAnsi="Cambria Math"/>
                    </w:rPr>
                    <m:t>5.3</m:t>
                  </m:r>
                </m:e>
              </m:d>
            </m:e>
          </m:eqArr>
        </m:oMath>
      </m:oMathPara>
    </w:p>
    <w:p w:rsidR="008008B5" w:rsidRDefault="008008B5" w:rsidP="008008B5"/>
    <w:p w:rsidR="008008B5" w:rsidRPr="006D08E7" w:rsidRDefault="008008B5" w:rsidP="008008B5"/>
    <w:p w:rsidR="008008B5" w:rsidRPr="006D08E7" w:rsidRDefault="008008B5" w:rsidP="008008B5">
      <w:pPr>
        <w:pStyle w:val="berschrift4"/>
      </w:pPr>
      <w:r w:rsidRPr="006D08E7">
        <w:t>Stecke</w:t>
      </w:r>
    </w:p>
    <w:p w:rsidR="008008B5" w:rsidRPr="006D08E7" w:rsidRDefault="008008B5" w:rsidP="008008B5">
      <w:r w:rsidRPr="006D08E7">
        <w:t xml:space="preserve">Im Raumsystemersatzschaltbild </w:t>
      </w:r>
      <w:r w:rsidRPr="001A1D6F">
        <w:t>werden die Eingangstemperaturdifferenz und die Ausgangstemperaturdifferenz eingesetzt. Die Eingangstemperaturdifferenz T_ein ist gleich der Heizkörpertemperatur minus der Außentemperatur</w:t>
      </w:r>
      <w:r w:rsidRPr="006D08E7">
        <w:t>, Ausgabetemperaturdifferenz T_aus gleich Raumtemperatur minus Außentemperatur. T_ein und T_aus werden in Abbildung 6 ersetzt:</w:t>
      </w:r>
    </w:p>
    <w:p w:rsidR="008008B5" w:rsidRPr="006D08E7" w:rsidRDefault="008008B5" w:rsidP="008008B5">
      <w:r w:rsidRPr="006D08E7">
        <w:rPr>
          <w:rFonts w:ascii="Calibri" w:hAnsi="Calibri" w:cs="Calibri"/>
          <w:noProof/>
          <w:color w:val="000000"/>
        </w:rPr>
        <w:drawing>
          <wp:inline distT="0" distB="0" distL="0" distR="0" wp14:anchorId="2A9FE48C" wp14:editId="530F8AA7">
            <wp:extent cx="3483429" cy="1636525"/>
            <wp:effectExtent l="0" t="0" r="3175" b="1905"/>
            <wp:docPr id="236" name="Grafik 236" descr="cid:3a221729-3206-43c4-b70c-dd22db726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3a221729-3206-43c4-b70c-dd22db726ff0"/>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a:stretch>
                      <a:fillRect/>
                    </a:stretch>
                  </pic:blipFill>
                  <pic:spPr bwMode="auto">
                    <a:xfrm>
                      <a:off x="0" y="0"/>
                      <a:ext cx="3514487" cy="1651116"/>
                    </a:xfrm>
                    <a:prstGeom prst="rect">
                      <a:avLst/>
                    </a:prstGeom>
                    <a:noFill/>
                    <a:ln>
                      <a:noFill/>
                    </a:ln>
                  </pic:spPr>
                </pic:pic>
              </a:graphicData>
            </a:graphic>
          </wp:inline>
        </w:drawing>
      </w:r>
    </w:p>
    <w:p w:rsidR="008008B5" w:rsidRDefault="008008B5" w:rsidP="008008B5">
      <w:pPr>
        <w:pStyle w:val="Beschriftung"/>
      </w:pPr>
      <w:bookmarkStart w:id="64" w:name="_Toc41314001"/>
      <w:bookmarkStart w:id="65" w:name="_Toc48297487"/>
      <w:r w:rsidRPr="006D08E7">
        <w:t xml:space="preserve">Abbildung </w:t>
      </w:r>
      <w:fldSimple w:instr=" SEQ Abbildung \* ARABIC ">
        <w:r w:rsidRPr="006D08E7">
          <w:rPr>
            <w:noProof/>
          </w:rPr>
          <w:t>16</w:t>
        </w:r>
      </w:fldSimple>
      <w:r w:rsidRPr="006D08E7">
        <w:t>: Ersatzschaltbild der Strecke</w:t>
      </w:r>
      <w:bookmarkEnd w:id="64"/>
      <w:bookmarkEnd w:id="65"/>
    </w:p>
    <w:p w:rsidR="008008B5" w:rsidRPr="009E6CD3" w:rsidRDefault="008008B5" w:rsidP="008008B5"/>
    <w:p w:rsidR="008008B5" w:rsidRPr="001A1D6F" w:rsidRDefault="008008B5" w:rsidP="008008B5">
      <w:r w:rsidRPr="001A1D6F">
        <w:t>Aus Gl. 4.6 folgt:</w:t>
      </w:r>
    </w:p>
    <w:p w:rsidR="008008B5" w:rsidRPr="001A1D6F" w:rsidRDefault="008008B5" w:rsidP="008008B5"/>
    <w:p w:rsidR="008008B5" w:rsidRPr="001A1D6F"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Raum</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außen</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#(5.4)</m:t>
              </m:r>
            </m:e>
          </m:eqArr>
        </m:oMath>
      </m:oMathPara>
    </w:p>
    <w:p w:rsidR="008008B5" w:rsidRPr="001A1D6F" w:rsidRDefault="008008B5" w:rsidP="008008B5"/>
    <w:p w:rsidR="008008B5" w:rsidRPr="001A1D6F" w:rsidRDefault="008008B5" w:rsidP="008008B5">
      <w:r w:rsidRPr="001A1D6F">
        <w:t xml:space="preserve">Die Eingangstemperaturdifferenz </w:t>
      </w:r>
      <m:oMath>
        <m:sSub>
          <m:sSubPr>
            <m:ctrlPr>
              <w:rPr>
                <w:rFonts w:ascii="Cambria Math" w:hAnsi="Cambria Math"/>
                <w:i/>
              </w:rPr>
            </m:ctrlPr>
          </m:sSubPr>
          <m:e>
            <m:r>
              <w:rPr>
                <w:rFonts w:ascii="Cambria Math" w:hAnsi="Cambria Math"/>
              </w:rPr>
              <m:t>T</m:t>
            </m:r>
          </m:e>
          <m:sub>
            <m:r>
              <w:rPr>
                <w:rFonts w:ascii="Cambria Math" w:hAnsi="Cambria Math"/>
              </w:rPr>
              <m:t>ein</m:t>
            </m:r>
          </m:sub>
        </m:sSub>
      </m:oMath>
      <w:r w:rsidRPr="001A1D6F">
        <w:t xml:space="preserve"> ist: </w:t>
      </w:r>
    </w:p>
    <w:p w:rsidR="008008B5" w:rsidRPr="001A1D6F" w:rsidRDefault="008008B5" w:rsidP="008008B5"/>
    <w:p w:rsidR="008008B5" w:rsidRPr="001A1D6F"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r>
                <w:rPr>
                  <w:rFonts w:ascii="Cambria Math" w:hAnsi="Cambria Math"/>
                </w:rPr>
                <m:t>#</m:t>
              </m:r>
              <m:d>
                <m:dPr>
                  <m:ctrlPr>
                    <w:rPr>
                      <w:rFonts w:ascii="Cambria Math" w:hAnsi="Cambria Math"/>
                      <w:i/>
                    </w:rPr>
                  </m:ctrlPr>
                </m:dPr>
                <m:e>
                  <m:r>
                    <w:rPr>
                      <w:rFonts w:ascii="Cambria Math" w:hAnsi="Cambria Math"/>
                    </w:rPr>
                    <m:t>5.5</m:t>
                  </m:r>
                </m:e>
              </m:d>
            </m:e>
          </m:eqArr>
        </m:oMath>
      </m:oMathPara>
    </w:p>
    <w:p w:rsidR="008008B5" w:rsidRPr="001A1D6F" w:rsidRDefault="008008B5" w:rsidP="008008B5"/>
    <w:p w:rsidR="008008B5" w:rsidRDefault="008008B5" w:rsidP="008008B5">
      <w:r w:rsidRPr="001A1D6F">
        <w:t xml:space="preserve">Die Ausgangstemperaturdifferenz </w:t>
      </w:r>
      <m:oMath>
        <m:sSub>
          <m:sSubPr>
            <m:ctrlPr>
              <w:rPr>
                <w:rFonts w:ascii="Cambria Math" w:hAnsi="Cambria Math"/>
                <w:i/>
              </w:rPr>
            </m:ctrlPr>
          </m:sSubPr>
          <m:e>
            <m:r>
              <w:rPr>
                <w:rFonts w:ascii="Cambria Math" w:hAnsi="Cambria Math"/>
              </w:rPr>
              <m:t>T</m:t>
            </m:r>
          </m:e>
          <m:sub>
            <m:r>
              <w:rPr>
                <w:rFonts w:ascii="Cambria Math" w:hAnsi="Cambria Math"/>
              </w:rPr>
              <m:t>aus</m:t>
            </m:r>
          </m:sub>
        </m:sSub>
      </m:oMath>
      <w:r w:rsidRPr="001A1D6F">
        <w:t xml:space="preserve"> ist:</w:t>
      </w:r>
    </w:p>
    <w:p w:rsidR="008008B5" w:rsidRPr="006D08E7" w:rsidRDefault="008008B5" w:rsidP="008008B5"/>
    <w:p w:rsidR="008008B5" w:rsidRPr="009E6CD3"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aus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außen</m:t>
                  </m:r>
                </m:sub>
              </m:sSub>
              <m:r>
                <w:rPr>
                  <w:rFonts w:ascii="Cambria Math" w:hAnsi="Cambria Math"/>
                </w:rPr>
                <m:t>#</m:t>
              </m:r>
              <m:d>
                <m:dPr>
                  <m:ctrlPr>
                    <w:rPr>
                      <w:rFonts w:ascii="Cambria Math" w:hAnsi="Cambria Math"/>
                      <w:i/>
                    </w:rPr>
                  </m:ctrlPr>
                </m:dPr>
                <m:e>
                  <m:r>
                    <w:rPr>
                      <w:rFonts w:ascii="Cambria Math" w:hAnsi="Cambria Math"/>
                    </w:rPr>
                    <m:t>5.6</m:t>
                  </m:r>
                </m:e>
              </m:d>
            </m:e>
          </m:eqArr>
        </m:oMath>
      </m:oMathPara>
    </w:p>
    <w:p w:rsidR="008008B5" w:rsidRPr="006D08E7" w:rsidRDefault="008008B5" w:rsidP="008008B5"/>
    <w:p w:rsidR="008008B5" w:rsidRPr="001A1D6F" w:rsidRDefault="008008B5" w:rsidP="008008B5">
      <w:r w:rsidRPr="001A1D6F">
        <w:t>Die Eingangstemperaturdifferenz und die Ausgangstemperaturdifferenz werden in Gl. 5.4 ersetzt:</w:t>
      </w:r>
    </w:p>
    <w:p w:rsidR="008008B5" w:rsidRPr="001A1D6F" w:rsidRDefault="008008B5" w:rsidP="008008B5"/>
    <w:p w:rsidR="008008B5" w:rsidRPr="001A1D6F"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aus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#(5.7)</m:t>
              </m:r>
            </m:e>
          </m:eqArr>
        </m:oMath>
      </m:oMathPara>
    </w:p>
    <w:p w:rsidR="008008B5" w:rsidRPr="001A1D6F" w:rsidRDefault="008008B5" w:rsidP="008008B5"/>
    <w:p w:rsidR="008008B5" w:rsidRDefault="008008B5" w:rsidP="008008B5">
      <w:r w:rsidRPr="001A1D6F">
        <w:t>Nach der Laplace-Transformation folgt:</w:t>
      </w:r>
    </w:p>
    <w:p w:rsidR="008008B5" w:rsidRPr="006D08E7" w:rsidRDefault="008008B5" w:rsidP="008008B5"/>
    <w:p w:rsidR="008008B5" w:rsidRPr="009E6CD3"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rsidR="008008B5" w:rsidRPr="006D08E7" w:rsidRDefault="008008B5" w:rsidP="008008B5"/>
    <w:p w:rsidR="008008B5" w:rsidRDefault="008008B5" w:rsidP="008008B5">
      <w:r w:rsidRPr="006D08E7">
        <w:t>Die Übert</w:t>
      </w:r>
      <w:r>
        <w:t xml:space="preserve">ragungsfunktion des </w:t>
      </w:r>
      <w:r w:rsidRPr="001A1D6F">
        <w:t>Raumsystems ergibt sich zu:</w:t>
      </w:r>
    </w:p>
    <w:p w:rsidR="008008B5" w:rsidRPr="006D08E7" w:rsidRDefault="008008B5" w:rsidP="008008B5"/>
    <w:p w:rsidR="008008B5" w:rsidRPr="00F90040" w:rsidRDefault="0079023E" w:rsidP="008008B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aus</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ein</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d>
                <m:dPr>
                  <m:ctrlPr>
                    <w:rPr>
                      <w:rFonts w:ascii="Cambria Math" w:hAnsi="Cambria Math"/>
                      <w:i/>
                    </w:rPr>
                  </m:ctrlPr>
                </m:dPr>
                <m:e>
                  <m:r>
                    <w:rPr>
                      <w:rFonts w:ascii="Cambria Math" w:hAnsi="Cambria Math"/>
                    </w:rPr>
                    <m:t>5.9</m:t>
                  </m:r>
                </m:e>
              </m:d>
            </m:e>
          </m:eqArr>
        </m:oMath>
      </m:oMathPara>
    </w:p>
    <w:p w:rsidR="008008B5" w:rsidRPr="006D08E7" w:rsidRDefault="008008B5" w:rsidP="008008B5"/>
    <w:p w:rsidR="008008B5" w:rsidRDefault="008008B5" w:rsidP="008008B5">
      <w:r w:rsidRPr="001A1D6F">
        <w:t>Als Zusammenfassung von Gl. 5.3 und Gl. 5.9 wird eine</w:t>
      </w:r>
      <w:r>
        <w:t xml:space="preserve"> </w:t>
      </w:r>
      <w:r w:rsidRPr="006D08E7">
        <w:t>gemeinsame Übertragungsfunktion erstellt:</w:t>
      </w:r>
    </w:p>
    <w:p w:rsidR="008008B5" w:rsidRPr="006D08E7" w:rsidRDefault="008008B5" w:rsidP="008008B5"/>
    <w:p w:rsidR="008008B5" w:rsidRPr="00F90040" w:rsidRDefault="0079023E" w:rsidP="008008B5">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d>
                <m:dPr>
                  <m:ctrlPr>
                    <w:rPr>
                      <w:rFonts w:ascii="Cambria Math" w:hAnsi="Cambria Math"/>
                      <w:i/>
                    </w:rPr>
                  </m:ctrlPr>
                </m:dPr>
                <m:e>
                  <m:r>
                    <w:rPr>
                      <w:rFonts w:ascii="Cambria Math" w:hAnsi="Cambria Math"/>
                    </w:rPr>
                    <m:t>5.10</m:t>
                  </m:r>
                </m:e>
              </m:d>
            </m:e>
          </m:eqArr>
        </m:oMath>
      </m:oMathPara>
    </w:p>
    <w:p w:rsidR="008008B5" w:rsidRPr="006D08E7" w:rsidRDefault="008008B5" w:rsidP="008008B5"/>
    <w:p w:rsidR="008008B5" w:rsidRPr="006D08E7" w:rsidRDefault="008008B5" w:rsidP="008008B5">
      <w:pPr>
        <w:pStyle w:val="berschrift3"/>
      </w:pPr>
      <w:bookmarkStart w:id="66" w:name="_Toc41314028"/>
      <w:bookmarkStart w:id="67" w:name="_Toc48568553"/>
      <w:r w:rsidRPr="006D08E7">
        <w:t>Parametereinstellung</w:t>
      </w:r>
      <w:bookmarkEnd w:id="66"/>
      <w:bookmarkEnd w:id="67"/>
    </w:p>
    <w:p w:rsidR="008008B5" w:rsidRPr="00A75719" w:rsidRDefault="008008B5" w:rsidP="008008B5">
      <w:r w:rsidRPr="006D08E7">
        <w:t xml:space="preserve">Die spezifische </w:t>
      </w:r>
      <w:r w:rsidRPr="00A75719">
        <w:t>Wärmekapizität von Wasser und Luft sind konstant und werden gemäß [2] bestimmt.</w:t>
      </w:r>
    </w:p>
    <w:p w:rsidR="008008B5" w:rsidRPr="00A75719" w:rsidRDefault="008008B5" w:rsidP="008008B5">
      <w:r w:rsidRPr="00A75719">
        <w:t>Die Raumgröße beträgt 600 m³. Da die Luftdichte 1.29kg/m</w:t>
      </w:r>
      <w:r w:rsidRPr="00A75719">
        <w:rPr>
          <w:vertAlign w:val="superscript"/>
        </w:rPr>
        <w:t>3</w:t>
      </w:r>
      <w:r w:rsidRPr="00A75719">
        <w:t xml:space="preserve"> beträgt, ist die Masse der Raum 750kg. </w:t>
      </w:r>
    </w:p>
    <w:p w:rsidR="008008B5" w:rsidRPr="00A75719" w:rsidRDefault="008008B5" w:rsidP="008008B5">
      <w:r w:rsidRPr="00A75719">
        <w:t>Zur Vereinfachung der Berechnung werden gleiche Volumen für den Heizkörper und den Heizkessel gesetzt, nämlich 0,15m</w:t>
      </w:r>
      <w:r w:rsidRPr="00A75719">
        <w:rPr>
          <w:vertAlign w:val="superscript"/>
        </w:rPr>
        <w:t>3</w:t>
      </w:r>
      <w:r w:rsidRPr="00A75719">
        <w:t>. Die Masse des Wassers darin basiert auf der Wasserdichte von 1000kg/m</w:t>
      </w:r>
      <w:r w:rsidRPr="00A75719">
        <w:rPr>
          <w:vertAlign w:val="superscript"/>
        </w:rPr>
        <w:t>2</w:t>
      </w:r>
      <w:r w:rsidRPr="00A75719">
        <w:t>.</w:t>
      </w:r>
      <w:r w:rsidRPr="00A75719">
        <w:rPr>
          <w:vertAlign w:val="superscript"/>
        </w:rPr>
        <w:t xml:space="preserve"> </w:t>
      </w:r>
      <w:r w:rsidRPr="00A75719">
        <w:t xml:space="preserve">Es wird davon ausgegangen, dass der Heizkörper und der Heizkessel immer mit Wasser gefüllt sind. </w:t>
      </w:r>
    </w:p>
    <w:p w:rsidR="008008B5" w:rsidRPr="006D08E7" w:rsidRDefault="008008B5" w:rsidP="008008B5">
      <w:r w:rsidRPr="00A75719">
        <w:t>Die Leistung des Heizelements wird durch Parametereinstellung erhalten. Nach mehreren Einstellungen wird festgestellt, dass mit 60 kW ein schnelleres Antwortverhalten erreicht werden kann.</w:t>
      </w:r>
    </w:p>
    <w:p w:rsidR="008008B5" w:rsidRDefault="008008B5" w:rsidP="008008B5">
      <w:r w:rsidRPr="006D08E7">
        <w:t xml:space="preserve">Laut </w:t>
      </w:r>
      <w:r>
        <w:t>[6]</w:t>
      </w:r>
      <w:r w:rsidRPr="006D08E7">
        <w:t xml:space="preserve"> </w:t>
      </w:r>
      <w:r w:rsidRPr="00A75719">
        <w:t xml:space="preserve">wird R als durchschnittlicher Wärmewiderstand </w:t>
      </w:r>
      <w:r w:rsidRPr="00A75719">
        <w:rPr>
          <w:strike/>
        </w:rPr>
        <w:t>durch</w:t>
      </w:r>
      <w:r w:rsidRPr="00A75719">
        <w:t xml:space="preserve"> entsprechend Gl. 6.1 erhalten</w:t>
      </w:r>
      <w:r w:rsidRPr="00A75719">
        <w:rPr>
          <w:rStyle w:val="Funotenzeichen"/>
        </w:rPr>
        <w:footnoteReference w:id="11"/>
      </w:r>
      <w:r w:rsidRPr="00A75719">
        <w:t>.</w:t>
      </w:r>
    </w:p>
    <w:p w:rsidR="008008B5" w:rsidRPr="006D08E7" w:rsidRDefault="008008B5" w:rsidP="008008B5"/>
    <w:p w:rsidR="008008B5" w:rsidRPr="000B58A9" w:rsidRDefault="0079023E" w:rsidP="008008B5">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∆x</m:t>
                  </m:r>
                </m:num>
                <m:den>
                  <m:r>
                    <w:rPr>
                      <w:rFonts w:ascii="Cambria Math" w:hAnsi="Cambria Math"/>
                    </w:rPr>
                    <m:t>kA</m:t>
                  </m:r>
                </m:den>
              </m:f>
              <m:r>
                <w:rPr>
                  <w:rFonts w:ascii="Cambria Math" w:hAnsi="Cambria Math"/>
                </w:rPr>
                <m:t>#</m:t>
              </m:r>
              <m:d>
                <m:dPr>
                  <m:ctrlPr>
                    <w:rPr>
                      <w:rFonts w:ascii="Cambria Math" w:hAnsi="Cambria Math"/>
                      <w:i/>
                    </w:rPr>
                  </m:ctrlPr>
                </m:dPr>
                <m:e>
                  <m:r>
                    <w:rPr>
                      <w:rFonts w:ascii="Cambria Math" w:hAnsi="Cambria Math"/>
                    </w:rPr>
                    <m:t>6.1</m:t>
                  </m:r>
                </m:e>
              </m:d>
            </m:e>
          </m:eqArr>
        </m:oMath>
      </m:oMathPara>
    </w:p>
    <w:p w:rsidR="008008B5" w:rsidRPr="006D08E7" w:rsidRDefault="008008B5" w:rsidP="008008B5"/>
    <w:p w:rsidR="008008B5" w:rsidRPr="006D08E7" w:rsidRDefault="008008B5" w:rsidP="008008B5">
      <w:r w:rsidRPr="006D08E7">
        <w:lastRenderedPageBreak/>
        <w:t>Δx: Längeneinheit</w:t>
      </w:r>
    </w:p>
    <w:p w:rsidR="008008B5" w:rsidRPr="006D08E7" w:rsidRDefault="008008B5" w:rsidP="008008B5">
      <w:r w:rsidRPr="006D08E7">
        <w:t>R: Wärmewiderstand</w:t>
      </w:r>
    </w:p>
    <w:p w:rsidR="008008B5" w:rsidRPr="006D08E7" w:rsidRDefault="008008B5" w:rsidP="008008B5">
      <w:r w:rsidRPr="006D08E7">
        <w:t>k: Wärmeleitfähigkeit</w:t>
      </w:r>
    </w:p>
    <w:p w:rsidR="008008B5" w:rsidRDefault="008008B5" w:rsidP="008008B5">
      <w:r w:rsidRPr="006D08E7">
        <w:t>A: Querschnittsfläche</w:t>
      </w:r>
    </w:p>
    <w:p w:rsidR="008008B5" w:rsidRPr="006D08E7" w:rsidRDefault="008008B5" w:rsidP="008008B5"/>
    <w:p w:rsidR="008008B5" w:rsidRPr="00A75719" w:rsidRDefault="008008B5" w:rsidP="008008B5">
      <w:r w:rsidRPr="00A75719">
        <w:t>Gemäß [3] und das eingestellte Raum- und Wassertankvolumen werden die folgenden Parameter erstellt:</w:t>
      </w:r>
    </w:p>
    <w:p w:rsidR="008008B5" w:rsidRPr="00A75719" w:rsidRDefault="008008B5" w:rsidP="008008B5">
      <w:r w:rsidRPr="00A75719">
        <w:t>Wasser in Kessel und Heizkörper: k</w:t>
      </w:r>
      <w:r w:rsidRPr="00A75719">
        <w:rPr>
          <w:vertAlign w:val="subscript"/>
        </w:rPr>
        <w:t>Wasser</w:t>
      </w:r>
      <w:r w:rsidRPr="00A75719">
        <w:t xml:space="preserve">=0.604w/mK (20 Grad) , </w:t>
      </w:r>
      <m:oMath>
        <m:r>
          <w:rPr>
            <w:rFonts w:ascii="Cambria Math" w:hAnsi="Cambria Math"/>
          </w:rPr>
          <m:t>∆x</m:t>
        </m:r>
      </m:oMath>
      <w:r w:rsidRPr="00A75719">
        <w:t>=0.1m, A=1.5m</w:t>
      </w:r>
      <w:r w:rsidRPr="00A75719">
        <w:rPr>
          <w:vertAlign w:val="superscript"/>
        </w:rPr>
        <w:t>2</w:t>
      </w:r>
    </w:p>
    <w:p w:rsidR="008008B5" w:rsidRPr="00A75719" w:rsidRDefault="008008B5" w:rsidP="008008B5">
      <w:r w:rsidRPr="00A75719">
        <w:t>Oberfläche: k</w:t>
      </w:r>
      <w:r w:rsidRPr="00A75719">
        <w:rPr>
          <w:vertAlign w:val="subscript"/>
        </w:rPr>
        <w:t>Stahl</w:t>
      </w:r>
      <w:r w:rsidRPr="00A75719">
        <w:t xml:space="preserve">=46w/mK, </w:t>
      </w:r>
      <m:oMath>
        <m:r>
          <w:rPr>
            <w:rFonts w:ascii="Cambria Math" w:hAnsi="Cambria Math"/>
          </w:rPr>
          <m:t>∆x</m:t>
        </m:r>
      </m:oMath>
      <w:r w:rsidRPr="00A75719">
        <w:t>=0.01m, A=3.5m</w:t>
      </w:r>
      <w:r w:rsidRPr="00A75719">
        <w:rPr>
          <w:vertAlign w:val="superscript"/>
        </w:rPr>
        <w:t>2</w:t>
      </w:r>
    </w:p>
    <w:p w:rsidR="008008B5" w:rsidRPr="00A75719" w:rsidRDefault="008008B5" w:rsidP="008008B5">
      <w:pPr>
        <w:rPr>
          <w:lang w:val="en-US"/>
        </w:rPr>
      </w:pPr>
      <w:r w:rsidRPr="00A75719">
        <w:rPr>
          <w:lang w:val="en-US"/>
        </w:rPr>
        <w:t>Fenster: k</w:t>
      </w:r>
      <w:r w:rsidRPr="00A75719">
        <w:rPr>
          <w:vertAlign w:val="subscript"/>
          <w:lang w:val="en-US"/>
        </w:rPr>
        <w:t>Glas</w:t>
      </w:r>
      <w:r w:rsidRPr="00A75719">
        <w:rPr>
          <w:lang w:val="en-US"/>
        </w:rPr>
        <w:t xml:space="preserve">=0.76w/mK, </w:t>
      </w:r>
      <m:oMath>
        <m:r>
          <w:rPr>
            <w:rFonts w:ascii="Cambria Math" w:hAnsi="Cambria Math"/>
            <w:lang w:val="en-US"/>
          </w:rPr>
          <m:t>∆</m:t>
        </m:r>
        <m:r>
          <w:rPr>
            <w:rFonts w:ascii="Cambria Math" w:hAnsi="Cambria Math"/>
          </w:rPr>
          <m:t>x</m:t>
        </m:r>
      </m:oMath>
      <w:r w:rsidRPr="00A75719">
        <w:rPr>
          <w:lang w:val="en-US"/>
        </w:rPr>
        <w:t>=0.1m, A=6m</w:t>
      </w:r>
      <w:r w:rsidRPr="00A75719">
        <w:rPr>
          <w:vertAlign w:val="superscript"/>
          <w:lang w:val="en-US"/>
        </w:rPr>
        <w:t>2</w:t>
      </w:r>
    </w:p>
    <w:p w:rsidR="008008B5" w:rsidRDefault="008008B5" w:rsidP="008008B5">
      <w:r w:rsidRPr="00A75719">
        <w:t>Zusammenfassend sind die Parameter im Modell als Werte in Tabelle 1 eingestellt.</w:t>
      </w:r>
    </w:p>
    <w:p w:rsidR="008008B5" w:rsidRPr="006D08E7" w:rsidRDefault="008008B5" w:rsidP="008008B5"/>
    <w:p w:rsidR="008008B5" w:rsidRPr="006D08E7" w:rsidRDefault="008008B5" w:rsidP="008008B5">
      <w:pPr>
        <w:pStyle w:val="Beschriftung"/>
      </w:pPr>
      <w:bookmarkStart w:id="68" w:name="_Toc41314009"/>
      <w:bookmarkStart w:id="69" w:name="_Toc48297495"/>
      <w:r w:rsidRPr="006D08E7">
        <w:t xml:space="preserve">Tabelle </w:t>
      </w:r>
      <w:fldSimple w:instr=" SEQ Tabelle \* ARABIC ">
        <w:r w:rsidRPr="006D08E7">
          <w:rPr>
            <w:noProof/>
          </w:rPr>
          <w:t>1</w:t>
        </w:r>
      </w:fldSimple>
      <w:r w:rsidRPr="006D08E7">
        <w:t>: Parametereinstellung im Modell</w:t>
      </w:r>
      <w:bookmarkEnd w:id="68"/>
      <w:bookmarkEnd w:id="69"/>
    </w:p>
    <w:tbl>
      <w:tblPr>
        <w:tblStyle w:val="Tabellenraster"/>
        <w:tblW w:w="0" w:type="auto"/>
        <w:tblLook w:val="04A0" w:firstRow="1" w:lastRow="0" w:firstColumn="1" w:lastColumn="0" w:noHBand="0" w:noVBand="1"/>
      </w:tblPr>
      <w:tblGrid>
        <w:gridCol w:w="3591"/>
        <w:gridCol w:w="3137"/>
        <w:gridCol w:w="3137"/>
      </w:tblGrid>
      <w:tr w:rsidR="008008B5" w:rsidRPr="006D08E7" w:rsidTr="005058D9">
        <w:trPr>
          <w:cnfStyle w:val="100000000000" w:firstRow="1" w:lastRow="0" w:firstColumn="0" w:lastColumn="0" w:oddVBand="0" w:evenVBand="0" w:oddHBand="0" w:evenHBand="0" w:firstRowFirstColumn="0" w:firstRowLastColumn="0" w:lastRowFirstColumn="0" w:lastRowLastColumn="0"/>
        </w:trPr>
        <w:tc>
          <w:tcPr>
            <w:tcW w:w="3591" w:type="dxa"/>
          </w:tcPr>
          <w:p w:rsidR="008008B5" w:rsidRPr="006D08E7" w:rsidRDefault="008008B5" w:rsidP="005058D9">
            <w:pPr>
              <w:rPr>
                <w:b w:val="0"/>
              </w:rPr>
            </w:pPr>
            <w:r w:rsidRPr="006D08E7">
              <w:rPr>
                <w:b w:val="0"/>
              </w:rPr>
              <w:t>Parameter</w:t>
            </w:r>
          </w:p>
        </w:tc>
        <w:tc>
          <w:tcPr>
            <w:tcW w:w="3137" w:type="dxa"/>
          </w:tcPr>
          <w:p w:rsidR="008008B5" w:rsidRPr="006D08E7" w:rsidRDefault="008008B5" w:rsidP="005058D9">
            <w:pPr>
              <w:rPr>
                <w:b w:val="0"/>
              </w:rPr>
            </w:pPr>
            <w:r w:rsidRPr="006D08E7">
              <w:rPr>
                <w:b w:val="0"/>
              </w:rPr>
              <w:t>Wert</w:t>
            </w:r>
          </w:p>
        </w:tc>
        <w:tc>
          <w:tcPr>
            <w:tcW w:w="3137" w:type="dxa"/>
          </w:tcPr>
          <w:p w:rsidR="008008B5" w:rsidRPr="006D08E7" w:rsidRDefault="008008B5" w:rsidP="005058D9">
            <w:pPr>
              <w:rPr>
                <w:b w:val="0"/>
              </w:rPr>
            </w:pPr>
            <w:r w:rsidRPr="006D08E7">
              <w:rPr>
                <w:b w:val="0"/>
              </w:rPr>
              <w:t>Einheit</w:t>
            </w:r>
          </w:p>
        </w:tc>
      </w:tr>
      <w:tr w:rsidR="008008B5" w:rsidRPr="006D08E7" w:rsidTr="005058D9">
        <w:tc>
          <w:tcPr>
            <w:tcW w:w="3591" w:type="dxa"/>
          </w:tcPr>
          <w:p w:rsidR="008008B5" w:rsidRPr="006D08E7" w:rsidRDefault="008008B5" w:rsidP="005058D9">
            <w:r w:rsidRPr="006D08E7">
              <w:t>c</w:t>
            </w:r>
            <w:r w:rsidRPr="006D08E7">
              <w:rPr>
                <w:vertAlign w:val="subscript"/>
              </w:rPr>
              <w:t>Luft</w:t>
            </w:r>
          </w:p>
        </w:tc>
        <w:tc>
          <w:tcPr>
            <w:tcW w:w="3137" w:type="dxa"/>
          </w:tcPr>
          <w:p w:rsidR="008008B5" w:rsidRPr="006D08E7" w:rsidRDefault="008008B5" w:rsidP="005058D9">
            <w:r w:rsidRPr="006D08E7">
              <w:t>1005</w:t>
            </w:r>
          </w:p>
        </w:tc>
        <w:tc>
          <w:tcPr>
            <w:tcW w:w="3137" w:type="dxa"/>
          </w:tcPr>
          <w:p w:rsidR="008008B5" w:rsidRPr="006D08E7" w:rsidRDefault="008008B5" w:rsidP="005058D9">
            <w:r w:rsidRPr="006D08E7">
              <w:t>J/kg*K</w:t>
            </w:r>
          </w:p>
        </w:tc>
      </w:tr>
      <w:tr w:rsidR="008008B5" w:rsidRPr="006D08E7" w:rsidTr="005058D9">
        <w:tc>
          <w:tcPr>
            <w:tcW w:w="3591" w:type="dxa"/>
          </w:tcPr>
          <w:p w:rsidR="008008B5" w:rsidRPr="006D08E7" w:rsidRDefault="008008B5" w:rsidP="005058D9">
            <w:r w:rsidRPr="006D08E7">
              <w:t>c</w:t>
            </w:r>
            <w:r w:rsidRPr="006D08E7">
              <w:rPr>
                <w:vertAlign w:val="subscript"/>
              </w:rPr>
              <w:t>Wasser</w:t>
            </w:r>
          </w:p>
        </w:tc>
        <w:tc>
          <w:tcPr>
            <w:tcW w:w="3137" w:type="dxa"/>
          </w:tcPr>
          <w:p w:rsidR="008008B5" w:rsidRPr="006D08E7" w:rsidRDefault="008008B5" w:rsidP="005058D9">
            <w:r w:rsidRPr="006D08E7">
              <w:t>4184</w:t>
            </w:r>
          </w:p>
        </w:tc>
        <w:tc>
          <w:tcPr>
            <w:tcW w:w="3137" w:type="dxa"/>
          </w:tcPr>
          <w:p w:rsidR="008008B5" w:rsidRPr="006D08E7" w:rsidRDefault="008008B5" w:rsidP="005058D9">
            <w:r w:rsidRPr="006D08E7">
              <w:t>J/kg*K</w:t>
            </w:r>
          </w:p>
        </w:tc>
      </w:tr>
      <w:tr w:rsidR="008008B5" w:rsidRPr="006D08E7" w:rsidTr="005058D9">
        <w:tc>
          <w:tcPr>
            <w:tcW w:w="3591" w:type="dxa"/>
          </w:tcPr>
          <w:p w:rsidR="008008B5" w:rsidRPr="006D08E7" w:rsidRDefault="008008B5" w:rsidP="005058D9">
            <w:r w:rsidRPr="006D08E7">
              <w:t>m</w:t>
            </w:r>
            <w:r w:rsidRPr="006D08E7">
              <w:rPr>
                <w:vertAlign w:val="subscript"/>
              </w:rPr>
              <w:t>Raumluft</w:t>
            </w:r>
          </w:p>
        </w:tc>
        <w:tc>
          <w:tcPr>
            <w:tcW w:w="3137" w:type="dxa"/>
          </w:tcPr>
          <w:p w:rsidR="008008B5" w:rsidRPr="006D08E7" w:rsidRDefault="008008B5" w:rsidP="005058D9">
            <w:r w:rsidRPr="006D08E7">
              <w:t>750</w:t>
            </w:r>
          </w:p>
        </w:tc>
        <w:tc>
          <w:tcPr>
            <w:tcW w:w="3137" w:type="dxa"/>
          </w:tcPr>
          <w:p w:rsidR="008008B5" w:rsidRPr="006D08E7" w:rsidRDefault="008008B5" w:rsidP="005058D9">
            <w:r w:rsidRPr="006D08E7">
              <w:t>kg</w:t>
            </w:r>
          </w:p>
        </w:tc>
      </w:tr>
      <w:tr w:rsidR="008008B5" w:rsidRPr="006D08E7" w:rsidTr="005058D9">
        <w:tc>
          <w:tcPr>
            <w:tcW w:w="3591" w:type="dxa"/>
          </w:tcPr>
          <w:p w:rsidR="008008B5" w:rsidRPr="006D08E7" w:rsidRDefault="008008B5" w:rsidP="005058D9">
            <w:r w:rsidRPr="006D08E7">
              <w:t>m</w:t>
            </w:r>
            <w:r w:rsidRPr="006D08E7">
              <w:rPr>
                <w:vertAlign w:val="subscript"/>
              </w:rPr>
              <w:t>Kessel</w:t>
            </w:r>
          </w:p>
        </w:tc>
        <w:tc>
          <w:tcPr>
            <w:tcW w:w="3137" w:type="dxa"/>
          </w:tcPr>
          <w:p w:rsidR="008008B5" w:rsidRPr="006D08E7" w:rsidRDefault="008008B5" w:rsidP="005058D9">
            <w:r w:rsidRPr="006D08E7">
              <w:t>150</w:t>
            </w:r>
          </w:p>
        </w:tc>
        <w:tc>
          <w:tcPr>
            <w:tcW w:w="3137" w:type="dxa"/>
          </w:tcPr>
          <w:p w:rsidR="008008B5" w:rsidRPr="006D08E7" w:rsidRDefault="008008B5" w:rsidP="005058D9">
            <w:r w:rsidRPr="006D08E7">
              <w:t>kg</w:t>
            </w:r>
          </w:p>
        </w:tc>
      </w:tr>
      <w:tr w:rsidR="008008B5" w:rsidRPr="006D08E7" w:rsidTr="005058D9">
        <w:tc>
          <w:tcPr>
            <w:tcW w:w="3591" w:type="dxa"/>
          </w:tcPr>
          <w:p w:rsidR="008008B5" w:rsidRPr="006D08E7" w:rsidRDefault="008008B5" w:rsidP="005058D9">
            <w:pPr>
              <w:jc w:val="both"/>
            </w:pPr>
            <w:r w:rsidRPr="006D08E7">
              <w:t>m</w:t>
            </w:r>
            <w:r w:rsidRPr="006D08E7">
              <w:rPr>
                <w:vertAlign w:val="subscript"/>
              </w:rPr>
              <w:t>Heizkörper</w:t>
            </w:r>
          </w:p>
        </w:tc>
        <w:tc>
          <w:tcPr>
            <w:tcW w:w="3137" w:type="dxa"/>
          </w:tcPr>
          <w:p w:rsidR="008008B5" w:rsidRPr="006D08E7" w:rsidRDefault="008008B5" w:rsidP="005058D9">
            <w:r w:rsidRPr="006D08E7">
              <w:t>150</w:t>
            </w:r>
          </w:p>
        </w:tc>
        <w:tc>
          <w:tcPr>
            <w:tcW w:w="3137" w:type="dxa"/>
          </w:tcPr>
          <w:p w:rsidR="008008B5" w:rsidRPr="006D08E7" w:rsidRDefault="008008B5" w:rsidP="005058D9">
            <w:r w:rsidRPr="006D08E7">
              <w:t>kg</w:t>
            </w:r>
          </w:p>
        </w:tc>
      </w:tr>
      <w:tr w:rsidR="008008B5" w:rsidRPr="006D08E7" w:rsidTr="005058D9">
        <w:tc>
          <w:tcPr>
            <w:tcW w:w="3591" w:type="dxa"/>
          </w:tcPr>
          <w:p w:rsidR="008008B5" w:rsidRPr="006D08E7" w:rsidRDefault="008008B5" w:rsidP="005058D9">
            <w:r w:rsidRPr="006D08E7">
              <w:t>I</w:t>
            </w:r>
            <w:r w:rsidRPr="006D08E7">
              <w:rPr>
                <w:vertAlign w:val="subscript"/>
              </w:rPr>
              <w:t>Heizelement</w:t>
            </w:r>
          </w:p>
        </w:tc>
        <w:tc>
          <w:tcPr>
            <w:tcW w:w="3137" w:type="dxa"/>
          </w:tcPr>
          <w:p w:rsidR="008008B5" w:rsidRPr="006D08E7" w:rsidRDefault="008008B5" w:rsidP="005058D9">
            <w:r w:rsidRPr="006D08E7">
              <w:t>60000</w:t>
            </w:r>
          </w:p>
        </w:tc>
        <w:tc>
          <w:tcPr>
            <w:tcW w:w="3137" w:type="dxa"/>
          </w:tcPr>
          <w:p w:rsidR="008008B5" w:rsidRPr="006D08E7" w:rsidRDefault="008008B5" w:rsidP="005058D9">
            <w:r w:rsidRPr="006D08E7">
              <w:t>J/s</w:t>
            </w:r>
          </w:p>
        </w:tc>
      </w:tr>
      <w:tr w:rsidR="008008B5" w:rsidRPr="006D08E7" w:rsidTr="005058D9">
        <w:tc>
          <w:tcPr>
            <w:tcW w:w="3591" w:type="dxa"/>
          </w:tcPr>
          <w:p w:rsidR="008008B5" w:rsidRPr="006D08E7" w:rsidRDefault="008008B5" w:rsidP="005058D9">
            <w:r w:rsidRPr="006D08E7">
              <w:t>R</w:t>
            </w:r>
            <w:r w:rsidRPr="006D08E7">
              <w:rPr>
                <w:vertAlign w:val="subscript"/>
              </w:rPr>
              <w:t>los</w:t>
            </w:r>
          </w:p>
        </w:tc>
        <w:tc>
          <w:tcPr>
            <w:tcW w:w="3137" w:type="dxa"/>
          </w:tcPr>
          <w:p w:rsidR="008008B5" w:rsidRPr="006D08E7" w:rsidRDefault="008008B5" w:rsidP="005058D9">
            <w:pPr>
              <w:rPr>
                <w:vertAlign w:val="superscript"/>
              </w:rPr>
            </w:pPr>
            <w:r w:rsidRPr="006D08E7">
              <w:t>6.092e</w:t>
            </w:r>
            <w:r w:rsidRPr="006D08E7">
              <w:rPr>
                <w:vertAlign w:val="superscript"/>
              </w:rPr>
              <w:t>-6</w:t>
            </w:r>
          </w:p>
        </w:tc>
        <w:tc>
          <w:tcPr>
            <w:tcW w:w="3137" w:type="dxa"/>
          </w:tcPr>
          <w:p w:rsidR="008008B5" w:rsidRPr="006D08E7" w:rsidRDefault="008008B5" w:rsidP="005058D9">
            <w:r w:rsidRPr="006D08E7">
              <w:t>h*K/J</w:t>
            </w:r>
          </w:p>
        </w:tc>
      </w:tr>
      <w:tr w:rsidR="008008B5" w:rsidRPr="006D08E7" w:rsidTr="005058D9">
        <w:tc>
          <w:tcPr>
            <w:tcW w:w="3591" w:type="dxa"/>
          </w:tcPr>
          <w:p w:rsidR="008008B5" w:rsidRPr="006D08E7" w:rsidRDefault="008008B5" w:rsidP="005058D9">
            <w:r w:rsidRPr="006D08E7">
              <w:t>R</w:t>
            </w:r>
            <w:r w:rsidRPr="006D08E7">
              <w:rPr>
                <w:vertAlign w:val="subscript"/>
              </w:rPr>
              <w:t>Heizkörper</w:t>
            </w:r>
          </w:p>
        </w:tc>
        <w:tc>
          <w:tcPr>
            <w:tcW w:w="3137" w:type="dxa"/>
          </w:tcPr>
          <w:p w:rsidR="008008B5" w:rsidRPr="006D08E7" w:rsidRDefault="008008B5" w:rsidP="005058D9">
            <w:r w:rsidRPr="006D08E7">
              <w:t>3.066e</w:t>
            </w:r>
            <w:r w:rsidRPr="006D08E7">
              <w:rPr>
                <w:vertAlign w:val="superscript"/>
              </w:rPr>
              <w:t>-5</w:t>
            </w:r>
          </w:p>
        </w:tc>
        <w:tc>
          <w:tcPr>
            <w:tcW w:w="3137" w:type="dxa"/>
          </w:tcPr>
          <w:p w:rsidR="008008B5" w:rsidRPr="006D08E7" w:rsidRDefault="008008B5" w:rsidP="005058D9">
            <w:r w:rsidRPr="006D08E7">
              <w:t>h*K/J</w:t>
            </w:r>
          </w:p>
        </w:tc>
      </w:tr>
      <w:tr w:rsidR="008008B5" w:rsidRPr="006D08E7" w:rsidTr="005058D9">
        <w:tc>
          <w:tcPr>
            <w:tcW w:w="3591" w:type="dxa"/>
          </w:tcPr>
          <w:p w:rsidR="008008B5" w:rsidRPr="006D08E7" w:rsidRDefault="008008B5" w:rsidP="005058D9">
            <w:r w:rsidRPr="006D08E7">
              <w:t>R</w:t>
            </w:r>
            <w:r w:rsidRPr="006D08E7">
              <w:rPr>
                <w:vertAlign w:val="subscript"/>
              </w:rPr>
              <w:t>Oberfläche</w:t>
            </w:r>
          </w:p>
        </w:tc>
        <w:tc>
          <w:tcPr>
            <w:tcW w:w="3137" w:type="dxa"/>
          </w:tcPr>
          <w:p w:rsidR="008008B5" w:rsidRPr="006D08E7" w:rsidRDefault="008008B5" w:rsidP="005058D9">
            <w:r w:rsidRPr="006D08E7">
              <w:t>1.725e</w:t>
            </w:r>
            <w:r w:rsidRPr="006D08E7">
              <w:rPr>
                <w:vertAlign w:val="superscript"/>
              </w:rPr>
              <w:t>-8</w:t>
            </w:r>
          </w:p>
        </w:tc>
        <w:tc>
          <w:tcPr>
            <w:tcW w:w="3137" w:type="dxa"/>
          </w:tcPr>
          <w:p w:rsidR="008008B5" w:rsidRPr="006D08E7" w:rsidRDefault="008008B5" w:rsidP="005058D9">
            <w:r w:rsidRPr="006D08E7">
              <w:t>h*K/J</w:t>
            </w:r>
          </w:p>
        </w:tc>
      </w:tr>
      <w:tr w:rsidR="008008B5" w:rsidRPr="006D08E7" w:rsidTr="005058D9">
        <w:tc>
          <w:tcPr>
            <w:tcW w:w="3591" w:type="dxa"/>
          </w:tcPr>
          <w:p w:rsidR="008008B5" w:rsidRPr="006D08E7" w:rsidRDefault="0079023E" w:rsidP="005058D9">
            <m:oMathPara>
              <m:oMathParaPr>
                <m:jc m:val="left"/>
              </m:oMathParaPr>
              <m:oMath>
                <m:acc>
                  <m:accPr>
                    <m:chr m:val="̇"/>
                    <m:ctrlPr>
                      <w:rPr>
                        <w:rFonts w:ascii="Cambria Math" w:hAnsi="Cambria Math"/>
                        <w:i/>
                      </w:rPr>
                    </m:ctrlPr>
                  </m:accPr>
                  <m:e>
                    <m:r>
                      <w:rPr>
                        <w:rFonts w:ascii="Cambria Math" w:hAnsi="Cambria Math"/>
                      </w:rPr>
                      <m:t>m</m:t>
                    </m:r>
                  </m:e>
                </m:acc>
              </m:oMath>
            </m:oMathPara>
          </w:p>
        </w:tc>
        <w:tc>
          <w:tcPr>
            <w:tcW w:w="3137" w:type="dxa"/>
          </w:tcPr>
          <w:p w:rsidR="008008B5" w:rsidRPr="006D08E7" w:rsidRDefault="008008B5" w:rsidP="005058D9">
            <w:r w:rsidRPr="006D08E7">
              <w:t>3600</w:t>
            </w:r>
          </w:p>
        </w:tc>
        <w:tc>
          <w:tcPr>
            <w:tcW w:w="3137" w:type="dxa"/>
          </w:tcPr>
          <w:p w:rsidR="008008B5" w:rsidRPr="006D08E7" w:rsidRDefault="008008B5" w:rsidP="005058D9">
            <w:r w:rsidRPr="006D08E7">
              <w:t>kg/h</w:t>
            </w:r>
          </w:p>
        </w:tc>
      </w:tr>
    </w:tbl>
    <w:p w:rsidR="008008B5" w:rsidRDefault="008008B5" w:rsidP="008008B5"/>
    <w:p w:rsidR="008008B5" w:rsidRDefault="008008B5" w:rsidP="008008B5"/>
    <w:p w:rsidR="008008B5" w:rsidRPr="006D08E7" w:rsidRDefault="008008B5" w:rsidP="008008B5">
      <w:pPr>
        <w:pStyle w:val="berschrift2"/>
      </w:pPr>
      <w:bookmarkStart w:id="70" w:name="_Toc41314029"/>
      <w:bookmarkStart w:id="71" w:name="_Toc48568554"/>
      <w:r w:rsidRPr="006D08E7">
        <w:t>Entwurf des Reglers</w:t>
      </w:r>
      <w:bookmarkEnd w:id="70"/>
      <w:bookmarkEnd w:id="71"/>
    </w:p>
    <w:p w:rsidR="008008B5" w:rsidRDefault="008008B5" w:rsidP="008008B5">
      <w:r w:rsidRPr="006D08E7">
        <w:t xml:space="preserve">Der </w:t>
      </w:r>
      <w:r w:rsidRPr="00A75719">
        <w:t>Regler vergleicht die Sollwerte und die Messwerte und steuert das System. Nachdem die Übertragungsfunktion zwischen Ventilfunktion ß und Raumtemperatur T_Raum entworfen wird, wird der Regler dafür entworfen</w:t>
      </w:r>
      <w:r w:rsidRPr="006D08E7">
        <w:t>.</w:t>
      </w:r>
    </w:p>
    <w:p w:rsidR="008008B5" w:rsidRPr="006D08E7" w:rsidRDefault="008008B5" w:rsidP="008008B5"/>
    <w:p w:rsidR="008008B5" w:rsidRPr="006D08E7" w:rsidRDefault="008008B5" w:rsidP="008008B5">
      <w:pPr>
        <w:pStyle w:val="berschrift3"/>
      </w:pPr>
      <w:bookmarkStart w:id="72" w:name="_Toc41314030"/>
      <w:bookmarkStart w:id="73" w:name="_Toc48568555"/>
      <w:r w:rsidRPr="006D08E7">
        <w:t>Regler für Heizkessel</w:t>
      </w:r>
      <w:bookmarkEnd w:id="72"/>
      <w:bookmarkEnd w:id="73"/>
    </w:p>
    <w:p w:rsidR="008008B5" w:rsidRDefault="008008B5" w:rsidP="008008B5">
      <w:r w:rsidRPr="006D08E7">
        <w:t>Aus Gl. 2.16 und Gl. 3.3 wird Gl. 7.1 erstellt:</w:t>
      </w:r>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m</m:t>
                          </m:r>
                        </m:e>
                      </m:acc>
                    </m:num>
                    <m:den>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r>
                    <w:rPr>
                      <w:rFonts w:ascii="Cambria Math" w:hAnsi="Cambria Math"/>
                    </w:rPr>
                    <m:t>)</m:t>
                  </m:r>
                </m:e>
              </m:nary>
              <m:r>
                <w:rPr>
                  <w:rFonts w:ascii="Cambria Math" w:hAnsi="Cambria Math"/>
                </w:rPr>
                <m:t xml:space="preserve"> dt#</m:t>
              </m:r>
              <m:d>
                <m:dPr>
                  <m:ctrlPr>
                    <w:rPr>
                      <w:rFonts w:ascii="Cambria Math" w:hAnsi="Cambria Math"/>
                      <w:i/>
                    </w:rPr>
                  </m:ctrlPr>
                </m:dPr>
                <m:e>
                  <m:r>
                    <w:rPr>
                      <w:rFonts w:ascii="Cambria Math" w:hAnsi="Cambria Math"/>
                    </w:rPr>
                    <m:t>2.16</m:t>
                  </m:r>
                </m:e>
              </m:d>
              <m:r>
                <w:rPr>
                  <w:rFonts w:ascii="Cambria Math" w:hAnsi="Cambria Math"/>
                </w:rPr>
                <m:t>#</m:t>
              </m:r>
            </m:e>
          </m:eqArr>
        </m:oMath>
      </m:oMathPara>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zuWasser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AbWasser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den>
              </m:f>
              <m:r>
                <w:rPr>
                  <w:rFonts w:ascii="Cambria Math" w:hAnsi="Cambria Math"/>
                </w:rPr>
                <m:t>#</m:t>
              </m:r>
              <m:d>
                <m:dPr>
                  <m:ctrlPr>
                    <w:rPr>
                      <w:rFonts w:ascii="Cambria Math" w:hAnsi="Cambria Math"/>
                      <w:i/>
                    </w:rPr>
                  </m:ctrlPr>
                </m:dPr>
                <m:e>
                  <m:r>
                    <w:rPr>
                      <w:rFonts w:ascii="Cambria Math" w:hAnsi="Cambria Math"/>
                    </w:rPr>
                    <m:t>3.3</m:t>
                  </m:r>
                </m:e>
              </m:d>
            </m:e>
          </m:eqArr>
        </m:oMath>
      </m:oMathPara>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Wasser</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Heizelement</m:t>
                          </m:r>
                        </m:sub>
                      </m:sSub>
                    </m:num>
                    <m:den>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Kessel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Heizkörper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Raum</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Wasser</m:t>
                              </m:r>
                            </m:sub>
                          </m:sSub>
                          <m:r>
                            <w:rPr>
                              <w:rFonts w:ascii="Cambria Math" w:hAnsi="Cambria Math"/>
                            </w:rPr>
                            <m:t>*m</m:t>
                          </m:r>
                        </m:e>
                        <m:sub>
                          <m:r>
                            <w:rPr>
                              <w:rFonts w:ascii="Cambria Math" w:hAnsi="Cambria Math"/>
                            </w:rPr>
                            <m:t>Kessel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den>
                  </m:f>
                </m:e>
              </m:nary>
              <m:r>
                <w:rPr>
                  <w:rFonts w:ascii="Cambria Math" w:hAnsi="Cambria Math"/>
                </w:rPr>
                <m:t xml:space="preserve"> dt#</m:t>
              </m:r>
              <m:d>
                <m:dPr>
                  <m:ctrlPr>
                    <w:rPr>
                      <w:rFonts w:ascii="Cambria Math" w:hAnsi="Cambria Math"/>
                      <w:i/>
                    </w:rPr>
                  </m:ctrlPr>
                </m:dPr>
                <m:e>
                  <m:r>
                    <w:rPr>
                      <w:rFonts w:ascii="Cambria Math" w:hAnsi="Cambria Math"/>
                    </w:rPr>
                    <m:t>7.1</m:t>
                  </m:r>
                </m:e>
              </m:d>
              <m:r>
                <w:rPr>
                  <w:rFonts w:ascii="Cambria Math" w:hAnsi="Cambria Math"/>
                </w:rPr>
                <m:t>#</m:t>
              </m:r>
            </m:e>
          </m:eqArr>
        </m:oMath>
      </m:oMathPara>
    </w:p>
    <w:p w:rsidR="008008B5" w:rsidRPr="006D08E7" w:rsidRDefault="008008B5" w:rsidP="008008B5"/>
    <w:p w:rsidR="008008B5" w:rsidRDefault="008008B5" w:rsidP="008008B5">
      <w:r w:rsidRPr="00A75719">
        <w:t xml:space="preserve">Für den Heizkessel wird ein 2-Punkt-Regler benutzt. Dieser Regler steuert das Ein- und Ausschalten des Heizelements, nämlich </w:t>
      </w:r>
      <w:r w:rsidRPr="00A75719">
        <w:rPr>
          <w:rFonts w:cs="Arial"/>
        </w:rPr>
        <w:t>α</w:t>
      </w:r>
      <w:r w:rsidRPr="00A75719">
        <w:t>. Wenn die Heizkesselwassertemperatur 0.5 Grad höher als die eingestellte Temperatur (Sollwert) ist, schaltet der Regler das Heizelement aus. Wenn die Heizkesselwassertemperatur 0.5 Grad unter der eingestellten Temperatur liegt, schaltet der Regler das Heizelement ein.</w:t>
      </w:r>
    </w:p>
    <w:p w:rsidR="008008B5" w:rsidRPr="006D08E7" w:rsidRDefault="008008B5" w:rsidP="008008B5"/>
    <w:p w:rsidR="008008B5" w:rsidRPr="006D08E7" w:rsidRDefault="008008B5" w:rsidP="008008B5">
      <w:pPr>
        <w:pStyle w:val="berschrift3"/>
      </w:pPr>
      <w:bookmarkStart w:id="74" w:name="_Toc41314031"/>
      <w:bookmarkStart w:id="75" w:name="_Toc48568556"/>
      <w:r w:rsidRPr="006D08E7">
        <w:t>Regler für Raumsystem</w:t>
      </w:r>
      <w:bookmarkEnd w:id="74"/>
      <w:bookmarkEnd w:id="75"/>
    </w:p>
    <w:p w:rsidR="008008B5" w:rsidRPr="00A75719" w:rsidRDefault="008008B5" w:rsidP="008008B5">
      <w:r w:rsidRPr="00A75719">
        <w:t>Der Regler für Raumsystem vergleicht den Messwert der Raumtemperatur mit dem Sollwert und steuert das Ventil. Damit wird die Wärmemenge des Durchflussheizwassers verändert. Für den Heizkessel wird ein PI-Regler benutzt. Der P-Regler stellt die Reaktionsgeschwindigkeit ein und der I-Regler stellt die stationären Abweichung ein.</w:t>
      </w:r>
    </w:p>
    <w:p w:rsidR="008008B5" w:rsidRDefault="008008B5" w:rsidP="008008B5">
      <w:r w:rsidRPr="00A75719">
        <w:t>Von Gl. 5.10 ist die Gesamt-Übertragungsfunktion</w:t>
      </w:r>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Wasser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num>
                <m:den>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los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Oberfläche</m:t>
                              </m:r>
                            </m:sub>
                          </m:sSub>
                        </m:num>
                        <m:den>
                          <m:sSub>
                            <m:sSubPr>
                              <m:ctrlPr>
                                <w:rPr>
                                  <w:rFonts w:ascii="Cambria Math" w:hAnsi="Cambria Math"/>
                                  <w:i/>
                                </w:rPr>
                              </m:ctrlPr>
                            </m:sSubPr>
                            <m:e>
                              <m:r>
                                <w:rPr>
                                  <w:rFonts w:ascii="Cambria Math" w:hAnsi="Cambria Math"/>
                                </w:rPr>
                                <m:t>R</m:t>
                              </m:r>
                            </m:e>
                            <m:sub>
                              <m:r>
                                <w:rPr>
                                  <w:rFonts w:ascii="Cambria Math" w:hAnsi="Cambria Math"/>
                                </w:rPr>
                                <m:t>Oberfläche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los</m:t>
                              </m:r>
                            </m:sub>
                          </m:sSub>
                        </m:den>
                      </m:f>
                      <m:r>
                        <w:rPr>
                          <w:rFonts w:ascii="Cambria Math" w:hAnsi="Cambria Math"/>
                        </w:rPr>
                        <m:t>*c</m:t>
                      </m:r>
                    </m:e>
                    <m:sub>
                      <m:r>
                        <w:rPr>
                          <w:rFonts w:ascii="Cambria Math" w:hAnsi="Cambria Math"/>
                        </w:rPr>
                        <m:t>Luft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Raumluft</m:t>
                      </m:r>
                    </m:sub>
                  </m:sSub>
                  <m:r>
                    <w:rPr>
                      <w:rFonts w:ascii="Cambria Math" w:hAnsi="Cambria Math"/>
                    </w:rPr>
                    <m:t>*s+1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r>
                    <w:rPr>
                      <w:rFonts w:ascii="Cambria Math" w:hAnsi="Cambria Math"/>
                    </w:rPr>
                    <m:t>T*s+1</m:t>
                  </m:r>
                </m:den>
              </m:f>
              <m:r>
                <w:rPr>
                  <w:rFonts w:ascii="Cambria Math" w:hAnsi="Cambria Math"/>
                </w:rPr>
                <m:t>#</m:t>
              </m:r>
              <m:d>
                <m:dPr>
                  <m:ctrlPr>
                    <w:rPr>
                      <w:rFonts w:ascii="Cambria Math" w:hAnsi="Cambria Math"/>
                      <w:i/>
                    </w:rPr>
                  </m:ctrlPr>
                </m:dPr>
                <m:e>
                  <m:r>
                    <w:rPr>
                      <w:rFonts w:ascii="Cambria Math" w:hAnsi="Cambria Math"/>
                    </w:rPr>
                    <m:t>7.2</m:t>
                  </m:r>
                </m:e>
              </m:d>
            </m:e>
          </m:eqArr>
        </m:oMath>
      </m:oMathPara>
    </w:p>
    <w:p w:rsidR="008008B5" w:rsidRPr="006D08E7" w:rsidRDefault="008008B5" w:rsidP="008008B5"/>
    <w:p w:rsidR="008008B5" w:rsidRDefault="008008B5" w:rsidP="008008B5">
      <w:r w:rsidRPr="006D08E7">
        <w:t xml:space="preserve">Die </w:t>
      </w:r>
      <w:r w:rsidRPr="00FC09EF">
        <w:t xml:space="preserve">Parametereinstellung vom PI-Regler verwendet die T-Summen-Regel aus </w:t>
      </w:r>
      <w:r>
        <w:t>[9</w:t>
      </w:r>
      <w:r w:rsidRPr="00FC09EF">
        <w:t>]</w:t>
      </w:r>
      <w:r w:rsidRPr="00FC09EF">
        <w:rPr>
          <w:rStyle w:val="Funotenzeichen"/>
        </w:rPr>
        <w:footnoteReference w:id="12"/>
      </w:r>
      <w:r w:rsidRPr="00FC09EF">
        <w:t>. Um eine genauere Einstellung zu erhalten, werden die Parameter vom I-Regler fein abgestimmt. Das Endergebnis ist in Gl. 7.3 und Gl. 7.4 wiedergegeben:</w:t>
      </w:r>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=0.5K</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7.3</m:t>
                  </m:r>
                </m:e>
              </m:d>
            </m:e>
          </m:eqArr>
        </m:oMath>
      </m:oMathPara>
    </w:p>
    <w:p w:rsidR="008008B5" w:rsidRPr="006D08E7" w:rsidRDefault="008008B5" w:rsidP="008008B5"/>
    <w:p w:rsidR="008008B5" w:rsidRPr="00C151CA" w:rsidRDefault="0079023E" w:rsidP="008008B5">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=0.8T</m:t>
                  </m:r>
                </m:e>
                <m:sub>
                  <m:r>
                    <w:rPr>
                      <w:rFonts w:ascii="Cambria Math" w:hAnsi="Cambria Math"/>
                    </w:rPr>
                    <m:t>sum</m:t>
                  </m:r>
                </m:sub>
              </m:sSub>
              <m:r>
                <w:rPr>
                  <w:rFonts w:ascii="Cambria Math" w:hAnsi="Cambria Math"/>
                </w:rPr>
                <m:t>=0.8T#</m:t>
              </m:r>
              <m:d>
                <m:dPr>
                  <m:ctrlPr>
                    <w:rPr>
                      <w:rFonts w:ascii="Cambria Math" w:hAnsi="Cambria Math"/>
                      <w:i/>
                    </w:rPr>
                  </m:ctrlPr>
                </m:dPr>
                <m:e>
                  <m:r>
                    <w:rPr>
                      <w:rFonts w:ascii="Cambria Math" w:hAnsi="Cambria Math"/>
                    </w:rPr>
                    <m:t>7.4</m:t>
                  </m:r>
                </m:e>
              </m:d>
            </m:e>
          </m:eqArr>
        </m:oMath>
      </m:oMathPara>
    </w:p>
    <w:p w:rsidR="008008B5" w:rsidRPr="006D08E7" w:rsidRDefault="008008B5" w:rsidP="008008B5"/>
    <w:p w:rsidR="008008B5" w:rsidRDefault="008008B5" w:rsidP="008008B5">
      <w:r w:rsidRPr="006D08E7">
        <w:t xml:space="preserve">Zum </w:t>
      </w:r>
      <w:r w:rsidRPr="00FC09EF">
        <w:t>Testen wird die Schrittfunktion in den Regler eingegeben. Die Sprungantwort ist in Abbildung 17 dargestellt.</w:t>
      </w:r>
      <w:r w:rsidRPr="006D08E7">
        <w:t xml:space="preserve"> Die Anregelzeit beträgt ungefähr 6 Minuten und der stationäre Fehler beträgt weniger als 0,0005. </w:t>
      </w:r>
    </w:p>
    <w:p w:rsidR="008008B5" w:rsidRPr="006D08E7" w:rsidRDefault="008008B5" w:rsidP="008008B5"/>
    <w:p w:rsidR="008008B5" w:rsidRPr="006D08E7" w:rsidRDefault="008008B5" w:rsidP="008008B5">
      <w:r w:rsidRPr="006D08E7">
        <w:rPr>
          <w:noProof/>
        </w:rPr>
        <w:lastRenderedPageBreak/>
        <w:drawing>
          <wp:inline distT="0" distB="0" distL="0" distR="0" wp14:anchorId="16470090" wp14:editId="3CED4A43">
            <wp:extent cx="3053862" cy="2148357"/>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61209" cy="2153525"/>
                    </a:xfrm>
                    <a:prstGeom prst="rect">
                      <a:avLst/>
                    </a:prstGeom>
                  </pic:spPr>
                </pic:pic>
              </a:graphicData>
            </a:graphic>
          </wp:inline>
        </w:drawing>
      </w:r>
    </w:p>
    <w:p w:rsidR="008008B5" w:rsidRPr="006D08E7" w:rsidRDefault="008008B5" w:rsidP="008008B5">
      <w:pPr>
        <w:pStyle w:val="Beschriftung"/>
      </w:pPr>
      <w:bookmarkStart w:id="76" w:name="_Toc41314002"/>
      <w:bookmarkStart w:id="77" w:name="_Toc48297488"/>
      <w:r w:rsidRPr="006D08E7">
        <w:t xml:space="preserve">Abbildung </w:t>
      </w:r>
      <w:fldSimple w:instr=" SEQ Abbildung \* ARABIC ">
        <w:r w:rsidRPr="006D08E7">
          <w:rPr>
            <w:noProof/>
          </w:rPr>
          <w:t>17</w:t>
        </w:r>
      </w:fldSimple>
      <w:r w:rsidRPr="006D08E7">
        <w:t>: Sprungantwort von dem Regelkreis</w:t>
      </w:r>
      <w:bookmarkEnd w:id="76"/>
      <w:bookmarkEnd w:id="77"/>
    </w:p>
    <w:p w:rsidR="008008B5" w:rsidRPr="006D08E7" w:rsidRDefault="008008B5" w:rsidP="008008B5">
      <w:pPr>
        <w:pStyle w:val="berschrift2"/>
      </w:pPr>
      <w:bookmarkStart w:id="78" w:name="_Toc41314032"/>
      <w:bookmarkStart w:id="79" w:name="_Toc48568557"/>
      <w:r w:rsidRPr="006D08E7">
        <w:t>Aufbau des Heizsystems in Simulink</w:t>
      </w:r>
      <w:bookmarkEnd w:id="78"/>
      <w:bookmarkEnd w:id="79"/>
    </w:p>
    <w:p w:rsidR="008008B5" w:rsidRDefault="008008B5" w:rsidP="008008B5">
      <w:r w:rsidRPr="00FC09EF">
        <w:t>Anschließend wird das Modell</w:t>
      </w:r>
      <w:r w:rsidRPr="006D08E7">
        <w:t xml:space="preserve"> zur Simulationsüberprüfung in Simulink erstellt.</w:t>
      </w:r>
    </w:p>
    <w:p w:rsidR="008008B5" w:rsidRPr="006D08E7" w:rsidRDefault="008008B5" w:rsidP="008008B5"/>
    <w:p w:rsidR="008008B5" w:rsidRPr="006D08E7" w:rsidRDefault="008008B5" w:rsidP="008008B5">
      <w:pPr>
        <w:pStyle w:val="berschrift3"/>
      </w:pPr>
      <w:bookmarkStart w:id="80" w:name="_Toc41314033"/>
      <w:bookmarkStart w:id="81" w:name="_Toc48568558"/>
      <w:r w:rsidRPr="006D08E7">
        <w:t>Heizkessel</w:t>
      </w:r>
      <w:bookmarkEnd w:id="80"/>
      <w:bookmarkEnd w:id="81"/>
    </w:p>
    <w:p w:rsidR="008008B5" w:rsidRDefault="008008B5" w:rsidP="008008B5">
      <w:r w:rsidRPr="00FC09EF">
        <w:t>Der Eingang des Kesselsystems ist die eingestellte Heizwassertemperatur und der Ausgang ist die tatsächliche Wassertemperatur. Die Strecke hier benötigt auch die vom Raumsystem erhaltenen Temperaturdifferenz zwischen der Heizung und der Außentemperatur.</w:t>
      </w:r>
    </w:p>
    <w:p w:rsidR="008008B5" w:rsidRDefault="008008B5" w:rsidP="008008B5"/>
    <w:p w:rsidR="008008B5" w:rsidRPr="006D08E7" w:rsidRDefault="008008B5" w:rsidP="008008B5">
      <w:r w:rsidRPr="006D08E7">
        <w:rPr>
          <w:noProof/>
        </w:rPr>
        <w:drawing>
          <wp:inline distT="0" distB="0" distL="0" distR="0" wp14:anchorId="7646BDC9" wp14:editId="12EBB2DF">
            <wp:extent cx="4163413" cy="157089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69113" cy="1573043"/>
                    </a:xfrm>
                    <a:prstGeom prst="rect">
                      <a:avLst/>
                    </a:prstGeom>
                  </pic:spPr>
                </pic:pic>
              </a:graphicData>
            </a:graphic>
          </wp:inline>
        </w:drawing>
      </w:r>
    </w:p>
    <w:p w:rsidR="008008B5" w:rsidRDefault="008008B5" w:rsidP="008008B5">
      <w:pPr>
        <w:pStyle w:val="Beschriftung"/>
      </w:pPr>
      <w:bookmarkStart w:id="82" w:name="_Toc41314003"/>
      <w:bookmarkStart w:id="83" w:name="_Toc48297489"/>
      <w:r w:rsidRPr="006D08E7">
        <w:t xml:space="preserve">Abbildung </w:t>
      </w:r>
      <w:fldSimple w:instr=" SEQ Abbildung \* ARABIC ">
        <w:r w:rsidRPr="006D08E7">
          <w:rPr>
            <w:noProof/>
          </w:rPr>
          <w:t>18</w:t>
        </w:r>
      </w:fldSimple>
      <w:r w:rsidRPr="006D08E7">
        <w:t>: Aufbau des Heizkessels in Simulink</w:t>
      </w:r>
      <w:bookmarkEnd w:id="82"/>
      <w:bookmarkEnd w:id="83"/>
    </w:p>
    <w:p w:rsidR="008008B5" w:rsidRDefault="008008B5" w:rsidP="008008B5"/>
    <w:p w:rsidR="008008B5" w:rsidRPr="005E19D5" w:rsidRDefault="008008B5" w:rsidP="008008B5"/>
    <w:p w:rsidR="008008B5" w:rsidRPr="006D08E7" w:rsidRDefault="008008B5" w:rsidP="008008B5">
      <w:pPr>
        <w:pStyle w:val="berschrift3"/>
      </w:pPr>
      <w:bookmarkStart w:id="84" w:name="_Toc41314034"/>
      <w:bookmarkStart w:id="85" w:name="_Toc48568559"/>
      <w:r w:rsidRPr="006D08E7">
        <w:t>Raumsystem</w:t>
      </w:r>
      <w:bookmarkEnd w:id="84"/>
      <w:bookmarkEnd w:id="85"/>
    </w:p>
    <w:p w:rsidR="008008B5" w:rsidRDefault="008008B5" w:rsidP="008008B5">
      <w:r w:rsidRPr="006D08E7">
        <w:t xml:space="preserve">Der Eingang des Raumsystems ist die eingestellte Heizwassertemperatur und der Ausgang ist die tatsächliche </w:t>
      </w:r>
      <w:r w:rsidRPr="00FC09EF">
        <w:t>Raumtemperatur. Die Strecke hier benötigt auch die Heizwassertemperatur und die Außentemperatur, die vom Kesselsystem</w:t>
      </w:r>
      <w:r w:rsidRPr="006D08E7">
        <w:t xml:space="preserve"> erhalten wird.</w:t>
      </w:r>
    </w:p>
    <w:p w:rsidR="008008B5" w:rsidRPr="006D08E7" w:rsidRDefault="008008B5" w:rsidP="008008B5"/>
    <w:p w:rsidR="008008B5" w:rsidRPr="006D08E7" w:rsidRDefault="008008B5" w:rsidP="008008B5">
      <w:r w:rsidRPr="006D08E7">
        <w:rPr>
          <w:noProof/>
        </w:rPr>
        <w:lastRenderedPageBreak/>
        <w:drawing>
          <wp:inline distT="0" distB="0" distL="0" distR="0" wp14:anchorId="7739C962" wp14:editId="7EEFB387">
            <wp:extent cx="4830092" cy="1652954"/>
            <wp:effectExtent l="0" t="0" r="8890"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45627" cy="1658270"/>
                    </a:xfrm>
                    <a:prstGeom prst="rect">
                      <a:avLst/>
                    </a:prstGeom>
                  </pic:spPr>
                </pic:pic>
              </a:graphicData>
            </a:graphic>
          </wp:inline>
        </w:drawing>
      </w:r>
    </w:p>
    <w:p w:rsidR="008008B5" w:rsidRDefault="008008B5" w:rsidP="008008B5">
      <w:pPr>
        <w:pStyle w:val="Beschriftung"/>
      </w:pPr>
      <w:bookmarkStart w:id="86" w:name="_Toc41314004"/>
      <w:bookmarkStart w:id="87" w:name="_Toc48297490"/>
      <w:r w:rsidRPr="006D08E7">
        <w:t xml:space="preserve">Abbildung </w:t>
      </w:r>
      <w:fldSimple w:instr=" SEQ Abbildung \* ARABIC ">
        <w:r w:rsidRPr="006D08E7">
          <w:rPr>
            <w:noProof/>
          </w:rPr>
          <w:t>19</w:t>
        </w:r>
      </w:fldSimple>
      <w:r w:rsidRPr="006D08E7">
        <w:t>: Aufbau des Raumsystems in Simulink</w:t>
      </w:r>
      <w:bookmarkEnd w:id="86"/>
      <w:bookmarkEnd w:id="87"/>
    </w:p>
    <w:p w:rsidR="008008B5" w:rsidRPr="005E19D5" w:rsidRDefault="008008B5" w:rsidP="008008B5"/>
    <w:p w:rsidR="008008B5" w:rsidRPr="006D08E7" w:rsidRDefault="008008B5" w:rsidP="008008B5">
      <w:pPr>
        <w:pStyle w:val="berschrift3"/>
      </w:pPr>
      <w:bookmarkStart w:id="88" w:name="_Toc41314035"/>
      <w:bookmarkStart w:id="89" w:name="_Toc48568560"/>
      <w:r w:rsidRPr="006D08E7">
        <w:t>Simulationsbeispiele</w:t>
      </w:r>
      <w:bookmarkEnd w:id="88"/>
      <w:bookmarkEnd w:id="89"/>
    </w:p>
    <w:p w:rsidR="008008B5" w:rsidRDefault="008008B5" w:rsidP="008008B5">
      <w:r w:rsidRPr="006D08E7">
        <w:t>Die a</w:t>
      </w:r>
      <w:r>
        <w:t xml:space="preserve">nfängliche </w:t>
      </w:r>
      <w:r w:rsidRPr="00FC09EF">
        <w:t>Wassertanktemperatur ist auf 20 Grad eingestellt. Wenn die Außentemperatur auf 17 Grad, der Sollwert der Wassertanktemperatur auf 77 Grad und der Sollwert der Raumtemperatur auf 20 Grad eingestellt werden</w:t>
      </w:r>
      <w:r w:rsidRPr="006D08E7">
        <w:t xml:space="preserve">, werden die folgenden Ergebnisse in Abbildung 20 und 21 </w:t>
      </w:r>
      <w:r>
        <w:t>erhalten.</w:t>
      </w:r>
    </w:p>
    <w:p w:rsidR="008008B5" w:rsidRPr="006D08E7" w:rsidRDefault="008008B5" w:rsidP="008008B5">
      <w:r w:rsidRPr="006D08E7">
        <w:t xml:space="preserve">Die gelbe Kurve in der Abbildung 20 ist die Temperatur des Heizkessels und die blaue Kurve ist der eingestellte Sollwert. Die x-Achse repräsentiert </w:t>
      </w:r>
      <w:r w:rsidRPr="00FC09EF">
        <w:t>die Zeit und die Einheit ist Stunde. Die y-Achse repräsentiert die Temperatur und die Einheit ist Grad Celsius. Nach etwa 10 Minuten hat sich die Kesseltemperatur stabilisiert. Die Abweichung vom Sollwert beträgt weniger als 1 Grad Celsius.</w:t>
      </w:r>
    </w:p>
    <w:p w:rsidR="008008B5" w:rsidRPr="006D08E7" w:rsidRDefault="008008B5" w:rsidP="008008B5"/>
    <w:p w:rsidR="008008B5" w:rsidRPr="006D08E7" w:rsidRDefault="008008B5" w:rsidP="008008B5">
      <w:r w:rsidRPr="006D08E7">
        <w:rPr>
          <w:noProof/>
        </w:rPr>
        <w:drawing>
          <wp:inline distT="0" distB="0" distL="0" distR="0" wp14:anchorId="4CC736DB" wp14:editId="1190504B">
            <wp:extent cx="3029160" cy="2069123"/>
            <wp:effectExtent l="0" t="0" r="0" b="762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36879" cy="2074396"/>
                    </a:xfrm>
                    <a:prstGeom prst="rect">
                      <a:avLst/>
                    </a:prstGeom>
                  </pic:spPr>
                </pic:pic>
              </a:graphicData>
            </a:graphic>
          </wp:inline>
        </w:drawing>
      </w:r>
    </w:p>
    <w:p w:rsidR="008008B5" w:rsidRDefault="008008B5" w:rsidP="008008B5">
      <w:pPr>
        <w:pStyle w:val="Beschriftung"/>
      </w:pPr>
      <w:bookmarkStart w:id="90" w:name="_Toc41314005"/>
      <w:bookmarkStart w:id="91" w:name="_Toc48297491"/>
      <w:r w:rsidRPr="006D08E7">
        <w:t xml:space="preserve">Abbildung </w:t>
      </w:r>
      <w:fldSimple w:instr=" SEQ Abbildung \* ARABIC ">
        <w:r w:rsidRPr="006D08E7">
          <w:rPr>
            <w:noProof/>
          </w:rPr>
          <w:t>20</w:t>
        </w:r>
      </w:fldSimple>
      <w:r w:rsidRPr="006D08E7">
        <w:t>: Simulationsergebnisse des Heizkessels</w:t>
      </w:r>
      <w:bookmarkEnd w:id="90"/>
      <w:bookmarkEnd w:id="91"/>
    </w:p>
    <w:p w:rsidR="008008B5" w:rsidRDefault="008008B5" w:rsidP="008008B5"/>
    <w:p w:rsidR="008008B5" w:rsidRPr="006D08E7" w:rsidRDefault="008008B5" w:rsidP="008008B5">
      <w:r w:rsidRPr="006D08E7">
        <w:t xml:space="preserve">Die gelbe Kurve in der Abbildung 21 ist die Raumtemperatur und die blaue Kurve ist der Sollwert. Die x-Achse repräsentiert die Zeit und die Einheit ist Stunde. Die y-Achse repräsentiert die Temperatur und die Einheit </w:t>
      </w:r>
      <w:r w:rsidRPr="00FC09EF">
        <w:t>ist Grad Celsius. Nach etwa 20 Minute hat sich die Raumtemperatur stabilisiert und die Überwachung ist weniger als 1 Grad Celsius.</w:t>
      </w:r>
      <w:r w:rsidRPr="006D08E7">
        <w:t xml:space="preserve"> </w:t>
      </w:r>
    </w:p>
    <w:p w:rsidR="008008B5" w:rsidRPr="005E19D5" w:rsidRDefault="008008B5" w:rsidP="008008B5"/>
    <w:p w:rsidR="008008B5" w:rsidRPr="006D08E7" w:rsidRDefault="008008B5" w:rsidP="008008B5">
      <w:r w:rsidRPr="006D08E7">
        <w:rPr>
          <w:noProof/>
        </w:rPr>
        <w:lastRenderedPageBreak/>
        <w:drawing>
          <wp:inline distT="0" distB="0" distL="0" distR="0" wp14:anchorId="686513D4" wp14:editId="08B689E8">
            <wp:extent cx="3042139" cy="2134368"/>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0911" cy="2140523"/>
                    </a:xfrm>
                    <a:prstGeom prst="rect">
                      <a:avLst/>
                    </a:prstGeom>
                  </pic:spPr>
                </pic:pic>
              </a:graphicData>
            </a:graphic>
          </wp:inline>
        </w:drawing>
      </w:r>
    </w:p>
    <w:p w:rsidR="008008B5" w:rsidRDefault="008008B5" w:rsidP="008008B5">
      <w:pPr>
        <w:pStyle w:val="Beschriftung"/>
      </w:pPr>
      <w:bookmarkStart w:id="92" w:name="_Toc41314006"/>
      <w:bookmarkStart w:id="93" w:name="_Toc48297492"/>
      <w:r w:rsidRPr="006D08E7">
        <w:t xml:space="preserve">Abbildung </w:t>
      </w:r>
      <w:fldSimple w:instr=" SEQ Abbildung \* ARABIC ">
        <w:r w:rsidRPr="006D08E7">
          <w:rPr>
            <w:noProof/>
          </w:rPr>
          <w:t>21</w:t>
        </w:r>
      </w:fldSimple>
      <w:r w:rsidRPr="006D08E7">
        <w:t>: Simulationsergebnisse des Raums</w:t>
      </w:r>
      <w:bookmarkEnd w:id="92"/>
      <w:bookmarkEnd w:id="93"/>
    </w:p>
    <w:p w:rsidR="008008B5" w:rsidRDefault="008008B5" w:rsidP="008008B5"/>
    <w:p w:rsidR="008008B5" w:rsidRPr="005E19D5" w:rsidRDefault="008008B5" w:rsidP="008008B5"/>
    <w:p w:rsidR="008008B5" w:rsidRPr="006D08E7" w:rsidRDefault="008008B5" w:rsidP="008008B5">
      <w:pPr>
        <w:pStyle w:val="berschrift1"/>
      </w:pPr>
      <w:bookmarkStart w:id="94" w:name="_Toc41314036"/>
      <w:bookmarkStart w:id="95" w:name="_Toc48568561"/>
      <w:r w:rsidRPr="006D08E7">
        <w:t>Analysesystem</w:t>
      </w:r>
      <w:bookmarkEnd w:id="94"/>
      <w:bookmarkEnd w:id="95"/>
    </w:p>
    <w:p w:rsidR="008008B5" w:rsidRPr="006D08E7" w:rsidRDefault="008008B5" w:rsidP="008008B5">
      <w:pPr>
        <w:pStyle w:val="berschrift2"/>
      </w:pPr>
      <w:bookmarkStart w:id="96" w:name="_Toc41314037"/>
      <w:bookmarkStart w:id="97" w:name="_Toc48568562"/>
      <w:r w:rsidRPr="006D08E7">
        <w:t>Ablauf des Programms</w:t>
      </w:r>
      <w:bookmarkEnd w:id="96"/>
      <w:bookmarkEnd w:id="97"/>
    </w:p>
    <w:p w:rsidR="008008B5" w:rsidRPr="00FC09EF" w:rsidRDefault="008008B5" w:rsidP="008008B5">
      <w:r w:rsidRPr="006D08E7">
        <w:t>Das Analysesystem wird in Matlab entwickelt und als Nachbearbeitungsteil des Daten Logging System verwendet. Es kann die csv-</w:t>
      </w:r>
      <w:r w:rsidRPr="00FC09EF">
        <w:t xml:space="preserve">Dateien aus dem Data Logging System abrufen, bearbeiten und grafische Ergebnisse wie die Temperatur-Zeit-Liniendiagramm erstellen. </w:t>
      </w:r>
    </w:p>
    <w:p w:rsidR="008008B5" w:rsidRPr="006D08E7" w:rsidRDefault="008008B5" w:rsidP="008008B5">
      <w:r w:rsidRPr="00FC09EF">
        <w:t>Der Programmablauf wird in 3 Teile unterteilt, nämlich einen Block zum Einlesen der Datei, einem Block zum Bearbeiten der Datei und einem Block für das Anzeigen</w:t>
      </w:r>
      <w:r w:rsidRPr="006D08E7">
        <w:t xml:space="preserve"> der Datei.</w:t>
      </w:r>
    </w:p>
    <w:p w:rsidR="008008B5" w:rsidRPr="006D08E7" w:rsidRDefault="008008B5" w:rsidP="008008B5"/>
    <w:p w:rsidR="008008B5" w:rsidRPr="006D08E7" w:rsidRDefault="008008B5" w:rsidP="008008B5">
      <w:r w:rsidRPr="006D08E7">
        <w:rPr>
          <w:noProof/>
        </w:rPr>
        <w:lastRenderedPageBreak/>
        <w:drawing>
          <wp:inline distT="0" distB="0" distL="0" distR="0" wp14:anchorId="5DD52D3F" wp14:editId="5635AAEB">
            <wp:extent cx="3852015" cy="3923411"/>
            <wp:effectExtent l="0" t="0" r="0" b="1270"/>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63128" cy="3934730"/>
                    </a:xfrm>
                    <a:prstGeom prst="rect">
                      <a:avLst/>
                    </a:prstGeom>
                    <a:noFill/>
                  </pic:spPr>
                </pic:pic>
              </a:graphicData>
            </a:graphic>
          </wp:inline>
        </w:drawing>
      </w:r>
    </w:p>
    <w:p w:rsidR="008008B5" w:rsidRDefault="008008B5" w:rsidP="008008B5">
      <w:pPr>
        <w:pStyle w:val="Beschriftung"/>
      </w:pPr>
      <w:bookmarkStart w:id="98" w:name="_Toc41314007"/>
      <w:bookmarkStart w:id="99" w:name="_Toc48297493"/>
      <w:r w:rsidRPr="006D08E7">
        <w:t xml:space="preserve">Abbildung </w:t>
      </w:r>
      <w:fldSimple w:instr=" SEQ Abbildung \* ARABIC ">
        <w:r w:rsidRPr="006D08E7">
          <w:rPr>
            <w:noProof/>
          </w:rPr>
          <w:t>22</w:t>
        </w:r>
      </w:fldSimple>
      <w:r w:rsidRPr="006D08E7">
        <w:t>: Ablauf des Analysesystems</w:t>
      </w:r>
      <w:bookmarkEnd w:id="98"/>
      <w:bookmarkEnd w:id="99"/>
    </w:p>
    <w:p w:rsidR="008008B5" w:rsidRPr="005E19D5" w:rsidRDefault="008008B5" w:rsidP="008008B5"/>
    <w:p w:rsidR="008008B5" w:rsidRPr="006D08E7" w:rsidRDefault="008008B5" w:rsidP="008008B5">
      <w:pPr>
        <w:pStyle w:val="berschrift2"/>
      </w:pPr>
      <w:bookmarkStart w:id="100" w:name="_Toc41314038"/>
      <w:bookmarkStart w:id="101" w:name="_Toc48568563"/>
      <w:r w:rsidRPr="006D08E7">
        <w:t>Aufbau des Blocks</w:t>
      </w:r>
      <w:bookmarkEnd w:id="100"/>
      <w:bookmarkEnd w:id="101"/>
    </w:p>
    <w:p w:rsidR="008008B5" w:rsidRDefault="008008B5" w:rsidP="008008B5">
      <w:r w:rsidRPr="006D08E7">
        <w:t>Dieser Abschnitt beschreibt die Ein- und Ausgabe jedes Blocks sowie die Funktionen und Variablen.</w:t>
      </w:r>
    </w:p>
    <w:p w:rsidR="008008B5" w:rsidRPr="006D08E7" w:rsidRDefault="008008B5" w:rsidP="008008B5"/>
    <w:p w:rsidR="008008B5" w:rsidRPr="006D08E7" w:rsidRDefault="008008B5" w:rsidP="008008B5">
      <w:pPr>
        <w:pStyle w:val="berschrift3"/>
      </w:pPr>
      <w:bookmarkStart w:id="102" w:name="_Toc41314039"/>
      <w:bookmarkStart w:id="103" w:name="_Toc48568564"/>
      <w:r w:rsidRPr="006D08E7">
        <w:t>Einlesen der Datei</w:t>
      </w:r>
      <w:bookmarkEnd w:id="102"/>
      <w:bookmarkEnd w:id="103"/>
    </w:p>
    <w:p w:rsidR="008008B5" w:rsidRPr="00FC09EF" w:rsidRDefault="008008B5" w:rsidP="008008B5">
      <w:r w:rsidRPr="00FC09EF">
        <w:t>Zum Testen des Analysesystems werden zwei CSV-Dateien erstellt. Die Erste besteht aus Zeitstempel, Raumnummer, Kesseltemperatur und Sollwertkesseltemperatur. Darin fehlen ein paar Zeitstempel und Werte als Fehler für das Testen. Die Zweite besteht aus Zeitstempel, Außentemperatur und Raumtemperatur.</w:t>
      </w:r>
    </w:p>
    <w:p w:rsidR="008008B5" w:rsidRPr="00FC09EF" w:rsidRDefault="008008B5" w:rsidP="008008B5">
      <w:r w:rsidRPr="00FC09EF">
        <w:t>Im ‚Block: Einlesen der Datei‘ werden csv-Dateien eingelesen und Ausgabe ist nach Zeit geordneten Datengruppe.</w:t>
      </w:r>
    </w:p>
    <w:p w:rsidR="008008B5" w:rsidRDefault="008008B5" w:rsidP="008008B5">
      <w:r w:rsidRPr="00FC09EF">
        <w:t>Darin wird die csv-Datei zuerst eingelesen und als Matlab-Tabelle aufgerufen. Da die meisten Operationen auf der Zeit basieren, wird zuerst die Matlab-Tabelle in eine Zeittabelle konvertiert. Die Zeittabelle ist ein bestimmter Tabellentyp, bei dem jede Zeile einen Zeitstempel zugeordnet ist. Die Zeittabelle bietet zeitspezifische Funktionen für Sortierung und Berechnung. Schließlich werden die als Filterelemente verwendeten Variablen auf Kategorie gesetzt. Als nächstes werden die Daten nach Zeit oder diesen Kategorien gefiltert.</w:t>
      </w:r>
    </w:p>
    <w:p w:rsidR="008008B5" w:rsidRPr="006D08E7" w:rsidRDefault="008008B5" w:rsidP="008008B5"/>
    <w:p w:rsidR="008008B5" w:rsidRPr="006D08E7" w:rsidRDefault="008008B5" w:rsidP="008008B5">
      <w:pPr>
        <w:pStyle w:val="berschrift3"/>
      </w:pPr>
      <w:bookmarkStart w:id="104" w:name="_Toc41314040"/>
      <w:bookmarkStart w:id="105" w:name="_Toc48568565"/>
      <w:r w:rsidRPr="006D08E7">
        <w:lastRenderedPageBreak/>
        <w:t>Bearbeiten der Datei</w:t>
      </w:r>
      <w:bookmarkEnd w:id="104"/>
      <w:bookmarkEnd w:id="105"/>
    </w:p>
    <w:p w:rsidR="008008B5" w:rsidRPr="00FC09EF" w:rsidRDefault="008008B5" w:rsidP="008008B5">
      <w:r w:rsidRPr="006D08E7">
        <w:t xml:space="preserve">In diesem </w:t>
      </w:r>
      <w:r w:rsidRPr="00FC09EF">
        <w:t xml:space="preserve">Block werden die benötigten Werte berechnet. Z.B. wird hier der Durchschnittswert der Raumtemperatur in der gemessenen Zeit berechnet. </w:t>
      </w:r>
    </w:p>
    <w:p w:rsidR="008008B5" w:rsidRPr="0006298D" w:rsidRDefault="008008B5" w:rsidP="008008B5">
      <w:r w:rsidRPr="00FC09EF">
        <w:t>Die aus dem vorherigen Block erhaltene chronologische Tabelle wird auch in diesem Block bearbeitet, um die korrekten Daten innerhalb des erforderlichen Zeit- und Kategorie</w:t>
      </w:r>
      <w:r>
        <w:t>s</w:t>
      </w:r>
      <w:r w:rsidRPr="00FC09EF">
        <w:t xml:space="preserve">bereichs zu </w:t>
      </w:r>
      <w:r w:rsidRPr="0006298D">
        <w:t xml:space="preserve">erhalten. Dazu dient die Begrenzung von Zeitraum/Kategorie und Löschung der fehlenden Daten. Schließlich werden die Daten nach verschiedenen Aufzeichnungszeiträumen sortiert, z.B. wöchentlichen Daten, monatlichen Daten. </w:t>
      </w:r>
    </w:p>
    <w:p w:rsidR="008008B5" w:rsidRDefault="008008B5" w:rsidP="008008B5">
      <w:r w:rsidRPr="0006298D">
        <w:t>Des Weiteren werden die wöchentlichen durchschnittlichen Raumtemperaturtabellen aus den täglichen Zeittabellen berechnet.</w:t>
      </w:r>
    </w:p>
    <w:p w:rsidR="008008B5" w:rsidRPr="006D08E7" w:rsidRDefault="008008B5" w:rsidP="008008B5"/>
    <w:p w:rsidR="008008B5" w:rsidRPr="006D08E7" w:rsidRDefault="008008B5" w:rsidP="008008B5">
      <w:pPr>
        <w:pStyle w:val="berschrift3"/>
      </w:pPr>
      <w:bookmarkStart w:id="106" w:name="_Toc41314041"/>
      <w:bookmarkStart w:id="107" w:name="_Toc48568566"/>
      <w:r w:rsidRPr="006D08E7">
        <w:t>Anzeigen der Datei</w:t>
      </w:r>
      <w:bookmarkEnd w:id="106"/>
      <w:bookmarkEnd w:id="107"/>
    </w:p>
    <w:p w:rsidR="008008B5" w:rsidRPr="0006298D" w:rsidRDefault="008008B5" w:rsidP="008008B5">
      <w:r>
        <w:t xml:space="preserve">In diesem Block </w:t>
      </w:r>
      <w:r w:rsidRPr="0006298D">
        <w:t>werden zwei verschiedene csv-Dateien zusammengefügt, um die Zeit zu synchronisieren. Damit können die Daten der beiden Zeittabellen in einem Liniendiagramm dargestellt werden. Nachdem das Temperatur-Zeit-Diagramm angezeigt wird, werden Markierungen zur Linie eingefügt, um abnormale Werte anzuzeigen, z.B. Temperaturwerte, die Grenzwerte überschreiten.</w:t>
      </w:r>
    </w:p>
    <w:p w:rsidR="008008B5" w:rsidRPr="006D08E7" w:rsidRDefault="008008B5" w:rsidP="008008B5">
      <w:r w:rsidRPr="0006298D">
        <w:t>Gleichzeitig können auch Beschriftungen, Titel, Koordinatenwerte usw. in diesem Block festgelegt werden.</w:t>
      </w:r>
    </w:p>
    <w:p w:rsidR="008008B5" w:rsidRDefault="008008B5" w:rsidP="008008B5">
      <w:r w:rsidRPr="006D08E7">
        <w:t xml:space="preserve">Ein Beispiel ist das wöchentliche durchschnittliche Raumtemperaturdiagramm in Abbildung 23. </w:t>
      </w:r>
    </w:p>
    <w:p w:rsidR="008008B5" w:rsidRPr="006D08E7" w:rsidRDefault="008008B5" w:rsidP="008008B5"/>
    <w:p w:rsidR="008008B5" w:rsidRPr="006D08E7" w:rsidRDefault="008008B5" w:rsidP="008008B5">
      <w:r w:rsidRPr="006D08E7">
        <w:rPr>
          <w:noProof/>
        </w:rPr>
        <w:drawing>
          <wp:inline distT="0" distB="0" distL="0" distR="0" wp14:anchorId="63EADBD3" wp14:editId="4400216B">
            <wp:extent cx="3130384" cy="233289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40233" cy="2340232"/>
                    </a:xfrm>
                    <a:prstGeom prst="rect">
                      <a:avLst/>
                    </a:prstGeom>
                  </pic:spPr>
                </pic:pic>
              </a:graphicData>
            </a:graphic>
          </wp:inline>
        </w:drawing>
      </w:r>
    </w:p>
    <w:p w:rsidR="008008B5" w:rsidRPr="006D08E7" w:rsidRDefault="008008B5" w:rsidP="008008B5">
      <w:pPr>
        <w:pStyle w:val="Beschriftung"/>
      </w:pPr>
      <w:bookmarkStart w:id="108" w:name="_Toc41314008"/>
      <w:bookmarkStart w:id="109" w:name="_Toc48297494"/>
      <w:r w:rsidRPr="006D08E7">
        <w:t xml:space="preserve">Abbildung </w:t>
      </w:r>
      <w:fldSimple w:instr=" SEQ Abbildung \* ARABIC ">
        <w:r w:rsidRPr="006D08E7">
          <w:rPr>
            <w:noProof/>
          </w:rPr>
          <w:t>23</w:t>
        </w:r>
      </w:fldSimple>
      <w:r w:rsidRPr="006D08E7">
        <w:t xml:space="preserve">: </w:t>
      </w:r>
      <w:r>
        <w:t xml:space="preserve">wöchentliches durchschnittliches </w:t>
      </w:r>
      <w:r w:rsidRPr="006D08E7">
        <w:t>Raumtemperaturdiagramm</w:t>
      </w:r>
      <w:bookmarkEnd w:id="108"/>
      <w:bookmarkEnd w:id="109"/>
    </w:p>
    <w:p w:rsidR="008008B5" w:rsidRPr="006D08E7" w:rsidRDefault="008008B5" w:rsidP="008008B5">
      <w:pPr>
        <w:pStyle w:val="berschrift1"/>
      </w:pPr>
      <w:bookmarkStart w:id="110" w:name="_Toc41314042"/>
      <w:bookmarkStart w:id="111" w:name="_Toc48568567"/>
      <w:r w:rsidRPr="006D08E7">
        <w:t>Fazit</w:t>
      </w:r>
      <w:bookmarkEnd w:id="110"/>
      <w:bookmarkEnd w:id="111"/>
    </w:p>
    <w:p w:rsidR="008008B5" w:rsidRPr="006D08E7" w:rsidRDefault="008008B5" w:rsidP="008008B5">
      <w:r w:rsidRPr="006D08E7">
        <w:t xml:space="preserve">Aus den experimentellen Ergebnissen </w:t>
      </w:r>
      <w:r w:rsidRPr="0006298D">
        <w:t>ist erfasst, dass das Raummodell stabil laufen und kontinuierliche Ergebnisse liefern kann. Anschließend können bei Bedarf mehrere Räume eingefügt werden, indem verschiedene Parameter wie die Temperatursollwerte</w:t>
      </w:r>
      <w:r w:rsidRPr="006D08E7">
        <w:t xml:space="preserve"> usw. eingestellt kann. Das </w:t>
      </w:r>
      <w:r w:rsidRPr="0006298D">
        <w:t>Analysesystem dient zum Anzeigen von Grafiken, welche aus den Daten gewonnen werden. Wenn das Testsystem für das Data Logging System verwendet wird, funktioniert das Heizsystem als Datenquelle für das Data Logging System und bekommt das Analysesystem Dateien vom Data Logging</w:t>
      </w:r>
      <w:r w:rsidRPr="006D08E7">
        <w:t xml:space="preserve"> System.</w:t>
      </w:r>
    </w:p>
    <w:p w:rsidR="00D851AC" w:rsidRDefault="00D851AC" w:rsidP="00D851AC">
      <w:pPr>
        <w:pStyle w:val="berschrift1"/>
      </w:pPr>
      <w:bookmarkStart w:id="112" w:name="_Toc48568568"/>
      <w:r>
        <w:lastRenderedPageBreak/>
        <w:t>Verzeichnisse</w:t>
      </w:r>
      <w:bookmarkEnd w:id="112"/>
    </w:p>
    <w:p w:rsidR="00D851AC" w:rsidRDefault="00D851AC" w:rsidP="00D851AC">
      <w:pPr>
        <w:pStyle w:val="berschrift2"/>
      </w:pPr>
      <w:bookmarkStart w:id="113" w:name="_Toc374711113"/>
      <w:bookmarkStart w:id="114" w:name="_Toc48568569"/>
      <w:r>
        <w:t>Abbildungsverzeichnis</w:t>
      </w:r>
      <w:bookmarkEnd w:id="113"/>
      <w:bookmarkEnd w:id="114"/>
    </w:p>
    <w:p w:rsidR="0099463C" w:rsidRDefault="00D851AC">
      <w:pPr>
        <w:pStyle w:val="Abbildungsverzeichnis"/>
        <w:rPr>
          <w:rFonts w:asciiTheme="minorHAnsi" w:eastAsiaTheme="minorEastAsia" w:hAnsiTheme="minorHAnsi" w:cstheme="minorBidi"/>
          <w:noProof/>
        </w:rPr>
      </w:pPr>
      <w:r>
        <w:fldChar w:fldCharType="begin"/>
      </w:r>
      <w:r>
        <w:instrText xml:space="preserve"> TOC \h \z \c "Abbildung" </w:instrText>
      </w:r>
      <w:r>
        <w:fldChar w:fldCharType="separate"/>
      </w:r>
      <w:hyperlink w:anchor="_Toc48297472" w:history="1">
        <w:r w:rsidR="0099463C" w:rsidRPr="0073376F">
          <w:rPr>
            <w:rStyle w:val="Hyperlink"/>
            <w:noProof/>
          </w:rPr>
          <w:t>Abbildung 1: Skizze des Heizsystems</w:t>
        </w:r>
        <w:r w:rsidR="0099463C">
          <w:rPr>
            <w:noProof/>
            <w:webHidden/>
          </w:rPr>
          <w:tab/>
        </w:r>
        <w:r w:rsidR="0099463C">
          <w:rPr>
            <w:noProof/>
            <w:webHidden/>
          </w:rPr>
          <w:fldChar w:fldCharType="begin"/>
        </w:r>
        <w:r w:rsidR="0099463C">
          <w:rPr>
            <w:noProof/>
            <w:webHidden/>
          </w:rPr>
          <w:instrText xml:space="preserve"> PAGEREF _Toc48297472 \h </w:instrText>
        </w:r>
        <w:r w:rsidR="0099463C">
          <w:rPr>
            <w:noProof/>
            <w:webHidden/>
          </w:rPr>
        </w:r>
        <w:r w:rsidR="0099463C">
          <w:rPr>
            <w:noProof/>
            <w:webHidden/>
          </w:rPr>
          <w:fldChar w:fldCharType="separate"/>
        </w:r>
        <w:r w:rsidR="0099463C">
          <w:rPr>
            <w:noProof/>
            <w:webHidden/>
          </w:rPr>
          <w:t>4</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3" w:history="1">
        <w:r w:rsidR="0099463C" w:rsidRPr="0073376F">
          <w:rPr>
            <w:rStyle w:val="Hyperlink"/>
            <w:noProof/>
          </w:rPr>
          <w:t>Abbildung 2: Ersatzschaltbild des Heizelements. I</w:t>
        </w:r>
        <w:r w:rsidR="0099463C">
          <w:rPr>
            <w:noProof/>
            <w:webHidden/>
          </w:rPr>
          <w:tab/>
        </w:r>
        <w:r w:rsidR="0099463C">
          <w:rPr>
            <w:noProof/>
            <w:webHidden/>
          </w:rPr>
          <w:fldChar w:fldCharType="begin"/>
        </w:r>
        <w:r w:rsidR="0099463C">
          <w:rPr>
            <w:noProof/>
            <w:webHidden/>
          </w:rPr>
          <w:instrText xml:space="preserve"> PAGEREF _Toc48297473 \h </w:instrText>
        </w:r>
        <w:r w:rsidR="0099463C">
          <w:rPr>
            <w:noProof/>
            <w:webHidden/>
          </w:rPr>
        </w:r>
        <w:r w:rsidR="0099463C">
          <w:rPr>
            <w:noProof/>
            <w:webHidden/>
          </w:rPr>
          <w:fldChar w:fldCharType="separate"/>
        </w:r>
        <w:r w:rsidR="0099463C">
          <w:rPr>
            <w:noProof/>
            <w:webHidden/>
          </w:rPr>
          <w:t>5</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4" w:history="1">
        <w:r w:rsidR="0099463C" w:rsidRPr="0073376F">
          <w:rPr>
            <w:rStyle w:val="Hyperlink"/>
            <w:noProof/>
          </w:rPr>
          <w:t>Abbildung 3: Skizze der idealen und realen Temperaturverlauf des Heizkessels</w:t>
        </w:r>
        <w:r w:rsidR="0099463C">
          <w:rPr>
            <w:noProof/>
            <w:webHidden/>
          </w:rPr>
          <w:tab/>
        </w:r>
        <w:r w:rsidR="0099463C">
          <w:rPr>
            <w:noProof/>
            <w:webHidden/>
          </w:rPr>
          <w:fldChar w:fldCharType="begin"/>
        </w:r>
        <w:r w:rsidR="0099463C">
          <w:rPr>
            <w:noProof/>
            <w:webHidden/>
          </w:rPr>
          <w:instrText xml:space="preserve"> PAGEREF _Toc48297474 \h </w:instrText>
        </w:r>
        <w:r w:rsidR="0099463C">
          <w:rPr>
            <w:noProof/>
            <w:webHidden/>
          </w:rPr>
        </w:r>
        <w:r w:rsidR="0099463C">
          <w:rPr>
            <w:noProof/>
            <w:webHidden/>
          </w:rPr>
          <w:fldChar w:fldCharType="separate"/>
        </w:r>
        <w:r w:rsidR="0099463C">
          <w:rPr>
            <w:noProof/>
            <w:webHidden/>
          </w:rPr>
          <w:t>6</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5" w:history="1">
        <w:r w:rsidR="0099463C" w:rsidRPr="0073376F">
          <w:rPr>
            <w:rStyle w:val="Hyperlink"/>
            <w:noProof/>
          </w:rPr>
          <w:t>Abbildung 4: Ersatzschaltbild des Heizkessels</w:t>
        </w:r>
        <w:r w:rsidR="0099463C">
          <w:rPr>
            <w:noProof/>
            <w:webHidden/>
          </w:rPr>
          <w:tab/>
        </w:r>
        <w:r w:rsidR="0099463C">
          <w:rPr>
            <w:noProof/>
            <w:webHidden/>
          </w:rPr>
          <w:fldChar w:fldCharType="begin"/>
        </w:r>
        <w:r w:rsidR="0099463C">
          <w:rPr>
            <w:noProof/>
            <w:webHidden/>
          </w:rPr>
          <w:instrText xml:space="preserve"> PAGEREF _Toc48297475 \h </w:instrText>
        </w:r>
        <w:r w:rsidR="0099463C">
          <w:rPr>
            <w:noProof/>
            <w:webHidden/>
          </w:rPr>
        </w:r>
        <w:r w:rsidR="0099463C">
          <w:rPr>
            <w:noProof/>
            <w:webHidden/>
          </w:rPr>
          <w:fldChar w:fldCharType="separate"/>
        </w:r>
        <w:r w:rsidR="0099463C">
          <w:rPr>
            <w:noProof/>
            <w:webHidden/>
          </w:rPr>
          <w:t>6</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6" w:history="1">
        <w:r w:rsidR="0099463C" w:rsidRPr="0073376F">
          <w:rPr>
            <w:rStyle w:val="Hyperlink"/>
            <w:noProof/>
          </w:rPr>
          <w:t>Abbildung 5: Ersatzschaltbild des Heizkörpers</w:t>
        </w:r>
        <w:r w:rsidR="0099463C">
          <w:rPr>
            <w:noProof/>
            <w:webHidden/>
          </w:rPr>
          <w:tab/>
        </w:r>
        <w:r w:rsidR="0099463C">
          <w:rPr>
            <w:noProof/>
            <w:webHidden/>
          </w:rPr>
          <w:fldChar w:fldCharType="begin"/>
        </w:r>
        <w:r w:rsidR="0099463C">
          <w:rPr>
            <w:noProof/>
            <w:webHidden/>
          </w:rPr>
          <w:instrText xml:space="preserve"> PAGEREF _Toc48297476 \h </w:instrText>
        </w:r>
        <w:r w:rsidR="0099463C">
          <w:rPr>
            <w:noProof/>
            <w:webHidden/>
          </w:rPr>
        </w:r>
        <w:r w:rsidR="0099463C">
          <w:rPr>
            <w:noProof/>
            <w:webHidden/>
          </w:rPr>
          <w:fldChar w:fldCharType="separate"/>
        </w:r>
        <w:r w:rsidR="0099463C">
          <w:rPr>
            <w:noProof/>
            <w:webHidden/>
          </w:rPr>
          <w:t>7</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7" w:history="1">
        <w:r w:rsidR="0099463C" w:rsidRPr="0073376F">
          <w:rPr>
            <w:rStyle w:val="Hyperlink"/>
            <w:noProof/>
          </w:rPr>
          <w:t>Abbildung 6: Ersatzschaltbild des Raums</w:t>
        </w:r>
        <w:r w:rsidR="0099463C">
          <w:rPr>
            <w:noProof/>
            <w:webHidden/>
          </w:rPr>
          <w:tab/>
        </w:r>
        <w:r w:rsidR="0099463C">
          <w:rPr>
            <w:noProof/>
            <w:webHidden/>
          </w:rPr>
          <w:fldChar w:fldCharType="begin"/>
        </w:r>
        <w:r w:rsidR="0099463C">
          <w:rPr>
            <w:noProof/>
            <w:webHidden/>
          </w:rPr>
          <w:instrText xml:space="preserve"> PAGEREF _Toc48297477 \h </w:instrText>
        </w:r>
        <w:r w:rsidR="0099463C">
          <w:rPr>
            <w:noProof/>
            <w:webHidden/>
          </w:rPr>
        </w:r>
        <w:r w:rsidR="0099463C">
          <w:rPr>
            <w:noProof/>
            <w:webHidden/>
          </w:rPr>
          <w:fldChar w:fldCharType="separate"/>
        </w:r>
        <w:r w:rsidR="0099463C">
          <w:rPr>
            <w:noProof/>
            <w:webHidden/>
          </w:rPr>
          <w:t>7</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8" w:history="1">
        <w:r w:rsidR="0099463C" w:rsidRPr="0073376F">
          <w:rPr>
            <w:rStyle w:val="Hyperlink"/>
            <w:noProof/>
          </w:rPr>
          <w:t>Abbildung 7: thermisches Ersatzschaltbild des Heizungssystems</w:t>
        </w:r>
        <w:r w:rsidR="0099463C">
          <w:rPr>
            <w:noProof/>
            <w:webHidden/>
          </w:rPr>
          <w:tab/>
        </w:r>
        <w:r w:rsidR="0099463C">
          <w:rPr>
            <w:noProof/>
            <w:webHidden/>
          </w:rPr>
          <w:fldChar w:fldCharType="begin"/>
        </w:r>
        <w:r w:rsidR="0099463C">
          <w:rPr>
            <w:noProof/>
            <w:webHidden/>
          </w:rPr>
          <w:instrText xml:space="preserve"> PAGEREF _Toc48297478 \h </w:instrText>
        </w:r>
        <w:r w:rsidR="0099463C">
          <w:rPr>
            <w:noProof/>
            <w:webHidden/>
          </w:rPr>
        </w:r>
        <w:r w:rsidR="0099463C">
          <w:rPr>
            <w:noProof/>
            <w:webHidden/>
          </w:rPr>
          <w:fldChar w:fldCharType="separate"/>
        </w:r>
        <w:r w:rsidR="0099463C">
          <w:rPr>
            <w:noProof/>
            <w:webHidden/>
          </w:rPr>
          <w:t>8</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79" w:history="1">
        <w:r w:rsidR="0099463C" w:rsidRPr="0073376F">
          <w:rPr>
            <w:rStyle w:val="Hyperlink"/>
            <w:noProof/>
          </w:rPr>
          <w:t>Abbildung 8: thermisches Ersatzschaltbild des Raumsystems</w:t>
        </w:r>
        <w:r w:rsidR="0099463C">
          <w:rPr>
            <w:noProof/>
            <w:webHidden/>
          </w:rPr>
          <w:tab/>
        </w:r>
        <w:r w:rsidR="0099463C">
          <w:rPr>
            <w:noProof/>
            <w:webHidden/>
          </w:rPr>
          <w:fldChar w:fldCharType="begin"/>
        </w:r>
        <w:r w:rsidR="0099463C">
          <w:rPr>
            <w:noProof/>
            <w:webHidden/>
          </w:rPr>
          <w:instrText xml:space="preserve"> PAGEREF _Toc48297479 \h </w:instrText>
        </w:r>
        <w:r w:rsidR="0099463C">
          <w:rPr>
            <w:noProof/>
            <w:webHidden/>
          </w:rPr>
        </w:r>
        <w:r w:rsidR="0099463C">
          <w:rPr>
            <w:noProof/>
            <w:webHidden/>
          </w:rPr>
          <w:fldChar w:fldCharType="separate"/>
        </w:r>
        <w:r w:rsidR="0099463C">
          <w:rPr>
            <w:noProof/>
            <w:webHidden/>
          </w:rPr>
          <w:t>8</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0" w:history="1">
        <w:r w:rsidR="0099463C" w:rsidRPr="0073376F">
          <w:rPr>
            <w:rStyle w:val="Hyperlink"/>
            <w:noProof/>
          </w:rPr>
          <w:t>Abbildung 9: Verlauf von Koeffizient und Temperatur des Heizkesselwassers</w:t>
        </w:r>
        <w:r w:rsidR="0099463C">
          <w:rPr>
            <w:noProof/>
            <w:webHidden/>
          </w:rPr>
          <w:tab/>
        </w:r>
        <w:r w:rsidR="0099463C">
          <w:rPr>
            <w:noProof/>
            <w:webHidden/>
          </w:rPr>
          <w:fldChar w:fldCharType="begin"/>
        </w:r>
        <w:r w:rsidR="0099463C">
          <w:rPr>
            <w:noProof/>
            <w:webHidden/>
          </w:rPr>
          <w:instrText xml:space="preserve"> PAGEREF _Toc48297480 \h </w:instrText>
        </w:r>
        <w:r w:rsidR="0099463C">
          <w:rPr>
            <w:noProof/>
            <w:webHidden/>
          </w:rPr>
        </w:r>
        <w:r w:rsidR="0099463C">
          <w:rPr>
            <w:noProof/>
            <w:webHidden/>
          </w:rPr>
          <w:fldChar w:fldCharType="separate"/>
        </w:r>
        <w:r w:rsidR="0099463C">
          <w:rPr>
            <w:noProof/>
            <w:webHidden/>
          </w:rPr>
          <w:t>9</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1" w:history="1">
        <w:r w:rsidR="0099463C" w:rsidRPr="0073376F">
          <w:rPr>
            <w:rStyle w:val="Hyperlink"/>
            <w:noProof/>
          </w:rPr>
          <w:t>Abbildung 10: Skizze des Zulauf- und Ablaufwassers</w:t>
        </w:r>
        <w:r w:rsidR="0099463C">
          <w:rPr>
            <w:noProof/>
            <w:webHidden/>
          </w:rPr>
          <w:tab/>
        </w:r>
        <w:r w:rsidR="0099463C">
          <w:rPr>
            <w:noProof/>
            <w:webHidden/>
          </w:rPr>
          <w:fldChar w:fldCharType="begin"/>
        </w:r>
        <w:r w:rsidR="0099463C">
          <w:rPr>
            <w:noProof/>
            <w:webHidden/>
          </w:rPr>
          <w:instrText xml:space="preserve"> PAGEREF _Toc48297481 \h </w:instrText>
        </w:r>
        <w:r w:rsidR="0099463C">
          <w:rPr>
            <w:noProof/>
            <w:webHidden/>
          </w:rPr>
        </w:r>
        <w:r w:rsidR="0099463C">
          <w:rPr>
            <w:noProof/>
            <w:webHidden/>
          </w:rPr>
          <w:fldChar w:fldCharType="separate"/>
        </w:r>
        <w:r w:rsidR="0099463C">
          <w:rPr>
            <w:noProof/>
            <w:webHidden/>
          </w:rPr>
          <w:t>10</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2" w:history="1">
        <w:r w:rsidR="0099463C" w:rsidRPr="0073376F">
          <w:rPr>
            <w:rStyle w:val="Hyperlink"/>
            <w:noProof/>
          </w:rPr>
          <w:t>Abbildung 11: Wärmeübertragung des Heizkessels</w:t>
        </w:r>
        <w:r w:rsidR="0099463C">
          <w:rPr>
            <w:noProof/>
            <w:webHidden/>
          </w:rPr>
          <w:tab/>
        </w:r>
        <w:r w:rsidR="0099463C">
          <w:rPr>
            <w:noProof/>
            <w:webHidden/>
          </w:rPr>
          <w:fldChar w:fldCharType="begin"/>
        </w:r>
        <w:r w:rsidR="0099463C">
          <w:rPr>
            <w:noProof/>
            <w:webHidden/>
          </w:rPr>
          <w:instrText xml:space="preserve"> PAGEREF _Toc48297482 \h </w:instrText>
        </w:r>
        <w:r w:rsidR="0099463C">
          <w:rPr>
            <w:noProof/>
            <w:webHidden/>
          </w:rPr>
        </w:r>
        <w:r w:rsidR="0099463C">
          <w:rPr>
            <w:noProof/>
            <w:webHidden/>
          </w:rPr>
          <w:fldChar w:fldCharType="separate"/>
        </w:r>
        <w:r w:rsidR="0099463C">
          <w:rPr>
            <w:noProof/>
            <w:webHidden/>
          </w:rPr>
          <w:t>11</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3" w:history="1">
        <w:r w:rsidR="0099463C" w:rsidRPr="0073376F">
          <w:rPr>
            <w:rStyle w:val="Hyperlink"/>
            <w:noProof/>
          </w:rPr>
          <w:t>Abbildung 12: Wärmeübertragung zum Heizkörper</w:t>
        </w:r>
        <w:r w:rsidR="0099463C">
          <w:rPr>
            <w:noProof/>
            <w:webHidden/>
          </w:rPr>
          <w:tab/>
        </w:r>
        <w:r w:rsidR="0099463C">
          <w:rPr>
            <w:noProof/>
            <w:webHidden/>
          </w:rPr>
          <w:fldChar w:fldCharType="begin"/>
        </w:r>
        <w:r w:rsidR="0099463C">
          <w:rPr>
            <w:noProof/>
            <w:webHidden/>
          </w:rPr>
          <w:instrText xml:space="preserve"> PAGEREF _Toc48297483 \h </w:instrText>
        </w:r>
        <w:r w:rsidR="0099463C">
          <w:rPr>
            <w:noProof/>
            <w:webHidden/>
          </w:rPr>
        </w:r>
        <w:r w:rsidR="0099463C">
          <w:rPr>
            <w:noProof/>
            <w:webHidden/>
          </w:rPr>
          <w:fldChar w:fldCharType="separate"/>
        </w:r>
        <w:r w:rsidR="0099463C">
          <w:rPr>
            <w:noProof/>
            <w:webHidden/>
          </w:rPr>
          <w:t>12</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4" w:history="1">
        <w:r w:rsidR="0099463C" w:rsidRPr="0073376F">
          <w:rPr>
            <w:rStyle w:val="Hyperlink"/>
            <w:noProof/>
          </w:rPr>
          <w:t>Abbildung 13: Wärmeübertragung des Raums</w:t>
        </w:r>
        <w:r w:rsidR="0099463C">
          <w:rPr>
            <w:noProof/>
            <w:webHidden/>
          </w:rPr>
          <w:tab/>
        </w:r>
        <w:r w:rsidR="0099463C">
          <w:rPr>
            <w:noProof/>
            <w:webHidden/>
          </w:rPr>
          <w:fldChar w:fldCharType="begin"/>
        </w:r>
        <w:r w:rsidR="0099463C">
          <w:rPr>
            <w:noProof/>
            <w:webHidden/>
          </w:rPr>
          <w:instrText xml:space="preserve"> PAGEREF _Toc48297484 \h </w:instrText>
        </w:r>
        <w:r w:rsidR="0099463C">
          <w:rPr>
            <w:noProof/>
            <w:webHidden/>
          </w:rPr>
        </w:r>
        <w:r w:rsidR="0099463C">
          <w:rPr>
            <w:noProof/>
            <w:webHidden/>
          </w:rPr>
          <w:fldChar w:fldCharType="separate"/>
        </w:r>
        <w:r w:rsidR="0099463C">
          <w:rPr>
            <w:noProof/>
            <w:webHidden/>
          </w:rPr>
          <w:t>15</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5" w:history="1">
        <w:r w:rsidR="0099463C" w:rsidRPr="0073376F">
          <w:rPr>
            <w:rStyle w:val="Hyperlink"/>
            <w:noProof/>
          </w:rPr>
          <w:t>Abbildung 14: Regelkreis des Heizsystems</w:t>
        </w:r>
        <w:r w:rsidR="0099463C">
          <w:rPr>
            <w:noProof/>
            <w:webHidden/>
          </w:rPr>
          <w:tab/>
        </w:r>
        <w:r w:rsidR="0099463C">
          <w:rPr>
            <w:noProof/>
            <w:webHidden/>
          </w:rPr>
          <w:fldChar w:fldCharType="begin"/>
        </w:r>
        <w:r w:rsidR="0099463C">
          <w:rPr>
            <w:noProof/>
            <w:webHidden/>
          </w:rPr>
          <w:instrText xml:space="preserve"> PAGEREF _Toc48297485 \h </w:instrText>
        </w:r>
        <w:r w:rsidR="0099463C">
          <w:rPr>
            <w:noProof/>
            <w:webHidden/>
          </w:rPr>
        </w:r>
        <w:r w:rsidR="0099463C">
          <w:rPr>
            <w:noProof/>
            <w:webHidden/>
          </w:rPr>
          <w:fldChar w:fldCharType="separate"/>
        </w:r>
        <w:r w:rsidR="0099463C">
          <w:rPr>
            <w:noProof/>
            <w:webHidden/>
          </w:rPr>
          <w:t>17</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6" w:history="1">
        <w:r w:rsidR="0099463C" w:rsidRPr="0073376F">
          <w:rPr>
            <w:rStyle w:val="Hyperlink"/>
            <w:noProof/>
          </w:rPr>
          <w:t>Abbildung 15: Ersatzschaltbild des Stellglieds</w:t>
        </w:r>
        <w:r w:rsidR="0099463C">
          <w:rPr>
            <w:noProof/>
            <w:webHidden/>
          </w:rPr>
          <w:tab/>
        </w:r>
        <w:r w:rsidR="0099463C">
          <w:rPr>
            <w:noProof/>
            <w:webHidden/>
          </w:rPr>
          <w:fldChar w:fldCharType="begin"/>
        </w:r>
        <w:r w:rsidR="0099463C">
          <w:rPr>
            <w:noProof/>
            <w:webHidden/>
          </w:rPr>
          <w:instrText xml:space="preserve"> PAGEREF _Toc48297486 \h </w:instrText>
        </w:r>
        <w:r w:rsidR="0099463C">
          <w:rPr>
            <w:noProof/>
            <w:webHidden/>
          </w:rPr>
        </w:r>
        <w:r w:rsidR="0099463C">
          <w:rPr>
            <w:noProof/>
            <w:webHidden/>
          </w:rPr>
          <w:fldChar w:fldCharType="separate"/>
        </w:r>
        <w:r w:rsidR="0099463C">
          <w:rPr>
            <w:noProof/>
            <w:webHidden/>
          </w:rPr>
          <w:t>17</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7" w:history="1">
        <w:r w:rsidR="0099463C" w:rsidRPr="0073376F">
          <w:rPr>
            <w:rStyle w:val="Hyperlink"/>
            <w:noProof/>
          </w:rPr>
          <w:t>Abbildung 16: Ersatzschaltbild der Strecke</w:t>
        </w:r>
        <w:r w:rsidR="0099463C">
          <w:rPr>
            <w:noProof/>
            <w:webHidden/>
          </w:rPr>
          <w:tab/>
        </w:r>
        <w:r w:rsidR="0099463C">
          <w:rPr>
            <w:noProof/>
            <w:webHidden/>
          </w:rPr>
          <w:fldChar w:fldCharType="begin"/>
        </w:r>
        <w:r w:rsidR="0099463C">
          <w:rPr>
            <w:noProof/>
            <w:webHidden/>
          </w:rPr>
          <w:instrText xml:space="preserve"> PAGEREF _Toc48297487 \h </w:instrText>
        </w:r>
        <w:r w:rsidR="0099463C">
          <w:rPr>
            <w:noProof/>
            <w:webHidden/>
          </w:rPr>
        </w:r>
        <w:r w:rsidR="0099463C">
          <w:rPr>
            <w:noProof/>
            <w:webHidden/>
          </w:rPr>
          <w:fldChar w:fldCharType="separate"/>
        </w:r>
        <w:r w:rsidR="0099463C">
          <w:rPr>
            <w:noProof/>
            <w:webHidden/>
          </w:rPr>
          <w:t>18</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8" w:history="1">
        <w:r w:rsidR="0099463C" w:rsidRPr="0073376F">
          <w:rPr>
            <w:rStyle w:val="Hyperlink"/>
            <w:noProof/>
          </w:rPr>
          <w:t>Abbildung 17: Sprungantwort von dem Regelkreis</w:t>
        </w:r>
        <w:r w:rsidR="0099463C">
          <w:rPr>
            <w:noProof/>
            <w:webHidden/>
          </w:rPr>
          <w:tab/>
        </w:r>
        <w:r w:rsidR="0099463C">
          <w:rPr>
            <w:noProof/>
            <w:webHidden/>
          </w:rPr>
          <w:fldChar w:fldCharType="begin"/>
        </w:r>
        <w:r w:rsidR="0099463C">
          <w:rPr>
            <w:noProof/>
            <w:webHidden/>
          </w:rPr>
          <w:instrText xml:space="preserve"> PAGEREF _Toc48297488 \h </w:instrText>
        </w:r>
        <w:r w:rsidR="0099463C">
          <w:rPr>
            <w:noProof/>
            <w:webHidden/>
          </w:rPr>
        </w:r>
        <w:r w:rsidR="0099463C">
          <w:rPr>
            <w:noProof/>
            <w:webHidden/>
          </w:rPr>
          <w:fldChar w:fldCharType="separate"/>
        </w:r>
        <w:r w:rsidR="0099463C">
          <w:rPr>
            <w:noProof/>
            <w:webHidden/>
          </w:rPr>
          <w:t>22</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89" w:history="1">
        <w:r w:rsidR="0099463C" w:rsidRPr="0073376F">
          <w:rPr>
            <w:rStyle w:val="Hyperlink"/>
            <w:noProof/>
          </w:rPr>
          <w:t>Abbildung 18: Aufbau des Heizkessels in Simulink</w:t>
        </w:r>
        <w:r w:rsidR="0099463C">
          <w:rPr>
            <w:noProof/>
            <w:webHidden/>
          </w:rPr>
          <w:tab/>
        </w:r>
        <w:r w:rsidR="0099463C">
          <w:rPr>
            <w:noProof/>
            <w:webHidden/>
          </w:rPr>
          <w:fldChar w:fldCharType="begin"/>
        </w:r>
        <w:r w:rsidR="0099463C">
          <w:rPr>
            <w:noProof/>
            <w:webHidden/>
          </w:rPr>
          <w:instrText xml:space="preserve"> PAGEREF _Toc48297489 \h </w:instrText>
        </w:r>
        <w:r w:rsidR="0099463C">
          <w:rPr>
            <w:noProof/>
            <w:webHidden/>
          </w:rPr>
        </w:r>
        <w:r w:rsidR="0099463C">
          <w:rPr>
            <w:noProof/>
            <w:webHidden/>
          </w:rPr>
          <w:fldChar w:fldCharType="separate"/>
        </w:r>
        <w:r w:rsidR="0099463C">
          <w:rPr>
            <w:noProof/>
            <w:webHidden/>
          </w:rPr>
          <w:t>22</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90" w:history="1">
        <w:r w:rsidR="0099463C" w:rsidRPr="0073376F">
          <w:rPr>
            <w:rStyle w:val="Hyperlink"/>
            <w:noProof/>
          </w:rPr>
          <w:t>Abbildung 19: Aufbau des Raumsystems in Simulink</w:t>
        </w:r>
        <w:r w:rsidR="0099463C">
          <w:rPr>
            <w:noProof/>
            <w:webHidden/>
          </w:rPr>
          <w:tab/>
        </w:r>
        <w:r w:rsidR="0099463C">
          <w:rPr>
            <w:noProof/>
            <w:webHidden/>
          </w:rPr>
          <w:fldChar w:fldCharType="begin"/>
        </w:r>
        <w:r w:rsidR="0099463C">
          <w:rPr>
            <w:noProof/>
            <w:webHidden/>
          </w:rPr>
          <w:instrText xml:space="preserve"> PAGEREF _Toc48297490 \h </w:instrText>
        </w:r>
        <w:r w:rsidR="0099463C">
          <w:rPr>
            <w:noProof/>
            <w:webHidden/>
          </w:rPr>
        </w:r>
        <w:r w:rsidR="0099463C">
          <w:rPr>
            <w:noProof/>
            <w:webHidden/>
          </w:rPr>
          <w:fldChar w:fldCharType="separate"/>
        </w:r>
        <w:r w:rsidR="0099463C">
          <w:rPr>
            <w:noProof/>
            <w:webHidden/>
          </w:rPr>
          <w:t>23</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91" w:history="1">
        <w:r w:rsidR="0099463C" w:rsidRPr="0073376F">
          <w:rPr>
            <w:rStyle w:val="Hyperlink"/>
            <w:noProof/>
          </w:rPr>
          <w:t>Abbildung 20: Simulationsergebnisse des Heizkessels</w:t>
        </w:r>
        <w:r w:rsidR="0099463C">
          <w:rPr>
            <w:noProof/>
            <w:webHidden/>
          </w:rPr>
          <w:tab/>
        </w:r>
        <w:r w:rsidR="0099463C">
          <w:rPr>
            <w:noProof/>
            <w:webHidden/>
          </w:rPr>
          <w:fldChar w:fldCharType="begin"/>
        </w:r>
        <w:r w:rsidR="0099463C">
          <w:rPr>
            <w:noProof/>
            <w:webHidden/>
          </w:rPr>
          <w:instrText xml:space="preserve"> PAGEREF _Toc48297491 \h </w:instrText>
        </w:r>
        <w:r w:rsidR="0099463C">
          <w:rPr>
            <w:noProof/>
            <w:webHidden/>
          </w:rPr>
        </w:r>
        <w:r w:rsidR="0099463C">
          <w:rPr>
            <w:noProof/>
            <w:webHidden/>
          </w:rPr>
          <w:fldChar w:fldCharType="separate"/>
        </w:r>
        <w:r w:rsidR="0099463C">
          <w:rPr>
            <w:noProof/>
            <w:webHidden/>
          </w:rPr>
          <w:t>23</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92" w:history="1">
        <w:r w:rsidR="0099463C" w:rsidRPr="0073376F">
          <w:rPr>
            <w:rStyle w:val="Hyperlink"/>
            <w:noProof/>
          </w:rPr>
          <w:t>Abbildung 21: Simulationsergebnisse des Raums</w:t>
        </w:r>
        <w:r w:rsidR="0099463C">
          <w:rPr>
            <w:noProof/>
            <w:webHidden/>
          </w:rPr>
          <w:tab/>
        </w:r>
        <w:r w:rsidR="0099463C">
          <w:rPr>
            <w:noProof/>
            <w:webHidden/>
          </w:rPr>
          <w:fldChar w:fldCharType="begin"/>
        </w:r>
        <w:r w:rsidR="0099463C">
          <w:rPr>
            <w:noProof/>
            <w:webHidden/>
          </w:rPr>
          <w:instrText xml:space="preserve"> PAGEREF _Toc48297492 \h </w:instrText>
        </w:r>
        <w:r w:rsidR="0099463C">
          <w:rPr>
            <w:noProof/>
            <w:webHidden/>
          </w:rPr>
        </w:r>
        <w:r w:rsidR="0099463C">
          <w:rPr>
            <w:noProof/>
            <w:webHidden/>
          </w:rPr>
          <w:fldChar w:fldCharType="separate"/>
        </w:r>
        <w:r w:rsidR="0099463C">
          <w:rPr>
            <w:noProof/>
            <w:webHidden/>
          </w:rPr>
          <w:t>24</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93" w:history="1">
        <w:r w:rsidR="0099463C" w:rsidRPr="0073376F">
          <w:rPr>
            <w:rStyle w:val="Hyperlink"/>
            <w:noProof/>
          </w:rPr>
          <w:t>Abbildung 22: Ablauf des Analysesystems</w:t>
        </w:r>
        <w:r w:rsidR="0099463C">
          <w:rPr>
            <w:noProof/>
            <w:webHidden/>
          </w:rPr>
          <w:tab/>
        </w:r>
        <w:r w:rsidR="0099463C">
          <w:rPr>
            <w:noProof/>
            <w:webHidden/>
          </w:rPr>
          <w:fldChar w:fldCharType="begin"/>
        </w:r>
        <w:r w:rsidR="0099463C">
          <w:rPr>
            <w:noProof/>
            <w:webHidden/>
          </w:rPr>
          <w:instrText xml:space="preserve"> PAGEREF _Toc48297493 \h </w:instrText>
        </w:r>
        <w:r w:rsidR="0099463C">
          <w:rPr>
            <w:noProof/>
            <w:webHidden/>
          </w:rPr>
        </w:r>
        <w:r w:rsidR="0099463C">
          <w:rPr>
            <w:noProof/>
            <w:webHidden/>
          </w:rPr>
          <w:fldChar w:fldCharType="separate"/>
        </w:r>
        <w:r w:rsidR="0099463C">
          <w:rPr>
            <w:noProof/>
            <w:webHidden/>
          </w:rPr>
          <w:t>25</w:t>
        </w:r>
        <w:r w:rsidR="0099463C">
          <w:rPr>
            <w:noProof/>
            <w:webHidden/>
          </w:rPr>
          <w:fldChar w:fldCharType="end"/>
        </w:r>
      </w:hyperlink>
    </w:p>
    <w:p w:rsidR="0099463C" w:rsidRDefault="0079023E">
      <w:pPr>
        <w:pStyle w:val="Abbildungsverzeichnis"/>
        <w:rPr>
          <w:rFonts w:asciiTheme="minorHAnsi" w:eastAsiaTheme="minorEastAsia" w:hAnsiTheme="minorHAnsi" w:cstheme="minorBidi"/>
          <w:noProof/>
        </w:rPr>
      </w:pPr>
      <w:hyperlink w:anchor="_Toc48297494" w:history="1">
        <w:r w:rsidR="0099463C" w:rsidRPr="0073376F">
          <w:rPr>
            <w:rStyle w:val="Hyperlink"/>
            <w:noProof/>
          </w:rPr>
          <w:t>Abbildung 23: wöchentliches durchschnittliches Raumtemperaturdiagramm</w:t>
        </w:r>
        <w:r w:rsidR="0099463C">
          <w:rPr>
            <w:noProof/>
            <w:webHidden/>
          </w:rPr>
          <w:tab/>
        </w:r>
        <w:r w:rsidR="0099463C">
          <w:rPr>
            <w:noProof/>
            <w:webHidden/>
          </w:rPr>
          <w:fldChar w:fldCharType="begin"/>
        </w:r>
        <w:r w:rsidR="0099463C">
          <w:rPr>
            <w:noProof/>
            <w:webHidden/>
          </w:rPr>
          <w:instrText xml:space="preserve"> PAGEREF _Toc48297494 \h </w:instrText>
        </w:r>
        <w:r w:rsidR="0099463C">
          <w:rPr>
            <w:noProof/>
            <w:webHidden/>
          </w:rPr>
        </w:r>
        <w:r w:rsidR="0099463C">
          <w:rPr>
            <w:noProof/>
            <w:webHidden/>
          </w:rPr>
          <w:fldChar w:fldCharType="separate"/>
        </w:r>
        <w:r w:rsidR="0099463C">
          <w:rPr>
            <w:noProof/>
            <w:webHidden/>
          </w:rPr>
          <w:t>26</w:t>
        </w:r>
        <w:r w:rsidR="0099463C">
          <w:rPr>
            <w:noProof/>
            <w:webHidden/>
          </w:rPr>
          <w:fldChar w:fldCharType="end"/>
        </w:r>
      </w:hyperlink>
    </w:p>
    <w:p w:rsidR="00D851AC" w:rsidRPr="0099463C" w:rsidRDefault="00D851AC" w:rsidP="00D851AC">
      <w:pPr>
        <w:rPr>
          <w:b/>
          <w:bCs/>
          <w:noProof/>
        </w:rPr>
      </w:pPr>
      <w:r>
        <w:rPr>
          <w:b/>
          <w:bCs/>
          <w:noProof/>
        </w:rPr>
        <w:fldChar w:fldCharType="end"/>
      </w:r>
      <w:r w:rsidR="0099463C">
        <w:rPr>
          <w:b/>
          <w:bCs/>
          <w:noProof/>
        </w:rPr>
        <w:br w:type="page"/>
      </w:r>
    </w:p>
    <w:p w:rsidR="00D851AC" w:rsidRDefault="00D851AC" w:rsidP="00D851AC">
      <w:pPr>
        <w:pStyle w:val="berschrift2"/>
      </w:pPr>
      <w:bookmarkStart w:id="115" w:name="_Toc48568570"/>
      <w:r>
        <w:lastRenderedPageBreak/>
        <w:t>Tabellenverzeichnis</w:t>
      </w:r>
      <w:bookmarkEnd w:id="115"/>
    </w:p>
    <w:p w:rsidR="0099463C" w:rsidRDefault="00D851AC">
      <w:pPr>
        <w:pStyle w:val="Abbildungsverzeichnis"/>
        <w:rPr>
          <w:rFonts w:asciiTheme="minorHAnsi" w:eastAsiaTheme="minorEastAsia" w:hAnsiTheme="minorHAnsi" w:cstheme="minorBidi"/>
          <w:noProof/>
        </w:rPr>
      </w:pPr>
      <w:r>
        <w:fldChar w:fldCharType="begin"/>
      </w:r>
      <w:r>
        <w:instrText xml:space="preserve"> TOC \h \z \c "Tabelle" </w:instrText>
      </w:r>
      <w:r>
        <w:fldChar w:fldCharType="separate"/>
      </w:r>
      <w:hyperlink w:anchor="_Toc48297495" w:history="1">
        <w:r w:rsidR="0099463C" w:rsidRPr="00A91D5C">
          <w:rPr>
            <w:rStyle w:val="Hyperlink"/>
            <w:noProof/>
          </w:rPr>
          <w:t>Tabelle 1: Parametereinstellung im Modell</w:t>
        </w:r>
        <w:r w:rsidR="0099463C">
          <w:rPr>
            <w:noProof/>
            <w:webHidden/>
          </w:rPr>
          <w:tab/>
        </w:r>
        <w:r w:rsidR="0099463C">
          <w:rPr>
            <w:noProof/>
            <w:webHidden/>
          </w:rPr>
          <w:fldChar w:fldCharType="begin"/>
        </w:r>
        <w:r w:rsidR="0099463C">
          <w:rPr>
            <w:noProof/>
            <w:webHidden/>
          </w:rPr>
          <w:instrText xml:space="preserve"> PAGEREF _Toc48297495 \h </w:instrText>
        </w:r>
        <w:r w:rsidR="0099463C">
          <w:rPr>
            <w:noProof/>
            <w:webHidden/>
          </w:rPr>
        </w:r>
        <w:r w:rsidR="0099463C">
          <w:rPr>
            <w:noProof/>
            <w:webHidden/>
          </w:rPr>
          <w:fldChar w:fldCharType="separate"/>
        </w:r>
        <w:r w:rsidR="0099463C">
          <w:rPr>
            <w:noProof/>
            <w:webHidden/>
          </w:rPr>
          <w:t>20</w:t>
        </w:r>
        <w:r w:rsidR="0099463C">
          <w:rPr>
            <w:noProof/>
            <w:webHidden/>
          </w:rPr>
          <w:fldChar w:fldCharType="end"/>
        </w:r>
      </w:hyperlink>
    </w:p>
    <w:p w:rsidR="00D851AC" w:rsidRPr="00497483" w:rsidRDefault="00D851AC" w:rsidP="00D851AC">
      <w:r>
        <w:fldChar w:fldCharType="end"/>
      </w:r>
    </w:p>
    <w:p w:rsidR="0099463C" w:rsidRDefault="0099463C" w:rsidP="00D851AC">
      <w:pPr>
        <w:pStyle w:val="berschrift2"/>
      </w:pPr>
      <w:r>
        <w:br w:type="page"/>
      </w:r>
    </w:p>
    <w:p w:rsidR="00D851AC" w:rsidRDefault="00D851AC" w:rsidP="00D851AC">
      <w:pPr>
        <w:pStyle w:val="berschrift1"/>
      </w:pPr>
      <w:bookmarkStart w:id="116" w:name="_Toc48568571"/>
      <w:r>
        <w:lastRenderedPageBreak/>
        <w:t>Dokumenteninformation</w:t>
      </w:r>
      <w:bookmarkEnd w:id="116"/>
    </w:p>
    <w:p w:rsidR="00D851AC" w:rsidRPr="0066615F" w:rsidRDefault="00D851AC" w:rsidP="00D851AC">
      <w:pPr>
        <w:pStyle w:val="VorInhaltsverzberschrift2"/>
      </w:pPr>
      <w:r>
        <w:t>Änderungsh</w:t>
      </w:r>
      <w:r w:rsidRPr="0066615F">
        <w:t>istorie</w:t>
      </w:r>
    </w:p>
    <w:tbl>
      <w:tblPr>
        <w:tblStyle w:val="Tabellenraster"/>
        <w:tblW w:w="5000" w:type="pct"/>
        <w:tblLayout w:type="fixed"/>
        <w:tblLook w:val="0620" w:firstRow="1" w:lastRow="0" w:firstColumn="0" w:lastColumn="0" w:noHBand="1" w:noVBand="1"/>
      </w:tblPr>
      <w:tblGrid>
        <w:gridCol w:w="1175"/>
        <w:gridCol w:w="1322"/>
        <w:gridCol w:w="2323"/>
        <w:gridCol w:w="5045"/>
      </w:tblGrid>
      <w:tr w:rsidR="00D851AC" w:rsidRPr="005275E4" w:rsidTr="00454352">
        <w:trPr>
          <w:cnfStyle w:val="100000000000" w:firstRow="1" w:lastRow="0" w:firstColumn="0" w:lastColumn="0" w:oddVBand="0" w:evenVBand="0" w:oddHBand="0" w:evenHBand="0" w:firstRowFirstColumn="0" w:firstRowLastColumn="0" w:lastRowFirstColumn="0" w:lastRowLastColumn="0"/>
          <w:trHeight w:val="168"/>
          <w:tblHeader/>
        </w:trPr>
        <w:tc>
          <w:tcPr>
            <w:tcW w:w="1175" w:type="dxa"/>
          </w:tcPr>
          <w:p w:rsidR="00D851AC" w:rsidRPr="005275E4" w:rsidRDefault="00D851AC" w:rsidP="00454352">
            <w:pPr>
              <w:pStyle w:val="TabelleTextkrper"/>
              <w:rPr>
                <w:b w:val="0"/>
              </w:rPr>
            </w:pPr>
            <w:r w:rsidRPr="005275E4">
              <w:t>Version</w:t>
            </w:r>
          </w:p>
        </w:tc>
        <w:tc>
          <w:tcPr>
            <w:tcW w:w="1322" w:type="dxa"/>
          </w:tcPr>
          <w:p w:rsidR="00D851AC" w:rsidRPr="005275E4" w:rsidRDefault="00D851AC" w:rsidP="00454352">
            <w:pPr>
              <w:pStyle w:val="TabelleTitelzeile"/>
              <w:rPr>
                <w:b/>
              </w:rPr>
            </w:pPr>
            <w:r w:rsidRPr="005275E4">
              <w:rPr>
                <w:b/>
              </w:rPr>
              <w:t>Datum</w:t>
            </w:r>
          </w:p>
        </w:tc>
        <w:tc>
          <w:tcPr>
            <w:tcW w:w="2323" w:type="dxa"/>
          </w:tcPr>
          <w:p w:rsidR="00D851AC" w:rsidRPr="005275E4" w:rsidRDefault="00D851AC" w:rsidP="00454352">
            <w:pPr>
              <w:pStyle w:val="TabelleTitelzeile"/>
              <w:rPr>
                <w:b/>
              </w:rPr>
            </w:pPr>
            <w:r w:rsidRPr="005275E4">
              <w:rPr>
                <w:b/>
              </w:rPr>
              <w:t>Autor</w:t>
            </w:r>
          </w:p>
        </w:tc>
        <w:tc>
          <w:tcPr>
            <w:tcW w:w="5046" w:type="dxa"/>
          </w:tcPr>
          <w:p w:rsidR="00D851AC" w:rsidRPr="005275E4" w:rsidRDefault="00D851AC" w:rsidP="00454352">
            <w:pPr>
              <w:pStyle w:val="TabelleTitelzeile"/>
              <w:rPr>
                <w:b/>
              </w:rPr>
            </w:pPr>
            <w:r w:rsidRPr="005275E4">
              <w:rPr>
                <w:b/>
              </w:rPr>
              <w:t>Änderungen</w:t>
            </w:r>
          </w:p>
        </w:tc>
      </w:tr>
      <w:tr w:rsidR="00D851AC" w:rsidRPr="00FD7E35" w:rsidTr="00454352">
        <w:trPr>
          <w:cnfStyle w:val="100000000000" w:firstRow="1" w:lastRow="0" w:firstColumn="0" w:lastColumn="0" w:oddVBand="0" w:evenVBand="0" w:oddHBand="0" w:evenHBand="0" w:firstRowFirstColumn="0" w:firstRowLastColumn="0" w:lastRowFirstColumn="0" w:lastRowLastColumn="0"/>
          <w:tblHeader/>
        </w:trPr>
        <w:tc>
          <w:tcPr>
            <w:tcW w:w="1175" w:type="dxa"/>
          </w:tcPr>
          <w:p w:rsidR="00D851AC" w:rsidRPr="00FD7E35" w:rsidRDefault="00D851AC" w:rsidP="00454352">
            <w:pPr>
              <w:pStyle w:val="TabelleTextkrper"/>
              <w:rPr>
                <w:b w:val="0"/>
              </w:rPr>
            </w:pPr>
          </w:p>
        </w:tc>
        <w:tc>
          <w:tcPr>
            <w:tcW w:w="1322" w:type="dxa"/>
          </w:tcPr>
          <w:p w:rsidR="00D851AC" w:rsidRPr="00FD7E35" w:rsidRDefault="00D851AC" w:rsidP="00454352">
            <w:pPr>
              <w:pStyle w:val="TabelleTextkrper"/>
              <w:rPr>
                <w:b w:val="0"/>
              </w:rPr>
            </w:pPr>
          </w:p>
        </w:tc>
        <w:tc>
          <w:tcPr>
            <w:tcW w:w="2323" w:type="dxa"/>
          </w:tcPr>
          <w:p w:rsidR="00D851AC" w:rsidRPr="00FD7E35" w:rsidRDefault="00D851AC" w:rsidP="00454352">
            <w:pPr>
              <w:pStyle w:val="TabelleTextkrper"/>
              <w:rPr>
                <w:b w:val="0"/>
              </w:rPr>
            </w:pPr>
          </w:p>
        </w:tc>
        <w:tc>
          <w:tcPr>
            <w:tcW w:w="5046" w:type="dxa"/>
          </w:tcPr>
          <w:p w:rsidR="00D851AC" w:rsidRPr="00FD7E35" w:rsidRDefault="00D851AC" w:rsidP="00454352">
            <w:pPr>
              <w:pStyle w:val="TabelleTextkrper"/>
              <w:rPr>
                <w:b w:val="0"/>
              </w:rPr>
            </w:pPr>
          </w:p>
        </w:tc>
      </w:tr>
      <w:tr w:rsidR="00D851AC" w:rsidRPr="00FD7E35" w:rsidTr="00454352">
        <w:trPr>
          <w:cnfStyle w:val="100000000000" w:firstRow="1" w:lastRow="0" w:firstColumn="0" w:lastColumn="0" w:oddVBand="0" w:evenVBand="0" w:oddHBand="0" w:evenHBand="0" w:firstRowFirstColumn="0" w:firstRowLastColumn="0" w:lastRowFirstColumn="0" w:lastRowLastColumn="0"/>
          <w:tblHeader/>
        </w:trPr>
        <w:tc>
          <w:tcPr>
            <w:tcW w:w="1175" w:type="dxa"/>
          </w:tcPr>
          <w:p w:rsidR="00D851AC" w:rsidRPr="00FD7E35" w:rsidRDefault="00D851AC" w:rsidP="00454352">
            <w:pPr>
              <w:pStyle w:val="TabelleTextkrper"/>
              <w:rPr>
                <w:b w:val="0"/>
              </w:rPr>
            </w:pPr>
          </w:p>
        </w:tc>
        <w:tc>
          <w:tcPr>
            <w:tcW w:w="1322" w:type="dxa"/>
          </w:tcPr>
          <w:p w:rsidR="00D851AC" w:rsidRPr="00FD7E35" w:rsidRDefault="00D851AC" w:rsidP="00454352">
            <w:pPr>
              <w:pStyle w:val="TabelleTextkrper"/>
              <w:rPr>
                <w:b w:val="0"/>
              </w:rPr>
            </w:pPr>
          </w:p>
        </w:tc>
        <w:tc>
          <w:tcPr>
            <w:tcW w:w="2323" w:type="dxa"/>
          </w:tcPr>
          <w:p w:rsidR="00D851AC" w:rsidRPr="00FD7E35" w:rsidRDefault="00D851AC" w:rsidP="00454352">
            <w:pPr>
              <w:pStyle w:val="TabelleTextkrper"/>
              <w:rPr>
                <w:b w:val="0"/>
              </w:rPr>
            </w:pPr>
          </w:p>
        </w:tc>
        <w:tc>
          <w:tcPr>
            <w:tcW w:w="5046" w:type="dxa"/>
          </w:tcPr>
          <w:p w:rsidR="00D851AC" w:rsidRPr="00FD7E35" w:rsidRDefault="00D851AC" w:rsidP="00454352">
            <w:pPr>
              <w:pStyle w:val="TabelleTextkrper"/>
              <w:rPr>
                <w:b w:val="0"/>
              </w:rPr>
            </w:pPr>
          </w:p>
        </w:tc>
      </w:tr>
      <w:tr w:rsidR="00D851AC" w:rsidRPr="00FD7E35" w:rsidTr="00454352">
        <w:trPr>
          <w:cnfStyle w:val="100000000000" w:firstRow="1" w:lastRow="0" w:firstColumn="0" w:lastColumn="0" w:oddVBand="0" w:evenVBand="0" w:oddHBand="0" w:evenHBand="0" w:firstRowFirstColumn="0" w:firstRowLastColumn="0" w:lastRowFirstColumn="0" w:lastRowLastColumn="0"/>
          <w:tblHeader/>
        </w:trPr>
        <w:tc>
          <w:tcPr>
            <w:tcW w:w="1175" w:type="dxa"/>
          </w:tcPr>
          <w:p w:rsidR="00D851AC" w:rsidRPr="00FD7E35" w:rsidRDefault="00D851AC" w:rsidP="00454352">
            <w:pPr>
              <w:pStyle w:val="TabelleTextkrper"/>
              <w:rPr>
                <w:b w:val="0"/>
              </w:rPr>
            </w:pPr>
          </w:p>
        </w:tc>
        <w:tc>
          <w:tcPr>
            <w:tcW w:w="1322" w:type="dxa"/>
          </w:tcPr>
          <w:p w:rsidR="00D851AC" w:rsidRPr="00FD7E35" w:rsidRDefault="00D851AC" w:rsidP="00454352">
            <w:pPr>
              <w:pStyle w:val="TabelleTextkrper"/>
              <w:rPr>
                <w:b w:val="0"/>
              </w:rPr>
            </w:pPr>
          </w:p>
        </w:tc>
        <w:tc>
          <w:tcPr>
            <w:tcW w:w="2323" w:type="dxa"/>
          </w:tcPr>
          <w:p w:rsidR="00D851AC" w:rsidRPr="00FD7E35" w:rsidRDefault="00D851AC" w:rsidP="00454352">
            <w:pPr>
              <w:pStyle w:val="TabelleTextkrper"/>
              <w:rPr>
                <w:b w:val="0"/>
              </w:rPr>
            </w:pPr>
          </w:p>
        </w:tc>
        <w:tc>
          <w:tcPr>
            <w:tcW w:w="5046" w:type="dxa"/>
          </w:tcPr>
          <w:p w:rsidR="00D851AC" w:rsidRPr="00FD7E35" w:rsidRDefault="00D851AC" w:rsidP="00454352">
            <w:pPr>
              <w:pStyle w:val="TabelleTextkrper"/>
              <w:rPr>
                <w:b w:val="0"/>
              </w:rPr>
            </w:pPr>
          </w:p>
        </w:tc>
      </w:tr>
      <w:tr w:rsidR="00D851AC" w:rsidRPr="00FD7E35" w:rsidTr="00454352">
        <w:trPr>
          <w:cnfStyle w:val="100000000000" w:firstRow="1" w:lastRow="0" w:firstColumn="0" w:lastColumn="0" w:oddVBand="0" w:evenVBand="0" w:oddHBand="0" w:evenHBand="0" w:firstRowFirstColumn="0" w:firstRowLastColumn="0" w:lastRowFirstColumn="0" w:lastRowLastColumn="0"/>
          <w:tblHeader/>
        </w:trPr>
        <w:tc>
          <w:tcPr>
            <w:tcW w:w="1175" w:type="dxa"/>
          </w:tcPr>
          <w:p w:rsidR="00D851AC" w:rsidRPr="00FD7E35" w:rsidRDefault="00D851AC" w:rsidP="00454352">
            <w:pPr>
              <w:pStyle w:val="TabelleTextkrper"/>
              <w:rPr>
                <w:b w:val="0"/>
              </w:rPr>
            </w:pPr>
          </w:p>
        </w:tc>
        <w:tc>
          <w:tcPr>
            <w:tcW w:w="1322" w:type="dxa"/>
          </w:tcPr>
          <w:p w:rsidR="00D851AC" w:rsidRPr="00FD7E35" w:rsidRDefault="00D851AC" w:rsidP="00454352">
            <w:pPr>
              <w:pStyle w:val="TabelleTextkrper"/>
              <w:rPr>
                <w:b w:val="0"/>
              </w:rPr>
            </w:pPr>
          </w:p>
        </w:tc>
        <w:tc>
          <w:tcPr>
            <w:tcW w:w="2323" w:type="dxa"/>
          </w:tcPr>
          <w:p w:rsidR="00D851AC" w:rsidRPr="00FD7E35" w:rsidRDefault="00D851AC" w:rsidP="00454352">
            <w:pPr>
              <w:pStyle w:val="TabelleTextkrper"/>
              <w:rPr>
                <w:b w:val="0"/>
              </w:rPr>
            </w:pPr>
          </w:p>
        </w:tc>
        <w:tc>
          <w:tcPr>
            <w:tcW w:w="5046" w:type="dxa"/>
          </w:tcPr>
          <w:p w:rsidR="00D851AC" w:rsidRPr="00FD7E35" w:rsidRDefault="00D851AC" w:rsidP="00454352">
            <w:pPr>
              <w:pStyle w:val="TabelleTextkrper"/>
              <w:rPr>
                <w:b w:val="0"/>
              </w:rPr>
            </w:pPr>
          </w:p>
        </w:tc>
      </w:tr>
    </w:tbl>
    <w:p w:rsidR="00D851AC" w:rsidRPr="00603E24" w:rsidRDefault="00D851AC" w:rsidP="00D851AC">
      <w:pPr>
        <w:pStyle w:val="VorInhaltsverzberschrift2"/>
      </w:pPr>
      <w:r w:rsidRPr="00603E24">
        <w:t>Verteiler</w:t>
      </w:r>
    </w:p>
    <w:tbl>
      <w:tblPr>
        <w:tblStyle w:val="Tabellenraster"/>
        <w:tblW w:w="5000" w:type="pct"/>
        <w:tblLayout w:type="fixed"/>
        <w:tblLook w:val="0620" w:firstRow="1" w:lastRow="0" w:firstColumn="0" w:lastColumn="0" w:noHBand="1" w:noVBand="1"/>
      </w:tblPr>
      <w:tblGrid>
        <w:gridCol w:w="1974"/>
        <w:gridCol w:w="1974"/>
        <w:gridCol w:w="3944"/>
        <w:gridCol w:w="1973"/>
      </w:tblGrid>
      <w:tr w:rsidR="00D851AC" w:rsidRPr="005275E4" w:rsidTr="00454352">
        <w:trPr>
          <w:cnfStyle w:val="100000000000" w:firstRow="1" w:lastRow="0" w:firstColumn="0" w:lastColumn="0" w:oddVBand="0" w:evenVBand="0" w:oddHBand="0" w:evenHBand="0" w:firstRowFirstColumn="0" w:firstRowLastColumn="0" w:lastRowFirstColumn="0" w:lastRowLastColumn="0"/>
          <w:trHeight w:val="168"/>
          <w:tblHeader/>
        </w:trPr>
        <w:tc>
          <w:tcPr>
            <w:tcW w:w="1000" w:type="pct"/>
          </w:tcPr>
          <w:p w:rsidR="00D851AC" w:rsidRPr="005275E4" w:rsidRDefault="00D851AC" w:rsidP="00454352">
            <w:pPr>
              <w:pStyle w:val="TabelleTextkrper"/>
              <w:rPr>
                <w:b w:val="0"/>
              </w:rPr>
            </w:pPr>
            <w:r w:rsidRPr="005275E4">
              <w:t>Empfänger</w:t>
            </w:r>
          </w:p>
        </w:tc>
        <w:tc>
          <w:tcPr>
            <w:tcW w:w="1000" w:type="pct"/>
          </w:tcPr>
          <w:p w:rsidR="00D851AC" w:rsidRPr="005275E4" w:rsidRDefault="00D851AC" w:rsidP="00454352">
            <w:pPr>
              <w:pStyle w:val="TabelleTitelzeile"/>
              <w:rPr>
                <w:b/>
              </w:rPr>
            </w:pPr>
            <w:r w:rsidRPr="005275E4">
              <w:rPr>
                <w:b/>
              </w:rPr>
              <w:t>Firma/Abteilung</w:t>
            </w:r>
          </w:p>
        </w:tc>
        <w:tc>
          <w:tcPr>
            <w:tcW w:w="1999" w:type="pct"/>
          </w:tcPr>
          <w:p w:rsidR="00D851AC" w:rsidRPr="005275E4" w:rsidRDefault="00D851AC" w:rsidP="00454352">
            <w:pPr>
              <w:pStyle w:val="TabelleTitelzeile"/>
              <w:rPr>
                <w:b/>
              </w:rPr>
            </w:pPr>
            <w:r w:rsidRPr="005275E4">
              <w:rPr>
                <w:b/>
              </w:rPr>
              <w:t>E-Mail-Adresse</w:t>
            </w:r>
          </w:p>
        </w:tc>
        <w:tc>
          <w:tcPr>
            <w:tcW w:w="1000" w:type="pct"/>
          </w:tcPr>
          <w:p w:rsidR="00D851AC" w:rsidRPr="005275E4" w:rsidRDefault="00D851AC" w:rsidP="00454352">
            <w:pPr>
              <w:pStyle w:val="TabelleTitelzeile"/>
              <w:rPr>
                <w:b/>
              </w:rPr>
            </w:pPr>
            <w:r w:rsidRPr="005275E4">
              <w:rPr>
                <w:b/>
              </w:rPr>
              <w:t>Bemerkung</w:t>
            </w:r>
          </w:p>
        </w:tc>
      </w:tr>
      <w:tr w:rsidR="00D851AC" w:rsidRPr="00EC39F3" w:rsidTr="00454352">
        <w:tc>
          <w:tcPr>
            <w:tcW w:w="1000"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c>
          <w:tcPr>
            <w:tcW w:w="1999"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r>
      <w:tr w:rsidR="00D851AC" w:rsidRPr="00EC39F3" w:rsidTr="00454352">
        <w:tc>
          <w:tcPr>
            <w:tcW w:w="1000"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c>
          <w:tcPr>
            <w:tcW w:w="1999"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r>
      <w:tr w:rsidR="00D851AC" w:rsidRPr="00EC39F3" w:rsidTr="00454352">
        <w:tc>
          <w:tcPr>
            <w:tcW w:w="1000"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c>
          <w:tcPr>
            <w:tcW w:w="1999"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r>
      <w:tr w:rsidR="00D851AC" w:rsidRPr="00EC39F3" w:rsidTr="00454352">
        <w:tc>
          <w:tcPr>
            <w:tcW w:w="1000"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c>
          <w:tcPr>
            <w:tcW w:w="1999" w:type="pct"/>
          </w:tcPr>
          <w:p w:rsidR="00D851AC" w:rsidRPr="00235601" w:rsidRDefault="00D851AC" w:rsidP="00454352">
            <w:pPr>
              <w:pStyle w:val="TabelleTextkrper"/>
            </w:pPr>
          </w:p>
        </w:tc>
        <w:tc>
          <w:tcPr>
            <w:tcW w:w="1000" w:type="pct"/>
          </w:tcPr>
          <w:p w:rsidR="00D851AC" w:rsidRPr="00235601" w:rsidRDefault="00D851AC" w:rsidP="00454352">
            <w:pPr>
              <w:pStyle w:val="TabelleTextkrper"/>
            </w:pPr>
          </w:p>
        </w:tc>
      </w:tr>
    </w:tbl>
    <w:p w:rsidR="00D851AC" w:rsidRDefault="00D851AC" w:rsidP="00D851AC">
      <w:pPr>
        <w:pStyle w:val="VorInhaltsverzberschrift2"/>
      </w:pPr>
      <w:r w:rsidRPr="00B56C09">
        <w:t>Mitgeltende Dokumente</w:t>
      </w:r>
    </w:p>
    <w:tbl>
      <w:tblPr>
        <w:tblStyle w:val="Tabellenraster"/>
        <w:tblW w:w="5000" w:type="pct"/>
        <w:tblLayout w:type="fixed"/>
        <w:tblLook w:val="0620" w:firstRow="1" w:lastRow="0" w:firstColumn="0" w:lastColumn="0" w:noHBand="1" w:noVBand="1"/>
      </w:tblPr>
      <w:tblGrid>
        <w:gridCol w:w="789"/>
        <w:gridCol w:w="3551"/>
        <w:gridCol w:w="1184"/>
        <w:gridCol w:w="4341"/>
      </w:tblGrid>
      <w:tr w:rsidR="00D851AC" w:rsidRPr="005275E4" w:rsidTr="00454352">
        <w:trPr>
          <w:cnfStyle w:val="100000000000" w:firstRow="1" w:lastRow="0" w:firstColumn="0" w:lastColumn="0" w:oddVBand="0" w:evenVBand="0" w:oddHBand="0" w:evenHBand="0" w:firstRowFirstColumn="0" w:firstRowLastColumn="0" w:lastRowFirstColumn="0" w:lastRowLastColumn="0"/>
          <w:trHeight w:val="168"/>
          <w:tblHeader/>
        </w:trPr>
        <w:tc>
          <w:tcPr>
            <w:tcW w:w="2200" w:type="pct"/>
            <w:gridSpan w:val="2"/>
          </w:tcPr>
          <w:p w:rsidR="00D851AC" w:rsidRPr="005275E4" w:rsidRDefault="00D851AC" w:rsidP="00454352">
            <w:pPr>
              <w:pStyle w:val="TabelleTextkrper"/>
              <w:tabs>
                <w:tab w:val="left" w:pos="788"/>
              </w:tabs>
              <w:rPr>
                <w:b w:val="0"/>
              </w:rPr>
            </w:pPr>
            <w:r w:rsidRPr="005275E4">
              <w:t xml:space="preserve">Nr. </w:t>
            </w:r>
            <w:r w:rsidRPr="005275E4">
              <w:tab/>
              <w:t>Dokumenten-Titel</w:t>
            </w:r>
          </w:p>
        </w:tc>
        <w:tc>
          <w:tcPr>
            <w:tcW w:w="600" w:type="pct"/>
          </w:tcPr>
          <w:p w:rsidR="00D851AC" w:rsidRPr="005275E4" w:rsidRDefault="00D851AC" w:rsidP="00454352">
            <w:pPr>
              <w:pStyle w:val="TabelleTitelzeile"/>
              <w:rPr>
                <w:b/>
              </w:rPr>
            </w:pPr>
            <w:r w:rsidRPr="005275E4">
              <w:rPr>
                <w:b/>
              </w:rPr>
              <w:t>Version</w:t>
            </w:r>
          </w:p>
        </w:tc>
        <w:tc>
          <w:tcPr>
            <w:tcW w:w="2200" w:type="pct"/>
          </w:tcPr>
          <w:p w:rsidR="00D851AC" w:rsidRPr="005275E4" w:rsidRDefault="00D851AC" w:rsidP="00454352">
            <w:pPr>
              <w:pStyle w:val="TabelleTitelzeile"/>
              <w:rPr>
                <w:b/>
              </w:rPr>
            </w:pPr>
            <w:r w:rsidRPr="005275E4">
              <w:rPr>
                <w:b/>
              </w:rPr>
              <w:t>Dateiname und Ablage</w:t>
            </w:r>
          </w:p>
        </w:tc>
      </w:tr>
      <w:tr w:rsidR="00D851AC" w:rsidRPr="00EC39F3" w:rsidTr="00454352">
        <w:tc>
          <w:tcPr>
            <w:tcW w:w="400" w:type="pct"/>
          </w:tcPr>
          <w:p w:rsidR="00D851AC" w:rsidRDefault="00D851AC" w:rsidP="00454352">
            <w:pPr>
              <w:pStyle w:val="TabelleTextkrper"/>
            </w:pPr>
          </w:p>
        </w:tc>
        <w:tc>
          <w:tcPr>
            <w:tcW w:w="1800" w:type="pct"/>
          </w:tcPr>
          <w:p w:rsidR="00D851AC"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r w:rsidR="00D851AC" w:rsidRPr="00EC39F3" w:rsidTr="00454352">
        <w:tc>
          <w:tcPr>
            <w:tcW w:w="400" w:type="pct"/>
          </w:tcPr>
          <w:p w:rsidR="00D851AC" w:rsidRPr="00235601" w:rsidRDefault="00D851AC" w:rsidP="00454352">
            <w:pPr>
              <w:pStyle w:val="TabelleTextkrper"/>
            </w:pPr>
          </w:p>
        </w:tc>
        <w:tc>
          <w:tcPr>
            <w:tcW w:w="1800" w:type="pct"/>
          </w:tcPr>
          <w:p w:rsidR="00D851AC" w:rsidRPr="00235601" w:rsidRDefault="00D851AC" w:rsidP="00454352">
            <w:pPr>
              <w:pStyle w:val="TabelleTextkrper"/>
            </w:pPr>
          </w:p>
        </w:tc>
        <w:tc>
          <w:tcPr>
            <w:tcW w:w="600" w:type="pct"/>
          </w:tcPr>
          <w:p w:rsidR="00D851AC" w:rsidRPr="00235601" w:rsidRDefault="00D851AC" w:rsidP="00454352">
            <w:pPr>
              <w:pStyle w:val="TabelleTextkrper"/>
            </w:pPr>
          </w:p>
        </w:tc>
        <w:tc>
          <w:tcPr>
            <w:tcW w:w="2200" w:type="pct"/>
          </w:tcPr>
          <w:p w:rsidR="00D851AC" w:rsidRPr="00235601" w:rsidRDefault="00D851AC" w:rsidP="00454352">
            <w:pPr>
              <w:pStyle w:val="TabelleTextkrper"/>
            </w:pPr>
          </w:p>
        </w:tc>
      </w:tr>
    </w:tbl>
    <w:p w:rsidR="00D851AC" w:rsidRPr="00D061F1" w:rsidRDefault="00D851AC" w:rsidP="0061128E">
      <w:pPr>
        <w:pStyle w:val="berschrift1"/>
        <w:numPr>
          <w:ilvl w:val="0"/>
          <w:numId w:val="0"/>
        </w:numPr>
      </w:pPr>
    </w:p>
    <w:sectPr w:rsidR="00D851AC" w:rsidRPr="00D061F1" w:rsidSect="00CF0218">
      <w:pgSz w:w="11906" w:h="16838" w:code="9"/>
      <w:pgMar w:top="2041" w:right="680" w:bottom="1361" w:left="1361" w:header="68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23E" w:rsidRDefault="0079023E">
      <w:r>
        <w:separator/>
      </w:r>
    </w:p>
  </w:endnote>
  <w:endnote w:type="continuationSeparator" w:id="0">
    <w:p w:rsidR="0079023E" w:rsidRDefault="0079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1"/>
      <w:tblpPr w:horzAnchor="margin" w:tblpY="13666"/>
      <w:tblOverlap w:val="never"/>
      <w:tblW w:w="5000" w:type="pct"/>
      <w:tblLayout w:type="fixed"/>
      <w:tblCellMar>
        <w:left w:w="0" w:type="dxa"/>
        <w:right w:w="0" w:type="dxa"/>
      </w:tblCellMar>
      <w:tblLook w:val="0600" w:firstRow="0" w:lastRow="0" w:firstColumn="0" w:lastColumn="0" w:noHBand="1" w:noVBand="1"/>
    </w:tblPr>
    <w:tblGrid>
      <w:gridCol w:w="8901"/>
      <w:gridCol w:w="964"/>
    </w:tblGrid>
    <w:tr w:rsidR="008E1DEB" w:rsidRPr="00343620" w:rsidTr="00C51857">
      <w:tc>
        <w:tcPr>
          <w:tcW w:w="8902" w:type="dxa"/>
        </w:tcPr>
        <w:p w:rsidR="008E1DEB" w:rsidRPr="00343620" w:rsidRDefault="009A1F6E" w:rsidP="008E1DEB">
          <w:pPr>
            <w:pStyle w:val="Fuzeile"/>
          </w:pPr>
          <w:r>
            <w:t xml:space="preserve">Testsystem für Data-Logging-System </w:t>
          </w:r>
          <w:r w:rsidR="008E1DEB" w:rsidRPr="00343620">
            <w:t xml:space="preserve">· Version: </w:t>
          </w:r>
          <w:sdt>
            <w:sdtPr>
              <w:alias w:val="Version_Quelle"/>
              <w:tag w:val="Version_Quelle"/>
              <w:id w:val="-790439477"/>
              <w:placeholder>
                <w:docPart w:val="27ACC3E4630C449DB2EDB743A17CDF43"/>
              </w:placeholder>
              <w:dataBinding w:prefixMappings="xmlns:ns0='adress'" w:xpath="/ns0:adress[1]/ns0:DokumentVersion[1]/@field" w:storeItemID="{504D8242-40CB-40D2-A9A6-7C1EE433C22D}"/>
              <w:text/>
            </w:sdtPr>
            <w:sdtEndPr/>
            <w:sdtContent>
              <w:r w:rsidR="004D66B9">
                <w:t>0.0.1</w:t>
              </w:r>
            </w:sdtContent>
          </w:sdt>
          <w:r w:rsidR="008E1DEB">
            <w:t xml:space="preserve"> </w:t>
          </w:r>
          <w:r w:rsidR="008E1DEB" w:rsidRPr="00343620">
            <w:t>· Status:</w:t>
          </w:r>
          <w:r w:rsidR="008E1DEB">
            <w:t xml:space="preserve"> </w:t>
          </w:r>
          <w:sdt>
            <w:sdtPr>
              <w:rPr>
                <w:noProof/>
              </w:rPr>
              <w:alias w:val="Dokumentstatus_Quelle"/>
              <w:tag w:val="Dokumentstatus_Quelle"/>
              <w:id w:val="-29880390"/>
              <w:placeholder>
                <w:docPart w:val="E2441B70BB4A477A9425AA69578C8A2C"/>
              </w:placeholder>
              <w:dataBinding w:prefixMappings="xmlns:ns0='adress'" w:xpath="/ns0:adress[1]/ns0:DokumentBruno[1]/@field" w:storeItemID="{504D8242-40CB-40D2-A9A6-7C1EE433C22D}"/>
              <w:comboBox w:lastValue="Entwurf">
                <w:listItem w:displayText="Entwurf" w:value="Entwurf"/>
                <w:listItem w:displayText="Freigegeben" w:value="Freigegeben"/>
                <w:listItem w:displayText="Ungültig" w:value="Ungültig"/>
              </w:comboBox>
            </w:sdtPr>
            <w:sdtEndPr/>
            <w:sdtContent>
              <w:r w:rsidR="008E1DEB">
                <w:rPr>
                  <w:noProof/>
                </w:rPr>
                <w:t>Entwurf</w:t>
              </w:r>
            </w:sdtContent>
          </w:sdt>
          <w:r w:rsidR="008E1DEB" w:rsidRPr="00343620">
            <w:t xml:space="preserve">, </w:t>
          </w:r>
          <w:sdt>
            <w:sdtPr>
              <w:alias w:val="Geheimhaltungsstufe_Quelle"/>
              <w:tag w:val="Geheimhaltungsstufe_Quelle"/>
              <w:id w:val="-1541122255"/>
              <w:placeholder>
                <w:docPart w:val="6E5586D784004776A4FBA587D9AE31EB"/>
              </w:placeholder>
              <w:dataBinding w:prefixMappings="xmlns:ns0='adress'" w:xpath="/ns0:adress[1]/ns0:DokumentClassification[1]/@field" w:storeItemID="{504D8242-40CB-40D2-A9A6-7C1EE433C22D}"/>
              <w:comboBox w:lastValue="Vertraulich">
                <w:listItem w:displayText="Öffentlich" w:value="Öffentlich"/>
                <w:listItem w:displayText="Intern" w:value="Intern"/>
                <w:listItem w:displayText="Vertraulich" w:value="Vertraulich"/>
                <w:listItem w:displayText="Streng Vertraulich" w:value="Streng Vertraulich"/>
              </w:comboBox>
            </w:sdtPr>
            <w:sdtEndPr/>
            <w:sdtContent>
              <w:r w:rsidR="00EC3D6C">
                <w:t>Vertraulich</w:t>
              </w:r>
            </w:sdtContent>
          </w:sdt>
          <w:r w:rsidR="008E1DEB" w:rsidRPr="00DB66D7">
            <w:t xml:space="preserve"> </w:t>
          </w:r>
          <w:r w:rsidR="008E1DEB" w:rsidRPr="00343620">
            <w:t xml:space="preserve">· </w:t>
          </w:r>
          <w:r w:rsidR="0079023E">
            <w:fldChar w:fldCharType="begin"/>
          </w:r>
          <w:r w:rsidR="0079023E">
            <w:instrText xml:space="preserve"> DOCPROPERTY  Vorlagenname  \* MERGEFORMAT </w:instrText>
          </w:r>
          <w:r w:rsidR="0079023E">
            <w:fldChar w:fldCharType="separate"/>
          </w:r>
          <w:r>
            <w:t>IAV-Basisvorlage</w:t>
          </w:r>
          <w:r w:rsidR="0079023E">
            <w:fldChar w:fldCharType="end"/>
          </w:r>
          <w:r w:rsidR="008E1DEB">
            <w:t>_</w:t>
          </w:r>
          <w:r w:rsidR="0079023E">
            <w:fldChar w:fldCharType="begin"/>
          </w:r>
          <w:r w:rsidR="0079023E">
            <w:instrText xml:space="preserve"> DOCPROPERTY  Vorlagenversion  \* MERGEFORMAT </w:instrText>
          </w:r>
          <w:r w:rsidR="0079023E">
            <w:fldChar w:fldCharType="separate"/>
          </w:r>
          <w:r>
            <w:t>V1.4</w:t>
          </w:r>
          <w:r w:rsidR="0079023E">
            <w:fldChar w:fldCharType="end"/>
          </w:r>
          <w:r w:rsidR="008E1DEB" w:rsidRPr="00343620">
            <w:t xml:space="preserve"> ·</w:t>
          </w:r>
          <w:r w:rsidR="008E1DEB" w:rsidRPr="00343620">
            <w:rPr>
              <w:rFonts w:eastAsiaTheme="minorEastAsia"/>
            </w:rPr>
            <w:t xml:space="preserve"> </w:t>
          </w:r>
          <w:r w:rsidR="008E1DEB" w:rsidRPr="00343620">
            <w:t>© IAV</w:t>
          </w:r>
        </w:p>
      </w:tc>
      <w:tc>
        <w:tcPr>
          <w:tcW w:w="964" w:type="dxa"/>
          <w:vAlign w:val="bottom"/>
        </w:tcPr>
        <w:p w:rsidR="008E1DEB" w:rsidRPr="00343620" w:rsidRDefault="008E1DEB" w:rsidP="00C3609C">
          <w:pPr>
            <w:tabs>
              <w:tab w:val="right" w:pos="9866"/>
            </w:tabs>
            <w:spacing w:before="0"/>
            <w:jc w:val="right"/>
            <w:rPr>
              <w:rFonts w:cs="Arial"/>
              <w:sz w:val="18"/>
              <w:szCs w:val="16"/>
            </w:rPr>
          </w:pPr>
          <w:r w:rsidRPr="00343620">
            <w:rPr>
              <w:rFonts w:cs="Arial"/>
              <w:sz w:val="18"/>
              <w:szCs w:val="16"/>
            </w:rPr>
            <w:fldChar w:fldCharType="begin"/>
          </w:r>
          <w:r w:rsidRPr="00343620">
            <w:rPr>
              <w:rFonts w:cs="Arial"/>
              <w:sz w:val="18"/>
              <w:szCs w:val="16"/>
            </w:rPr>
            <w:instrText xml:space="preserve"> PAGE </w:instrText>
          </w:r>
          <w:r w:rsidRPr="00343620">
            <w:rPr>
              <w:rFonts w:cs="Arial"/>
              <w:sz w:val="18"/>
              <w:szCs w:val="16"/>
            </w:rPr>
            <w:fldChar w:fldCharType="separate"/>
          </w:r>
          <w:r w:rsidR="008250C2">
            <w:rPr>
              <w:rFonts w:cs="Arial"/>
              <w:noProof/>
              <w:sz w:val="18"/>
              <w:szCs w:val="16"/>
            </w:rPr>
            <w:t>4</w:t>
          </w:r>
          <w:r w:rsidRPr="00343620">
            <w:rPr>
              <w:rFonts w:cs="Arial"/>
              <w:sz w:val="18"/>
              <w:szCs w:val="16"/>
            </w:rPr>
            <w:fldChar w:fldCharType="end"/>
          </w:r>
          <w:r w:rsidRPr="00343620">
            <w:rPr>
              <w:rFonts w:cs="Arial"/>
              <w:sz w:val="18"/>
              <w:szCs w:val="16"/>
            </w:rPr>
            <w:t xml:space="preserve"> / </w:t>
          </w:r>
          <w:r w:rsidRPr="00343620">
            <w:rPr>
              <w:rFonts w:cs="Arial"/>
              <w:sz w:val="18"/>
              <w:szCs w:val="16"/>
            </w:rPr>
            <w:fldChar w:fldCharType="begin"/>
          </w:r>
          <w:r w:rsidRPr="00343620">
            <w:rPr>
              <w:rFonts w:cs="Arial"/>
              <w:sz w:val="18"/>
              <w:szCs w:val="16"/>
            </w:rPr>
            <w:instrText xml:space="preserve"> NUMPAGES </w:instrText>
          </w:r>
          <w:r w:rsidRPr="00343620">
            <w:rPr>
              <w:rFonts w:cs="Arial"/>
              <w:sz w:val="18"/>
              <w:szCs w:val="16"/>
            </w:rPr>
            <w:fldChar w:fldCharType="separate"/>
          </w:r>
          <w:r w:rsidR="008250C2">
            <w:rPr>
              <w:rFonts w:cs="Arial"/>
              <w:noProof/>
              <w:sz w:val="18"/>
              <w:szCs w:val="16"/>
            </w:rPr>
            <w:t>29</w:t>
          </w:r>
          <w:r w:rsidRPr="00343620">
            <w:rPr>
              <w:rFonts w:cs="Arial"/>
              <w:noProof/>
              <w:sz w:val="18"/>
              <w:szCs w:val="16"/>
            </w:rPr>
            <w:fldChar w:fldCharType="end"/>
          </w:r>
        </w:p>
      </w:tc>
    </w:tr>
  </w:tbl>
  <w:p w:rsidR="001F0DDD" w:rsidRDefault="001F0D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91C" w:rsidRDefault="007C691C">
    <w:pPr>
      <w:pStyle w:val="Fuzeile"/>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23E" w:rsidRDefault="0079023E">
      <w:r>
        <w:separator/>
      </w:r>
    </w:p>
  </w:footnote>
  <w:footnote w:type="continuationSeparator" w:id="0">
    <w:p w:rsidR="0079023E" w:rsidRDefault="0079023E">
      <w:r>
        <w:continuationSeparator/>
      </w:r>
    </w:p>
  </w:footnote>
  <w:footnote w:id="1">
    <w:p w:rsidR="008008B5" w:rsidRDefault="008008B5" w:rsidP="008008B5">
      <w:pPr>
        <w:pStyle w:val="Funotentext"/>
      </w:pPr>
      <w:r>
        <w:rPr>
          <w:rStyle w:val="Funotenzeichen"/>
        </w:rPr>
        <w:footnoteRef/>
      </w:r>
      <w:r>
        <w:t xml:space="preserve"> Kapital 16, 16.1</w:t>
      </w:r>
    </w:p>
  </w:footnote>
  <w:footnote w:id="2">
    <w:p w:rsidR="008008B5" w:rsidRDefault="008008B5" w:rsidP="008008B5">
      <w:pPr>
        <w:pStyle w:val="Funotentext"/>
      </w:pPr>
      <w:r>
        <w:rPr>
          <w:rStyle w:val="Funotenzeichen"/>
        </w:rPr>
        <w:footnoteRef/>
      </w:r>
      <w:r>
        <w:t xml:space="preserve"> </w:t>
      </w:r>
      <w:r w:rsidRPr="006D08E7">
        <w:t>[</w:t>
      </w:r>
      <w:r>
        <w:t>4], Anhang A, Bild A1.1</w:t>
      </w:r>
    </w:p>
  </w:footnote>
  <w:footnote w:id="3">
    <w:p w:rsidR="008008B5" w:rsidRDefault="008008B5" w:rsidP="008008B5">
      <w:pPr>
        <w:pStyle w:val="Funotentext"/>
      </w:pPr>
      <w:r>
        <w:rPr>
          <w:rStyle w:val="Funotenzeichen"/>
        </w:rPr>
        <w:footnoteRef/>
      </w:r>
      <w:r>
        <w:t xml:space="preserve"> Kapitel 17, Gl. 17-1</w:t>
      </w:r>
    </w:p>
  </w:footnote>
  <w:footnote w:id="4">
    <w:p w:rsidR="008008B5" w:rsidRDefault="008008B5" w:rsidP="008008B5">
      <w:pPr>
        <w:pStyle w:val="Funotentext"/>
      </w:pPr>
      <w:r>
        <w:rPr>
          <w:rStyle w:val="Funotenzeichen"/>
        </w:rPr>
        <w:footnoteRef/>
      </w:r>
      <w:r>
        <w:t xml:space="preserve"> Kapital 15, 15-8</w:t>
      </w:r>
    </w:p>
  </w:footnote>
  <w:footnote w:id="5">
    <w:p w:rsidR="008008B5" w:rsidRDefault="008008B5" w:rsidP="008008B5">
      <w:pPr>
        <w:pStyle w:val="Funotentext"/>
      </w:pPr>
      <w:r>
        <w:rPr>
          <w:rStyle w:val="Funotenzeichen"/>
        </w:rPr>
        <w:footnoteRef/>
      </w:r>
      <w:r>
        <w:t xml:space="preserve"> Kapital 17, Gl. 17-1</w:t>
      </w:r>
    </w:p>
  </w:footnote>
  <w:footnote w:id="6">
    <w:p w:rsidR="008008B5" w:rsidRDefault="008008B5" w:rsidP="008008B5">
      <w:pPr>
        <w:pStyle w:val="Funotentext"/>
      </w:pPr>
      <w:r>
        <w:rPr>
          <w:rStyle w:val="Funotenzeichen"/>
        </w:rPr>
        <w:footnoteRef/>
      </w:r>
      <w:r>
        <w:t xml:space="preserve"> Kapital 15, Gl. 15-7</w:t>
      </w:r>
    </w:p>
  </w:footnote>
  <w:footnote w:id="7">
    <w:p w:rsidR="008008B5" w:rsidRDefault="008008B5" w:rsidP="008008B5">
      <w:pPr>
        <w:pStyle w:val="Funotentext"/>
      </w:pPr>
      <w:r>
        <w:rPr>
          <w:rStyle w:val="Funotenzeichen"/>
        </w:rPr>
        <w:footnoteRef/>
      </w:r>
      <w:r>
        <w:t xml:space="preserve"> Kapital 17, Gl. 17-1</w:t>
      </w:r>
    </w:p>
  </w:footnote>
  <w:footnote w:id="8">
    <w:p w:rsidR="008008B5" w:rsidRDefault="008008B5" w:rsidP="008008B5">
      <w:pPr>
        <w:pStyle w:val="Funotentext"/>
      </w:pPr>
      <w:r>
        <w:rPr>
          <w:rStyle w:val="Funotenzeichen"/>
        </w:rPr>
        <w:footnoteRef/>
      </w:r>
      <w:r>
        <w:t xml:space="preserve"> Kapital 17, Gl. 17-5</w:t>
      </w:r>
    </w:p>
  </w:footnote>
  <w:footnote w:id="9">
    <w:p w:rsidR="008008B5" w:rsidRDefault="008008B5" w:rsidP="008008B5">
      <w:pPr>
        <w:pStyle w:val="Funotentext"/>
      </w:pPr>
      <w:r>
        <w:rPr>
          <w:rStyle w:val="Funotenzeichen"/>
        </w:rPr>
        <w:footnoteRef/>
      </w:r>
      <w:r>
        <w:t xml:space="preserve"> Kapital 17, Gl. 17-5</w:t>
      </w:r>
    </w:p>
  </w:footnote>
  <w:footnote w:id="10">
    <w:p w:rsidR="008008B5" w:rsidRDefault="008008B5" w:rsidP="008008B5">
      <w:pPr>
        <w:pStyle w:val="Funotentext"/>
      </w:pPr>
      <w:r>
        <w:rPr>
          <w:rStyle w:val="Funotenzeichen"/>
        </w:rPr>
        <w:footnoteRef/>
      </w:r>
      <w:r>
        <w:t xml:space="preserve"> Kapital 1, Bild 1-5</w:t>
      </w:r>
    </w:p>
  </w:footnote>
  <w:footnote w:id="11">
    <w:p w:rsidR="008008B5" w:rsidRDefault="008008B5" w:rsidP="008008B5">
      <w:pPr>
        <w:pStyle w:val="Funotentext"/>
      </w:pPr>
      <w:r>
        <w:rPr>
          <w:rStyle w:val="Funotenzeichen"/>
        </w:rPr>
        <w:footnoteRef/>
      </w:r>
      <w:r>
        <w:t xml:space="preserve"> Kapital 17, Gl. 17-4</w:t>
      </w:r>
    </w:p>
  </w:footnote>
  <w:footnote w:id="12">
    <w:p w:rsidR="008008B5" w:rsidRDefault="008008B5" w:rsidP="008008B5">
      <w:pPr>
        <w:pStyle w:val="Funotentext"/>
      </w:pPr>
      <w:r>
        <w:rPr>
          <w:rStyle w:val="Funotenzeichen"/>
        </w:rPr>
        <w:footnoteRef/>
      </w:r>
      <w:r>
        <w:t xml:space="preserve"> Kapitel 8.2.1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254" w:rsidRPr="005F5403" w:rsidRDefault="00FB5254" w:rsidP="005F5403">
    <w:pPr>
      <w:pStyle w:val="Kopfzeile"/>
      <w:tabs>
        <w:tab w:val="clear" w:pos="9869"/>
        <w:tab w:val="right" w:pos="9841"/>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9F" w:rsidRPr="005A0045" w:rsidRDefault="005A0045" w:rsidP="005A0045">
    <w:pPr>
      <w:pStyle w:val="Kopfzeile"/>
    </w:pPr>
    <w:r>
      <w:rPr>
        <w:noProof/>
      </w:rPr>
      <mc:AlternateContent>
        <mc:Choice Requires="wps">
          <w:drawing>
            <wp:anchor distT="0" distB="0" distL="114300" distR="114300" simplePos="0" relativeHeight="251659264" behindDoc="0" locked="0" layoutInCell="1" allowOverlap="1" wp14:anchorId="210242B5" wp14:editId="6EC5E32E">
              <wp:simplePos x="0" y="0"/>
              <wp:positionH relativeFrom="margin">
                <wp:align>left</wp:align>
              </wp:positionH>
              <wp:positionV relativeFrom="paragraph">
                <wp:posOffset>5080</wp:posOffset>
              </wp:positionV>
              <wp:extent cx="4229100" cy="45720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6660"/>
                          </w:tblGrid>
                          <w:tr w:rsidR="005A0045" w:rsidRPr="00C25B7B" w:rsidTr="00C25B7B">
                            <w:trPr>
                              <w:trHeight w:val="680"/>
                            </w:trPr>
                            <w:tc>
                              <w:tcPr>
                                <w:tcW w:w="6771" w:type="dxa"/>
                                <w:shd w:val="clear" w:color="auto" w:fill="auto"/>
                                <w:vAlign w:val="bottom"/>
                              </w:tcPr>
                              <w:p w:rsidR="005A0045" w:rsidRPr="00DE0C38" w:rsidRDefault="0079023E" w:rsidP="00003C2D">
                                <w:pPr>
                                  <w:spacing w:after="0"/>
                                  <w:rPr>
                                    <w:sz w:val="26"/>
                                    <w:szCs w:val="26"/>
                                  </w:rPr>
                                </w:pPr>
                                <w:sdt>
                                  <w:sdtPr>
                                    <w:rPr>
                                      <w:sz w:val="26"/>
                                      <w:szCs w:val="26"/>
                                    </w:rPr>
                                    <w:alias w:val="Dokumenttitel"/>
                                    <w:tag w:val="Dokumenttitel"/>
                                    <w:id w:val="-2059776592"/>
                                    <w:dataBinding w:prefixMappings="xmlns:ns0='http://purl.org/dc/elements/1.1/' xmlns:ns1='http://schemas.openxmlformats.org/package/2006/metadata/core-properties' " w:xpath="/ns1:coreProperties[1]/ns0:title[1]" w:storeItemID="{6C3C8BC8-F283-45AE-878A-BAB7291924A1}"/>
                                    <w:text/>
                                  </w:sdtPr>
                                  <w:sdtEndPr/>
                                  <w:sdtContent>
                                    <w:r w:rsidR="009A1F6E">
                                      <w:rPr>
                                        <w:sz w:val="26"/>
                                        <w:szCs w:val="26"/>
                                      </w:rPr>
                                      <w:t>Testsystem für Data-Logging-System</w:t>
                                    </w:r>
                                  </w:sdtContent>
                                </w:sdt>
                              </w:p>
                              <w:bookmarkStart w:id="1" w:name="Betreff_Projekt"/>
                              <w:p w:rsidR="005A0045" w:rsidRPr="0079642B" w:rsidRDefault="0079023E" w:rsidP="00003C2D">
                                <w:pPr>
                                  <w:spacing w:after="0"/>
                                </w:pPr>
                                <w:sdt>
                                  <w:sdtPr>
                                    <w:alias w:val="Betreff_Projekt"/>
                                    <w:tag w:val="Betreff_Projekt"/>
                                    <w:id w:val="-1674329075"/>
                                    <w:dataBinding w:prefixMappings="xmlns:ns0='http://purl.org/dc/elements/1.1/' xmlns:ns1='http://schemas.openxmlformats.org/package/2006/metadata/core-properties' " w:xpath="/ns1:coreProperties[1]/ns0:subject[1]" w:storeItemID="{6C3C8BC8-F283-45AE-878A-BAB7291924A1}"/>
                                    <w:text/>
                                  </w:sdtPr>
                                  <w:sdtEndPr/>
                                  <w:sdtContent>
                                    <w:r w:rsidR="009A1F6E">
                                      <w:t>Bachelorpraktikum</w:t>
                                    </w:r>
                                  </w:sdtContent>
                                </w:sdt>
                                <w:bookmarkEnd w:id="1"/>
                              </w:p>
                            </w:tc>
                          </w:tr>
                        </w:tbl>
                        <w:p w:rsidR="005A0045" w:rsidRPr="000013AA" w:rsidRDefault="005A0045" w:rsidP="00244EBD">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242B5" id="_x0000_t202" coordsize="21600,21600" o:spt="202" path="m,l,21600r21600,l21600,xe">
              <v:stroke joinstyle="miter"/>
              <v:path gradientshapeok="t" o:connecttype="rect"/>
            </v:shapetype>
            <v:shape id="Text Box 12" o:spid="_x0000_s1059" type="#_x0000_t202" style="position:absolute;margin-left:0;margin-top:.4pt;width:333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" stroked="f">
              <v:textbox inset="0,0,0,0">
                <w:txbxContent>
                  <w:tbl>
                    <w:tblPr>
                      <w:tblW w:w="0" w:type="auto"/>
                      <w:tblCellMar>
                        <w:left w:w="0" w:type="dxa"/>
                        <w:right w:w="0" w:type="dxa"/>
                      </w:tblCellMar>
                      <w:tblLook w:val="01E0" w:firstRow="1" w:lastRow="1" w:firstColumn="1" w:lastColumn="1" w:noHBand="0" w:noVBand="0"/>
                    </w:tblPr>
                    <w:tblGrid>
                      <w:gridCol w:w="6660"/>
                    </w:tblGrid>
                    <w:tr w:rsidR="005A0045" w:rsidRPr="00C25B7B" w:rsidTr="00C25B7B">
                      <w:trPr>
                        <w:trHeight w:val="680"/>
                      </w:trPr>
                      <w:tc>
                        <w:tcPr>
                          <w:tcW w:w="6771" w:type="dxa"/>
                          <w:shd w:val="clear" w:color="auto" w:fill="auto"/>
                          <w:vAlign w:val="bottom"/>
                        </w:tcPr>
                        <w:p w:rsidR="005A0045" w:rsidRPr="00DE0C38" w:rsidRDefault="0079023E" w:rsidP="00003C2D">
                          <w:pPr>
                            <w:spacing w:after="0"/>
                            <w:rPr>
                              <w:sz w:val="26"/>
                              <w:szCs w:val="26"/>
                            </w:rPr>
                          </w:pPr>
                          <w:sdt>
                            <w:sdtPr>
                              <w:rPr>
                                <w:sz w:val="26"/>
                                <w:szCs w:val="26"/>
                              </w:rPr>
                              <w:alias w:val="Dokumenttitel"/>
                              <w:tag w:val="Dokumenttitel"/>
                              <w:id w:val="-2059776592"/>
                              <w:dataBinding w:prefixMappings="xmlns:ns0='http://purl.org/dc/elements/1.1/' xmlns:ns1='http://schemas.openxmlformats.org/package/2006/metadata/core-properties' " w:xpath="/ns1:coreProperties[1]/ns0:title[1]" w:storeItemID="{6C3C8BC8-F283-45AE-878A-BAB7291924A1}"/>
                              <w:text/>
                            </w:sdtPr>
                            <w:sdtEndPr/>
                            <w:sdtContent>
                              <w:r w:rsidR="009A1F6E">
                                <w:rPr>
                                  <w:sz w:val="26"/>
                                  <w:szCs w:val="26"/>
                                </w:rPr>
                                <w:t>Testsystem für Data-Logging-System</w:t>
                              </w:r>
                            </w:sdtContent>
                          </w:sdt>
                        </w:p>
                        <w:bookmarkStart w:id="2" w:name="Betreff_Projekt"/>
                        <w:p w:rsidR="005A0045" w:rsidRPr="0079642B" w:rsidRDefault="0079023E" w:rsidP="00003C2D">
                          <w:pPr>
                            <w:spacing w:after="0"/>
                          </w:pPr>
                          <w:sdt>
                            <w:sdtPr>
                              <w:alias w:val="Betreff_Projekt"/>
                              <w:tag w:val="Betreff_Projekt"/>
                              <w:id w:val="-1674329075"/>
                              <w:dataBinding w:prefixMappings="xmlns:ns0='http://purl.org/dc/elements/1.1/' xmlns:ns1='http://schemas.openxmlformats.org/package/2006/metadata/core-properties' " w:xpath="/ns1:coreProperties[1]/ns0:subject[1]" w:storeItemID="{6C3C8BC8-F283-45AE-878A-BAB7291924A1}"/>
                              <w:text/>
                            </w:sdtPr>
                            <w:sdtEndPr/>
                            <w:sdtContent>
                              <w:r w:rsidR="009A1F6E">
                                <w:t>Bachelorpraktikum</w:t>
                              </w:r>
                            </w:sdtContent>
                          </w:sdt>
                          <w:bookmarkEnd w:id="2"/>
                        </w:p>
                      </w:tc>
                    </w:tr>
                  </w:tbl>
                  <w:p w:rsidR="005A0045" w:rsidRPr="000013AA" w:rsidRDefault="005A0045" w:rsidP="00244EBD">
                    <w:pPr>
                      <w:rPr>
                        <w:rFonts w:cs="Arial"/>
                      </w:rPr>
                    </w:pPr>
                  </w:p>
                </w:txbxContent>
              </v:textbox>
              <w10:wrap anchorx="margin"/>
            </v:shape>
          </w:pict>
        </mc:Fallback>
      </mc:AlternateContent>
    </w:r>
    <w:r>
      <w:tab/>
    </w:r>
    <w:r>
      <w:tab/>
    </w:r>
    <w:r>
      <w:rPr>
        <w:noProof/>
      </w:rPr>
      <w:drawing>
        <wp:inline distT="0" distB="0" distL="0" distR="0" wp14:anchorId="38A95C37" wp14:editId="5443713D">
          <wp:extent cx="1535482" cy="432000"/>
          <wp:effectExtent l="0" t="0" r="7620" b="635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V_claim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5482" cy="432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91C" w:rsidRPr="005F5403" w:rsidRDefault="007C691C" w:rsidP="005F5403">
    <w:pPr>
      <w:pStyle w:val="Kopfzeile"/>
      <w:tabs>
        <w:tab w:val="clear" w:pos="9869"/>
        <w:tab w:val="right" w:pos="984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D65270"/>
    <w:lvl w:ilvl="0">
      <w:start w:val="1"/>
      <w:numFmt w:val="lowerLetter"/>
      <w:pStyle w:val="Listennummer5"/>
      <w:lvlText w:val="%1."/>
      <w:lvlJc w:val="left"/>
      <w:pPr>
        <w:ind w:left="1492" w:hanging="360"/>
      </w:pPr>
    </w:lvl>
  </w:abstractNum>
  <w:abstractNum w:abstractNumId="1" w15:restartNumberingAfterBreak="0">
    <w:nsid w:val="FFFFFF7D"/>
    <w:multiLevelType w:val="singleLevel"/>
    <w:tmpl w:val="9B745464"/>
    <w:lvl w:ilvl="0">
      <w:start w:val="1"/>
      <w:numFmt w:val="decimal"/>
      <w:pStyle w:val="Listennummer4"/>
      <w:lvlText w:val="%1."/>
      <w:lvlJc w:val="left"/>
      <w:pPr>
        <w:ind w:left="2912" w:hanging="360"/>
      </w:pPr>
    </w:lvl>
  </w:abstractNum>
  <w:abstractNum w:abstractNumId="2" w15:restartNumberingAfterBreak="0">
    <w:nsid w:val="FFFFFF7E"/>
    <w:multiLevelType w:val="singleLevel"/>
    <w:tmpl w:val="2FFEA486"/>
    <w:lvl w:ilvl="0">
      <w:start w:val="1"/>
      <w:numFmt w:val="lowerRoman"/>
      <w:pStyle w:val="Listennummer3"/>
      <w:lvlText w:val="%1."/>
      <w:lvlJc w:val="right"/>
      <w:pPr>
        <w:ind w:left="2061" w:hanging="360"/>
      </w:pPr>
    </w:lvl>
  </w:abstractNum>
  <w:abstractNum w:abstractNumId="3" w15:restartNumberingAfterBreak="0">
    <w:nsid w:val="FFFFFF7F"/>
    <w:multiLevelType w:val="singleLevel"/>
    <w:tmpl w:val="2F6239EC"/>
    <w:lvl w:ilvl="0">
      <w:start w:val="1"/>
      <w:numFmt w:val="lowerLetter"/>
      <w:pStyle w:val="Listennummer2"/>
      <w:lvlText w:val="%1."/>
      <w:lvlJc w:val="left"/>
      <w:pPr>
        <w:ind w:left="1211" w:hanging="360"/>
      </w:pPr>
    </w:lvl>
  </w:abstractNum>
  <w:abstractNum w:abstractNumId="4" w15:restartNumberingAfterBreak="0">
    <w:nsid w:val="FFFFFF80"/>
    <w:multiLevelType w:val="singleLevel"/>
    <w:tmpl w:val="9828AB3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0368"/>
    <w:lvl w:ilvl="0">
      <w:start w:val="1"/>
      <w:numFmt w:val="bullet"/>
      <w:pStyle w:val="Aufzhlungszeichen4"/>
      <w:lvlText w:val="-"/>
      <w:lvlJc w:val="left"/>
      <w:pPr>
        <w:ind w:left="2912" w:hanging="360"/>
      </w:pPr>
      <w:rPr>
        <w:rFonts w:ascii="Arial" w:hAnsi="Arial" w:hint="default"/>
      </w:rPr>
    </w:lvl>
  </w:abstractNum>
  <w:abstractNum w:abstractNumId="6" w15:restartNumberingAfterBreak="0">
    <w:nsid w:val="FFFFFF82"/>
    <w:multiLevelType w:val="singleLevel"/>
    <w:tmpl w:val="A336B70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0E1148"/>
    <w:lvl w:ilvl="0">
      <w:start w:val="1"/>
      <w:numFmt w:val="bullet"/>
      <w:pStyle w:val="Aufzhlungszeichen2"/>
      <w:lvlText w:val="-"/>
      <w:lvlJc w:val="left"/>
      <w:pPr>
        <w:ind w:left="643" w:hanging="360"/>
      </w:pPr>
      <w:rPr>
        <w:rFonts w:ascii="Arial" w:hAnsi="Arial" w:hint="default"/>
      </w:rPr>
    </w:lvl>
  </w:abstractNum>
  <w:abstractNum w:abstractNumId="8" w15:restartNumberingAfterBreak="0">
    <w:nsid w:val="FFFFFF88"/>
    <w:multiLevelType w:val="singleLevel"/>
    <w:tmpl w:val="A14683C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B06A0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F321D6"/>
    <w:multiLevelType w:val="multilevel"/>
    <w:tmpl w:val="A0FED53E"/>
    <w:lvl w:ilvl="0">
      <w:start w:val="2"/>
      <w:numFmt w:val="decimal"/>
      <w:lvlText w:val="%1."/>
      <w:lvlJc w:val="left"/>
      <w:pPr>
        <w:ind w:left="360" w:hanging="360"/>
      </w:pPr>
      <w:rPr>
        <w:rFonts w:eastAsiaTheme="majorEastAsia" w:cstheme="majorBidi" w:hint="default"/>
        <w:b/>
        <w:color w:val="000000" w:themeColor="text1"/>
      </w:rPr>
    </w:lvl>
    <w:lvl w:ilvl="1">
      <w:start w:val="1"/>
      <w:numFmt w:val="decimal"/>
      <w:lvlText w:val="%1.%2."/>
      <w:lvlJc w:val="left"/>
      <w:pPr>
        <w:ind w:left="720" w:hanging="720"/>
      </w:pPr>
      <w:rPr>
        <w:rFonts w:eastAsiaTheme="majorEastAsia" w:cstheme="majorBidi" w:hint="default"/>
        <w:b/>
        <w:color w:val="000000" w:themeColor="text1"/>
      </w:rPr>
    </w:lvl>
    <w:lvl w:ilvl="2">
      <w:start w:val="1"/>
      <w:numFmt w:val="decimal"/>
      <w:lvlText w:val="%1.%2.%3."/>
      <w:lvlJc w:val="left"/>
      <w:pPr>
        <w:ind w:left="720" w:hanging="720"/>
      </w:pPr>
      <w:rPr>
        <w:rFonts w:eastAsiaTheme="majorEastAsia" w:cstheme="majorBidi" w:hint="default"/>
        <w:b/>
        <w:color w:val="000000" w:themeColor="text1"/>
      </w:rPr>
    </w:lvl>
    <w:lvl w:ilvl="3">
      <w:start w:val="1"/>
      <w:numFmt w:val="decimal"/>
      <w:lvlText w:val="%1.%2.%3.%4."/>
      <w:lvlJc w:val="left"/>
      <w:pPr>
        <w:ind w:left="1080" w:hanging="1080"/>
      </w:pPr>
      <w:rPr>
        <w:rFonts w:eastAsiaTheme="majorEastAsia" w:cstheme="majorBidi" w:hint="default"/>
        <w:b/>
        <w:color w:val="000000" w:themeColor="text1"/>
      </w:rPr>
    </w:lvl>
    <w:lvl w:ilvl="4">
      <w:start w:val="1"/>
      <w:numFmt w:val="decimal"/>
      <w:lvlText w:val="%1.%2.%3.%4.%5."/>
      <w:lvlJc w:val="left"/>
      <w:pPr>
        <w:ind w:left="1080" w:hanging="1080"/>
      </w:pPr>
      <w:rPr>
        <w:rFonts w:eastAsiaTheme="majorEastAsia" w:cstheme="majorBidi" w:hint="default"/>
        <w:b/>
        <w:color w:val="000000" w:themeColor="text1"/>
      </w:rPr>
    </w:lvl>
    <w:lvl w:ilvl="5">
      <w:start w:val="1"/>
      <w:numFmt w:val="decimal"/>
      <w:lvlText w:val="%1.%2.%3.%4.%5.%6."/>
      <w:lvlJc w:val="left"/>
      <w:pPr>
        <w:ind w:left="1440" w:hanging="1440"/>
      </w:pPr>
      <w:rPr>
        <w:rFonts w:eastAsiaTheme="majorEastAsia" w:cstheme="majorBidi" w:hint="default"/>
        <w:b/>
        <w:color w:val="000000" w:themeColor="text1"/>
      </w:rPr>
    </w:lvl>
    <w:lvl w:ilvl="6">
      <w:start w:val="1"/>
      <w:numFmt w:val="decimal"/>
      <w:lvlText w:val="%1.%2.%3.%4.%5.%6.%7."/>
      <w:lvlJc w:val="left"/>
      <w:pPr>
        <w:ind w:left="1440" w:hanging="1440"/>
      </w:pPr>
      <w:rPr>
        <w:rFonts w:eastAsiaTheme="majorEastAsia" w:cstheme="majorBidi" w:hint="default"/>
        <w:b/>
        <w:color w:val="000000" w:themeColor="text1"/>
      </w:rPr>
    </w:lvl>
    <w:lvl w:ilvl="7">
      <w:start w:val="1"/>
      <w:numFmt w:val="decimal"/>
      <w:lvlText w:val="%1.%2.%3.%4.%5.%6.%7.%8."/>
      <w:lvlJc w:val="left"/>
      <w:pPr>
        <w:ind w:left="1800" w:hanging="1800"/>
      </w:pPr>
      <w:rPr>
        <w:rFonts w:eastAsiaTheme="majorEastAsia" w:cstheme="majorBidi" w:hint="default"/>
        <w:b/>
        <w:color w:val="000000" w:themeColor="text1"/>
      </w:rPr>
    </w:lvl>
    <w:lvl w:ilvl="8">
      <w:start w:val="1"/>
      <w:numFmt w:val="decimal"/>
      <w:lvlText w:val="%1.%2.%3.%4.%5.%6.%7.%8.%9."/>
      <w:lvlJc w:val="left"/>
      <w:pPr>
        <w:ind w:left="1800" w:hanging="1800"/>
      </w:pPr>
      <w:rPr>
        <w:rFonts w:eastAsiaTheme="majorEastAsia" w:cstheme="majorBidi" w:hint="default"/>
        <w:b/>
        <w:color w:val="000000" w:themeColor="text1"/>
      </w:rPr>
    </w:lvl>
  </w:abstractNum>
  <w:abstractNum w:abstractNumId="11" w15:restartNumberingAfterBreak="0">
    <w:nsid w:val="137F3340"/>
    <w:multiLevelType w:val="hybridMultilevel"/>
    <w:tmpl w:val="E7DA4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3CE67DF"/>
    <w:multiLevelType w:val="hybridMultilevel"/>
    <w:tmpl w:val="46D83D72"/>
    <w:lvl w:ilvl="0" w:tplc="B8286BCC">
      <w:start w:val="1"/>
      <w:numFmt w:val="bullet"/>
      <w:lvlText w:val="•"/>
      <w:lvlJc w:val="left"/>
      <w:pPr>
        <w:tabs>
          <w:tab w:val="num" w:pos="720"/>
        </w:tabs>
        <w:ind w:left="720" w:hanging="360"/>
      </w:pPr>
      <w:rPr>
        <w:rFonts w:ascii="Arial" w:hAnsi="Arial" w:hint="default"/>
      </w:rPr>
    </w:lvl>
    <w:lvl w:ilvl="1" w:tplc="DB5848C6" w:tentative="1">
      <w:start w:val="1"/>
      <w:numFmt w:val="bullet"/>
      <w:lvlText w:val="•"/>
      <w:lvlJc w:val="left"/>
      <w:pPr>
        <w:tabs>
          <w:tab w:val="num" w:pos="1440"/>
        </w:tabs>
        <w:ind w:left="1440" w:hanging="360"/>
      </w:pPr>
      <w:rPr>
        <w:rFonts w:ascii="Arial" w:hAnsi="Arial" w:hint="default"/>
      </w:rPr>
    </w:lvl>
    <w:lvl w:ilvl="2" w:tplc="467EBABE" w:tentative="1">
      <w:start w:val="1"/>
      <w:numFmt w:val="bullet"/>
      <w:lvlText w:val="•"/>
      <w:lvlJc w:val="left"/>
      <w:pPr>
        <w:tabs>
          <w:tab w:val="num" w:pos="2160"/>
        </w:tabs>
        <w:ind w:left="2160" w:hanging="360"/>
      </w:pPr>
      <w:rPr>
        <w:rFonts w:ascii="Arial" w:hAnsi="Arial" w:hint="default"/>
      </w:rPr>
    </w:lvl>
    <w:lvl w:ilvl="3" w:tplc="9CDC091E" w:tentative="1">
      <w:start w:val="1"/>
      <w:numFmt w:val="bullet"/>
      <w:lvlText w:val="•"/>
      <w:lvlJc w:val="left"/>
      <w:pPr>
        <w:tabs>
          <w:tab w:val="num" w:pos="2880"/>
        </w:tabs>
        <w:ind w:left="2880" w:hanging="360"/>
      </w:pPr>
      <w:rPr>
        <w:rFonts w:ascii="Arial" w:hAnsi="Arial" w:hint="default"/>
      </w:rPr>
    </w:lvl>
    <w:lvl w:ilvl="4" w:tplc="404E41CA" w:tentative="1">
      <w:start w:val="1"/>
      <w:numFmt w:val="bullet"/>
      <w:lvlText w:val="•"/>
      <w:lvlJc w:val="left"/>
      <w:pPr>
        <w:tabs>
          <w:tab w:val="num" w:pos="3600"/>
        </w:tabs>
        <w:ind w:left="3600" w:hanging="360"/>
      </w:pPr>
      <w:rPr>
        <w:rFonts w:ascii="Arial" w:hAnsi="Arial" w:hint="default"/>
      </w:rPr>
    </w:lvl>
    <w:lvl w:ilvl="5" w:tplc="400C603E" w:tentative="1">
      <w:start w:val="1"/>
      <w:numFmt w:val="bullet"/>
      <w:lvlText w:val="•"/>
      <w:lvlJc w:val="left"/>
      <w:pPr>
        <w:tabs>
          <w:tab w:val="num" w:pos="4320"/>
        </w:tabs>
        <w:ind w:left="4320" w:hanging="360"/>
      </w:pPr>
      <w:rPr>
        <w:rFonts w:ascii="Arial" w:hAnsi="Arial" w:hint="default"/>
      </w:rPr>
    </w:lvl>
    <w:lvl w:ilvl="6" w:tplc="AD88E49E" w:tentative="1">
      <w:start w:val="1"/>
      <w:numFmt w:val="bullet"/>
      <w:lvlText w:val="•"/>
      <w:lvlJc w:val="left"/>
      <w:pPr>
        <w:tabs>
          <w:tab w:val="num" w:pos="5040"/>
        </w:tabs>
        <w:ind w:left="5040" w:hanging="360"/>
      </w:pPr>
      <w:rPr>
        <w:rFonts w:ascii="Arial" w:hAnsi="Arial" w:hint="default"/>
      </w:rPr>
    </w:lvl>
    <w:lvl w:ilvl="7" w:tplc="2EA284B0" w:tentative="1">
      <w:start w:val="1"/>
      <w:numFmt w:val="bullet"/>
      <w:lvlText w:val="•"/>
      <w:lvlJc w:val="left"/>
      <w:pPr>
        <w:tabs>
          <w:tab w:val="num" w:pos="5760"/>
        </w:tabs>
        <w:ind w:left="5760" w:hanging="360"/>
      </w:pPr>
      <w:rPr>
        <w:rFonts w:ascii="Arial" w:hAnsi="Arial" w:hint="default"/>
      </w:rPr>
    </w:lvl>
    <w:lvl w:ilvl="8" w:tplc="DC4497D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F4741E"/>
    <w:multiLevelType w:val="hybridMultilevel"/>
    <w:tmpl w:val="0F94FE9A"/>
    <w:lvl w:ilvl="0" w:tplc="BBBE19AA">
      <w:start w:val="1"/>
      <w:numFmt w:val="bullet"/>
      <w:pStyle w:val="Listenfortsetzung"/>
      <w:lvlText w:val="-"/>
      <w:lvlJc w:val="left"/>
      <w:pPr>
        <w:ind w:left="1211"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15:restartNumberingAfterBreak="0">
    <w:nsid w:val="1EDE74AB"/>
    <w:multiLevelType w:val="multilevel"/>
    <w:tmpl w:val="77186BEC"/>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4BB4466"/>
    <w:multiLevelType w:val="hybridMultilevel"/>
    <w:tmpl w:val="61C8B62E"/>
    <w:lvl w:ilvl="0" w:tplc="A22AC7A2">
      <w:start w:val="1"/>
      <w:numFmt w:val="bullet"/>
      <w:lvlText w:val="•"/>
      <w:lvlJc w:val="left"/>
      <w:pPr>
        <w:tabs>
          <w:tab w:val="num" w:pos="720"/>
        </w:tabs>
        <w:ind w:left="720" w:hanging="360"/>
      </w:pPr>
      <w:rPr>
        <w:rFonts w:ascii="Arial" w:hAnsi="Arial" w:hint="default"/>
      </w:rPr>
    </w:lvl>
    <w:lvl w:ilvl="1" w:tplc="4E9C276E" w:tentative="1">
      <w:start w:val="1"/>
      <w:numFmt w:val="bullet"/>
      <w:lvlText w:val="•"/>
      <w:lvlJc w:val="left"/>
      <w:pPr>
        <w:tabs>
          <w:tab w:val="num" w:pos="1440"/>
        </w:tabs>
        <w:ind w:left="1440" w:hanging="360"/>
      </w:pPr>
      <w:rPr>
        <w:rFonts w:ascii="Arial" w:hAnsi="Arial" w:hint="default"/>
      </w:rPr>
    </w:lvl>
    <w:lvl w:ilvl="2" w:tplc="FCBEB7F6" w:tentative="1">
      <w:start w:val="1"/>
      <w:numFmt w:val="bullet"/>
      <w:lvlText w:val="•"/>
      <w:lvlJc w:val="left"/>
      <w:pPr>
        <w:tabs>
          <w:tab w:val="num" w:pos="2160"/>
        </w:tabs>
        <w:ind w:left="2160" w:hanging="360"/>
      </w:pPr>
      <w:rPr>
        <w:rFonts w:ascii="Arial" w:hAnsi="Arial" w:hint="default"/>
      </w:rPr>
    </w:lvl>
    <w:lvl w:ilvl="3" w:tplc="DC9AA376" w:tentative="1">
      <w:start w:val="1"/>
      <w:numFmt w:val="bullet"/>
      <w:lvlText w:val="•"/>
      <w:lvlJc w:val="left"/>
      <w:pPr>
        <w:tabs>
          <w:tab w:val="num" w:pos="2880"/>
        </w:tabs>
        <w:ind w:left="2880" w:hanging="360"/>
      </w:pPr>
      <w:rPr>
        <w:rFonts w:ascii="Arial" w:hAnsi="Arial" w:hint="default"/>
      </w:rPr>
    </w:lvl>
    <w:lvl w:ilvl="4" w:tplc="79BCBC34" w:tentative="1">
      <w:start w:val="1"/>
      <w:numFmt w:val="bullet"/>
      <w:lvlText w:val="•"/>
      <w:lvlJc w:val="left"/>
      <w:pPr>
        <w:tabs>
          <w:tab w:val="num" w:pos="3600"/>
        </w:tabs>
        <w:ind w:left="3600" w:hanging="360"/>
      </w:pPr>
      <w:rPr>
        <w:rFonts w:ascii="Arial" w:hAnsi="Arial" w:hint="default"/>
      </w:rPr>
    </w:lvl>
    <w:lvl w:ilvl="5" w:tplc="BC2C9DF8" w:tentative="1">
      <w:start w:val="1"/>
      <w:numFmt w:val="bullet"/>
      <w:lvlText w:val="•"/>
      <w:lvlJc w:val="left"/>
      <w:pPr>
        <w:tabs>
          <w:tab w:val="num" w:pos="4320"/>
        </w:tabs>
        <w:ind w:left="4320" w:hanging="360"/>
      </w:pPr>
      <w:rPr>
        <w:rFonts w:ascii="Arial" w:hAnsi="Arial" w:hint="default"/>
      </w:rPr>
    </w:lvl>
    <w:lvl w:ilvl="6" w:tplc="C99A8BD0" w:tentative="1">
      <w:start w:val="1"/>
      <w:numFmt w:val="bullet"/>
      <w:lvlText w:val="•"/>
      <w:lvlJc w:val="left"/>
      <w:pPr>
        <w:tabs>
          <w:tab w:val="num" w:pos="5040"/>
        </w:tabs>
        <w:ind w:left="5040" w:hanging="360"/>
      </w:pPr>
      <w:rPr>
        <w:rFonts w:ascii="Arial" w:hAnsi="Arial" w:hint="default"/>
      </w:rPr>
    </w:lvl>
    <w:lvl w:ilvl="7" w:tplc="50F2D09E" w:tentative="1">
      <w:start w:val="1"/>
      <w:numFmt w:val="bullet"/>
      <w:lvlText w:val="•"/>
      <w:lvlJc w:val="left"/>
      <w:pPr>
        <w:tabs>
          <w:tab w:val="num" w:pos="5760"/>
        </w:tabs>
        <w:ind w:left="5760" w:hanging="360"/>
      </w:pPr>
      <w:rPr>
        <w:rFonts w:ascii="Arial" w:hAnsi="Arial" w:hint="default"/>
      </w:rPr>
    </w:lvl>
    <w:lvl w:ilvl="8" w:tplc="FB4637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0F6C51"/>
    <w:multiLevelType w:val="hybridMultilevel"/>
    <w:tmpl w:val="2C6EE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D944DB5"/>
    <w:multiLevelType w:val="hybridMultilevel"/>
    <w:tmpl w:val="CCDCC110"/>
    <w:lvl w:ilvl="0" w:tplc="20B668A8">
      <w:start w:val="1"/>
      <w:numFmt w:val="bullet"/>
      <w:pStyle w:val="Listenfortsetzung3"/>
      <w:lvlText w:val="-"/>
      <w:lvlJc w:val="left"/>
      <w:pPr>
        <w:ind w:left="3697" w:hanging="360"/>
      </w:pPr>
      <w:rPr>
        <w:rFonts w:ascii="Arial" w:hAnsi="Arial"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8" w15:restartNumberingAfterBreak="0">
    <w:nsid w:val="31135EA3"/>
    <w:multiLevelType w:val="hybridMultilevel"/>
    <w:tmpl w:val="9E906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454C7"/>
    <w:multiLevelType w:val="hybridMultilevel"/>
    <w:tmpl w:val="9C969224"/>
    <w:lvl w:ilvl="0" w:tplc="04070015">
      <w:start w:val="1"/>
      <w:numFmt w:val="decimal"/>
      <w:lvlText w:val="(%1)"/>
      <w:lvlJc w:val="left"/>
      <w:pPr>
        <w:ind w:left="720" w:hanging="360"/>
      </w:pPr>
      <w:rPr>
        <w:rFonts w:hint="default"/>
        <w:color w:val="auto"/>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9105354"/>
    <w:multiLevelType w:val="hybridMultilevel"/>
    <w:tmpl w:val="FFC6DE18"/>
    <w:lvl w:ilvl="0" w:tplc="03EE0E5E">
      <w:start w:val="1"/>
      <w:numFmt w:val="bullet"/>
      <w:lvlText w:val="•"/>
      <w:lvlJc w:val="left"/>
      <w:pPr>
        <w:tabs>
          <w:tab w:val="num" w:pos="720"/>
        </w:tabs>
        <w:ind w:left="720" w:hanging="360"/>
      </w:pPr>
      <w:rPr>
        <w:rFonts w:ascii="Arial" w:hAnsi="Arial" w:hint="default"/>
      </w:rPr>
    </w:lvl>
    <w:lvl w:ilvl="1" w:tplc="67767B54" w:tentative="1">
      <w:start w:val="1"/>
      <w:numFmt w:val="bullet"/>
      <w:lvlText w:val="•"/>
      <w:lvlJc w:val="left"/>
      <w:pPr>
        <w:tabs>
          <w:tab w:val="num" w:pos="1440"/>
        </w:tabs>
        <w:ind w:left="1440" w:hanging="360"/>
      </w:pPr>
      <w:rPr>
        <w:rFonts w:ascii="Arial" w:hAnsi="Arial" w:hint="default"/>
      </w:rPr>
    </w:lvl>
    <w:lvl w:ilvl="2" w:tplc="E4343506" w:tentative="1">
      <w:start w:val="1"/>
      <w:numFmt w:val="bullet"/>
      <w:lvlText w:val="•"/>
      <w:lvlJc w:val="left"/>
      <w:pPr>
        <w:tabs>
          <w:tab w:val="num" w:pos="2160"/>
        </w:tabs>
        <w:ind w:left="2160" w:hanging="360"/>
      </w:pPr>
      <w:rPr>
        <w:rFonts w:ascii="Arial" w:hAnsi="Arial" w:hint="default"/>
      </w:rPr>
    </w:lvl>
    <w:lvl w:ilvl="3" w:tplc="6FBC1FF2" w:tentative="1">
      <w:start w:val="1"/>
      <w:numFmt w:val="bullet"/>
      <w:lvlText w:val="•"/>
      <w:lvlJc w:val="left"/>
      <w:pPr>
        <w:tabs>
          <w:tab w:val="num" w:pos="2880"/>
        </w:tabs>
        <w:ind w:left="2880" w:hanging="360"/>
      </w:pPr>
      <w:rPr>
        <w:rFonts w:ascii="Arial" w:hAnsi="Arial" w:hint="default"/>
      </w:rPr>
    </w:lvl>
    <w:lvl w:ilvl="4" w:tplc="DCDA3882" w:tentative="1">
      <w:start w:val="1"/>
      <w:numFmt w:val="bullet"/>
      <w:lvlText w:val="•"/>
      <w:lvlJc w:val="left"/>
      <w:pPr>
        <w:tabs>
          <w:tab w:val="num" w:pos="3600"/>
        </w:tabs>
        <w:ind w:left="3600" w:hanging="360"/>
      </w:pPr>
      <w:rPr>
        <w:rFonts w:ascii="Arial" w:hAnsi="Arial" w:hint="default"/>
      </w:rPr>
    </w:lvl>
    <w:lvl w:ilvl="5" w:tplc="313C1492" w:tentative="1">
      <w:start w:val="1"/>
      <w:numFmt w:val="bullet"/>
      <w:lvlText w:val="•"/>
      <w:lvlJc w:val="left"/>
      <w:pPr>
        <w:tabs>
          <w:tab w:val="num" w:pos="4320"/>
        </w:tabs>
        <w:ind w:left="4320" w:hanging="360"/>
      </w:pPr>
      <w:rPr>
        <w:rFonts w:ascii="Arial" w:hAnsi="Arial" w:hint="default"/>
      </w:rPr>
    </w:lvl>
    <w:lvl w:ilvl="6" w:tplc="711836F0" w:tentative="1">
      <w:start w:val="1"/>
      <w:numFmt w:val="bullet"/>
      <w:lvlText w:val="•"/>
      <w:lvlJc w:val="left"/>
      <w:pPr>
        <w:tabs>
          <w:tab w:val="num" w:pos="5040"/>
        </w:tabs>
        <w:ind w:left="5040" w:hanging="360"/>
      </w:pPr>
      <w:rPr>
        <w:rFonts w:ascii="Arial" w:hAnsi="Arial" w:hint="default"/>
      </w:rPr>
    </w:lvl>
    <w:lvl w:ilvl="7" w:tplc="06125A50" w:tentative="1">
      <w:start w:val="1"/>
      <w:numFmt w:val="bullet"/>
      <w:lvlText w:val="•"/>
      <w:lvlJc w:val="left"/>
      <w:pPr>
        <w:tabs>
          <w:tab w:val="num" w:pos="5760"/>
        </w:tabs>
        <w:ind w:left="5760" w:hanging="360"/>
      </w:pPr>
      <w:rPr>
        <w:rFonts w:ascii="Arial" w:hAnsi="Arial" w:hint="default"/>
      </w:rPr>
    </w:lvl>
    <w:lvl w:ilvl="8" w:tplc="1B0028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EC5954"/>
    <w:multiLevelType w:val="hybridMultilevel"/>
    <w:tmpl w:val="B42693F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5617FA"/>
    <w:multiLevelType w:val="hybridMultilevel"/>
    <w:tmpl w:val="504AA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FA7FA2"/>
    <w:multiLevelType w:val="multilevel"/>
    <w:tmpl w:val="5900C9D6"/>
    <w:styleLink w:val="ArtikelAbschnitt"/>
    <w:lvl w:ilvl="0">
      <w:start w:val="1"/>
      <w:numFmt w:val="decimal"/>
      <w:lvlText w:val="%1."/>
      <w:lvlJc w:val="left"/>
      <w:pPr>
        <w:ind w:left="360" w:hanging="360"/>
      </w:pPr>
      <w:rPr>
        <w:sz w:val="22"/>
      </w:rPr>
    </w:lvl>
    <w:lvl w:ilvl="1">
      <w:start w:val="1"/>
      <w:numFmt w:val="decimalZero"/>
      <w:isLgl/>
      <w:lvlText w:val="Abschnitt %1.%2"/>
      <w:lvlJc w:val="left"/>
      <w:pPr>
        <w:ind w:left="0" w:firstLine="0"/>
      </w:pPr>
      <w:rPr>
        <w:rFonts w:ascii="Arial" w:hAnsi="Arial"/>
        <w:sz w:val="22"/>
      </w:rPr>
    </w:lvl>
    <w:lvl w:ilvl="2">
      <w:start w:val="1"/>
      <w:numFmt w:val="lowerLetter"/>
      <w:lvlText w:val="(%3)"/>
      <w:lvlJc w:val="left"/>
      <w:pPr>
        <w:ind w:left="720" w:hanging="432"/>
      </w:pPr>
      <w:rPr>
        <w:rFonts w:ascii="Arial" w:hAnsi="Arial"/>
        <w:sz w:val="22"/>
      </w:rPr>
    </w:lvl>
    <w:lvl w:ilvl="3">
      <w:start w:val="1"/>
      <w:numFmt w:val="lowerRoman"/>
      <w:lvlText w:val="(%4)"/>
      <w:lvlJc w:val="right"/>
      <w:pPr>
        <w:ind w:left="864" w:hanging="144"/>
      </w:pPr>
      <w:rPr>
        <w:rFonts w:ascii="Arial" w:hAnsi="Arial"/>
        <w:sz w:val="22"/>
      </w:r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2FB1FD2"/>
    <w:multiLevelType w:val="hybridMultilevel"/>
    <w:tmpl w:val="725CD296"/>
    <w:lvl w:ilvl="0" w:tplc="ACEA16D6">
      <w:start w:val="1"/>
      <w:numFmt w:val="bullet"/>
      <w:pStyle w:val="Listenabsatz"/>
      <w:lvlText w:val=""/>
      <w:lvlJc w:val="left"/>
      <w:pPr>
        <w:ind w:left="36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540D4D4D"/>
    <w:multiLevelType w:val="hybridMultilevel"/>
    <w:tmpl w:val="F94A4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7E6A90"/>
    <w:multiLevelType w:val="hybridMultilevel"/>
    <w:tmpl w:val="B66A74EE"/>
    <w:lvl w:ilvl="0" w:tplc="14B82966">
      <w:start w:val="1"/>
      <w:numFmt w:val="bullet"/>
      <w:pStyle w:val="Listenfortsetzung5"/>
      <w:lvlText w:val="-"/>
      <w:lvlJc w:val="left"/>
      <w:pPr>
        <w:ind w:left="2846" w:hanging="360"/>
      </w:pPr>
      <w:rPr>
        <w:rFonts w:ascii="Arial" w:hAnsi="Aria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7" w15:restartNumberingAfterBreak="0">
    <w:nsid w:val="57714703"/>
    <w:multiLevelType w:val="hybridMultilevel"/>
    <w:tmpl w:val="12324528"/>
    <w:lvl w:ilvl="0" w:tplc="954880A0">
      <w:start w:val="1"/>
      <w:numFmt w:val="bullet"/>
      <w:lvlText w:val="•"/>
      <w:lvlJc w:val="left"/>
      <w:pPr>
        <w:tabs>
          <w:tab w:val="num" w:pos="720"/>
        </w:tabs>
        <w:ind w:left="720" w:hanging="360"/>
      </w:pPr>
      <w:rPr>
        <w:rFonts w:ascii="Arial" w:hAnsi="Arial" w:hint="default"/>
      </w:rPr>
    </w:lvl>
    <w:lvl w:ilvl="1" w:tplc="15828118" w:tentative="1">
      <w:start w:val="1"/>
      <w:numFmt w:val="bullet"/>
      <w:lvlText w:val="•"/>
      <w:lvlJc w:val="left"/>
      <w:pPr>
        <w:tabs>
          <w:tab w:val="num" w:pos="1440"/>
        </w:tabs>
        <w:ind w:left="1440" w:hanging="360"/>
      </w:pPr>
      <w:rPr>
        <w:rFonts w:ascii="Arial" w:hAnsi="Arial" w:hint="default"/>
      </w:rPr>
    </w:lvl>
    <w:lvl w:ilvl="2" w:tplc="EF844694" w:tentative="1">
      <w:start w:val="1"/>
      <w:numFmt w:val="bullet"/>
      <w:lvlText w:val="•"/>
      <w:lvlJc w:val="left"/>
      <w:pPr>
        <w:tabs>
          <w:tab w:val="num" w:pos="2160"/>
        </w:tabs>
        <w:ind w:left="2160" w:hanging="360"/>
      </w:pPr>
      <w:rPr>
        <w:rFonts w:ascii="Arial" w:hAnsi="Arial" w:hint="default"/>
      </w:rPr>
    </w:lvl>
    <w:lvl w:ilvl="3" w:tplc="25D831CC" w:tentative="1">
      <w:start w:val="1"/>
      <w:numFmt w:val="bullet"/>
      <w:lvlText w:val="•"/>
      <w:lvlJc w:val="left"/>
      <w:pPr>
        <w:tabs>
          <w:tab w:val="num" w:pos="2880"/>
        </w:tabs>
        <w:ind w:left="2880" w:hanging="360"/>
      </w:pPr>
      <w:rPr>
        <w:rFonts w:ascii="Arial" w:hAnsi="Arial" w:hint="default"/>
      </w:rPr>
    </w:lvl>
    <w:lvl w:ilvl="4" w:tplc="B374FB24" w:tentative="1">
      <w:start w:val="1"/>
      <w:numFmt w:val="bullet"/>
      <w:lvlText w:val="•"/>
      <w:lvlJc w:val="left"/>
      <w:pPr>
        <w:tabs>
          <w:tab w:val="num" w:pos="3600"/>
        </w:tabs>
        <w:ind w:left="3600" w:hanging="360"/>
      </w:pPr>
      <w:rPr>
        <w:rFonts w:ascii="Arial" w:hAnsi="Arial" w:hint="default"/>
      </w:rPr>
    </w:lvl>
    <w:lvl w:ilvl="5" w:tplc="3AC4F98E" w:tentative="1">
      <w:start w:val="1"/>
      <w:numFmt w:val="bullet"/>
      <w:lvlText w:val="•"/>
      <w:lvlJc w:val="left"/>
      <w:pPr>
        <w:tabs>
          <w:tab w:val="num" w:pos="4320"/>
        </w:tabs>
        <w:ind w:left="4320" w:hanging="360"/>
      </w:pPr>
      <w:rPr>
        <w:rFonts w:ascii="Arial" w:hAnsi="Arial" w:hint="default"/>
      </w:rPr>
    </w:lvl>
    <w:lvl w:ilvl="6" w:tplc="617C6F12" w:tentative="1">
      <w:start w:val="1"/>
      <w:numFmt w:val="bullet"/>
      <w:lvlText w:val="•"/>
      <w:lvlJc w:val="left"/>
      <w:pPr>
        <w:tabs>
          <w:tab w:val="num" w:pos="5040"/>
        </w:tabs>
        <w:ind w:left="5040" w:hanging="360"/>
      </w:pPr>
      <w:rPr>
        <w:rFonts w:ascii="Arial" w:hAnsi="Arial" w:hint="default"/>
      </w:rPr>
    </w:lvl>
    <w:lvl w:ilvl="7" w:tplc="A3C8B312" w:tentative="1">
      <w:start w:val="1"/>
      <w:numFmt w:val="bullet"/>
      <w:lvlText w:val="•"/>
      <w:lvlJc w:val="left"/>
      <w:pPr>
        <w:tabs>
          <w:tab w:val="num" w:pos="5760"/>
        </w:tabs>
        <w:ind w:left="5760" w:hanging="360"/>
      </w:pPr>
      <w:rPr>
        <w:rFonts w:ascii="Arial" w:hAnsi="Arial" w:hint="default"/>
      </w:rPr>
    </w:lvl>
    <w:lvl w:ilvl="8" w:tplc="3AE61D4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130DDE"/>
    <w:multiLevelType w:val="hybridMultilevel"/>
    <w:tmpl w:val="6DC6DCB0"/>
    <w:lvl w:ilvl="0" w:tplc="73DC3C1E">
      <w:start w:val="1"/>
      <w:numFmt w:val="bullet"/>
      <w:pStyle w:val="Listenfortsetzung2"/>
      <w:lvlText w:val=""/>
      <w:lvlJc w:val="left"/>
      <w:pPr>
        <w:ind w:left="2846" w:hanging="360"/>
      </w:pPr>
      <w:rPr>
        <w:rFonts w:ascii="Symbol" w:hAnsi="Symbo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9" w15:restartNumberingAfterBreak="0">
    <w:nsid w:val="603A60B7"/>
    <w:multiLevelType w:val="multilevel"/>
    <w:tmpl w:val="B7A4C7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68AB45E2"/>
    <w:multiLevelType w:val="hybridMultilevel"/>
    <w:tmpl w:val="5D5AB5B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B1772A"/>
    <w:multiLevelType w:val="hybridMultilevel"/>
    <w:tmpl w:val="9E40680E"/>
    <w:lvl w:ilvl="0" w:tplc="7750A45C">
      <w:start w:val="1"/>
      <w:numFmt w:val="bullet"/>
      <w:pStyle w:val="Listenfortsetzung4"/>
      <w:lvlText w:val=""/>
      <w:lvlJc w:val="left"/>
      <w:pPr>
        <w:ind w:left="4547" w:hanging="360"/>
      </w:pPr>
      <w:rPr>
        <w:rFonts w:ascii="Symbol" w:hAnsi="Symbol" w:hint="default"/>
      </w:rPr>
    </w:lvl>
    <w:lvl w:ilvl="1" w:tplc="04070003" w:tentative="1">
      <w:start w:val="1"/>
      <w:numFmt w:val="bullet"/>
      <w:lvlText w:val="o"/>
      <w:lvlJc w:val="left"/>
      <w:pPr>
        <w:ind w:left="5267" w:hanging="360"/>
      </w:pPr>
      <w:rPr>
        <w:rFonts w:ascii="Courier New" w:hAnsi="Courier New" w:cs="Courier New" w:hint="default"/>
      </w:rPr>
    </w:lvl>
    <w:lvl w:ilvl="2" w:tplc="04070005" w:tentative="1">
      <w:start w:val="1"/>
      <w:numFmt w:val="bullet"/>
      <w:lvlText w:val=""/>
      <w:lvlJc w:val="left"/>
      <w:pPr>
        <w:ind w:left="5987" w:hanging="360"/>
      </w:pPr>
      <w:rPr>
        <w:rFonts w:ascii="Wingdings" w:hAnsi="Wingdings" w:hint="default"/>
      </w:rPr>
    </w:lvl>
    <w:lvl w:ilvl="3" w:tplc="04070001" w:tentative="1">
      <w:start w:val="1"/>
      <w:numFmt w:val="bullet"/>
      <w:lvlText w:val=""/>
      <w:lvlJc w:val="left"/>
      <w:pPr>
        <w:ind w:left="6707" w:hanging="360"/>
      </w:pPr>
      <w:rPr>
        <w:rFonts w:ascii="Symbol" w:hAnsi="Symbol" w:hint="default"/>
      </w:rPr>
    </w:lvl>
    <w:lvl w:ilvl="4" w:tplc="04070003" w:tentative="1">
      <w:start w:val="1"/>
      <w:numFmt w:val="bullet"/>
      <w:lvlText w:val="o"/>
      <w:lvlJc w:val="left"/>
      <w:pPr>
        <w:ind w:left="7427" w:hanging="360"/>
      </w:pPr>
      <w:rPr>
        <w:rFonts w:ascii="Courier New" w:hAnsi="Courier New" w:cs="Courier New" w:hint="default"/>
      </w:rPr>
    </w:lvl>
    <w:lvl w:ilvl="5" w:tplc="04070005" w:tentative="1">
      <w:start w:val="1"/>
      <w:numFmt w:val="bullet"/>
      <w:lvlText w:val=""/>
      <w:lvlJc w:val="left"/>
      <w:pPr>
        <w:ind w:left="8147" w:hanging="360"/>
      </w:pPr>
      <w:rPr>
        <w:rFonts w:ascii="Wingdings" w:hAnsi="Wingdings" w:hint="default"/>
      </w:rPr>
    </w:lvl>
    <w:lvl w:ilvl="6" w:tplc="04070001" w:tentative="1">
      <w:start w:val="1"/>
      <w:numFmt w:val="bullet"/>
      <w:lvlText w:val=""/>
      <w:lvlJc w:val="left"/>
      <w:pPr>
        <w:ind w:left="8867" w:hanging="360"/>
      </w:pPr>
      <w:rPr>
        <w:rFonts w:ascii="Symbol" w:hAnsi="Symbol" w:hint="default"/>
      </w:rPr>
    </w:lvl>
    <w:lvl w:ilvl="7" w:tplc="04070003" w:tentative="1">
      <w:start w:val="1"/>
      <w:numFmt w:val="bullet"/>
      <w:lvlText w:val="o"/>
      <w:lvlJc w:val="left"/>
      <w:pPr>
        <w:ind w:left="9587" w:hanging="360"/>
      </w:pPr>
      <w:rPr>
        <w:rFonts w:ascii="Courier New" w:hAnsi="Courier New" w:cs="Courier New" w:hint="default"/>
      </w:rPr>
    </w:lvl>
    <w:lvl w:ilvl="8" w:tplc="04070005" w:tentative="1">
      <w:start w:val="1"/>
      <w:numFmt w:val="bullet"/>
      <w:lvlText w:val=""/>
      <w:lvlJc w:val="left"/>
      <w:pPr>
        <w:ind w:left="1030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3"/>
  </w:num>
  <w:num w:numId="13">
    <w:abstractNumId w:val="28"/>
  </w:num>
  <w:num w:numId="14">
    <w:abstractNumId w:val="17"/>
  </w:num>
  <w:num w:numId="15">
    <w:abstractNumId w:val="31"/>
  </w:num>
  <w:num w:numId="16">
    <w:abstractNumId w:val="23"/>
  </w:num>
  <w:num w:numId="17">
    <w:abstractNumId w:val="26"/>
  </w:num>
  <w:num w:numId="18">
    <w:abstractNumId w:val="29"/>
  </w:num>
  <w:num w:numId="19">
    <w:abstractNumId w:val="29"/>
  </w:num>
  <w:num w:numId="20">
    <w:abstractNumId w:val="20"/>
  </w:num>
  <w:num w:numId="21">
    <w:abstractNumId w:val="27"/>
  </w:num>
  <w:num w:numId="22">
    <w:abstractNumId w:val="14"/>
  </w:num>
  <w:num w:numId="23">
    <w:abstractNumId w:val="30"/>
  </w:num>
  <w:num w:numId="24">
    <w:abstractNumId w:val="19"/>
  </w:num>
  <w:num w:numId="25">
    <w:abstractNumId w:val="12"/>
  </w:num>
  <w:num w:numId="26">
    <w:abstractNumId w:val="15"/>
  </w:num>
  <w:num w:numId="27">
    <w:abstractNumId w:val="10"/>
  </w:num>
  <w:num w:numId="28">
    <w:abstractNumId w:val="11"/>
  </w:num>
  <w:num w:numId="29">
    <w:abstractNumId w:val="16"/>
  </w:num>
  <w:num w:numId="30">
    <w:abstractNumId w:val="22"/>
  </w:num>
  <w:num w:numId="31">
    <w:abstractNumId w:val="25"/>
  </w:num>
  <w:num w:numId="32">
    <w:abstractNumId w:val="18"/>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defaultTabStop w:val="709"/>
  <w:hyphenationZone w:val="425"/>
  <w:drawingGridHorizontalSpacing w:val="110"/>
  <w:drawingGridVerticalSpacing w:val="299"/>
  <w:displayHorizontalDrawingGridEvery w:val="0"/>
  <w:noPunctuationKerning/>
  <w:characterSpacingControl w:val="doNotCompress"/>
  <w:hdrShapeDefaults>
    <o:shapedefaults v:ext="edit" spidmax="2049" fillcolor="#14639e" stroke="f">
      <v:fill color="#14639e"/>
      <v:stroke on="f"/>
      <o:colormru v:ext="edit" colors="#004ca5,#5daedb,#14639e"/>
    </o:shapedefaults>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6E"/>
    <w:rsid w:val="000013AA"/>
    <w:rsid w:val="0000161E"/>
    <w:rsid w:val="00003C2D"/>
    <w:rsid w:val="00011E14"/>
    <w:rsid w:val="000206E6"/>
    <w:rsid w:val="0002100D"/>
    <w:rsid w:val="00021732"/>
    <w:rsid w:val="00022BEA"/>
    <w:rsid w:val="00022F5D"/>
    <w:rsid w:val="00027794"/>
    <w:rsid w:val="00032BBD"/>
    <w:rsid w:val="0003406F"/>
    <w:rsid w:val="00035938"/>
    <w:rsid w:val="00043D01"/>
    <w:rsid w:val="000445D0"/>
    <w:rsid w:val="00046B96"/>
    <w:rsid w:val="0005054F"/>
    <w:rsid w:val="00052E7A"/>
    <w:rsid w:val="0006028C"/>
    <w:rsid w:val="00076ADF"/>
    <w:rsid w:val="00081F9F"/>
    <w:rsid w:val="00085311"/>
    <w:rsid w:val="000853FE"/>
    <w:rsid w:val="00086501"/>
    <w:rsid w:val="000878E7"/>
    <w:rsid w:val="000A0432"/>
    <w:rsid w:val="000A0668"/>
    <w:rsid w:val="000A1AFC"/>
    <w:rsid w:val="000B2DF1"/>
    <w:rsid w:val="000B36A3"/>
    <w:rsid w:val="000B4888"/>
    <w:rsid w:val="000B7BB7"/>
    <w:rsid w:val="000C4AF5"/>
    <w:rsid w:val="000C67AD"/>
    <w:rsid w:val="000D043D"/>
    <w:rsid w:val="000D1DE2"/>
    <w:rsid w:val="000D35D7"/>
    <w:rsid w:val="000D379B"/>
    <w:rsid w:val="000D407E"/>
    <w:rsid w:val="000D4DFD"/>
    <w:rsid w:val="000D624E"/>
    <w:rsid w:val="000E19BA"/>
    <w:rsid w:val="000E2568"/>
    <w:rsid w:val="00115186"/>
    <w:rsid w:val="001156AD"/>
    <w:rsid w:val="00120A9B"/>
    <w:rsid w:val="00121EE3"/>
    <w:rsid w:val="00124240"/>
    <w:rsid w:val="0012757C"/>
    <w:rsid w:val="00132395"/>
    <w:rsid w:val="001332CF"/>
    <w:rsid w:val="00137407"/>
    <w:rsid w:val="0014310A"/>
    <w:rsid w:val="001453C4"/>
    <w:rsid w:val="00147958"/>
    <w:rsid w:val="00147CEF"/>
    <w:rsid w:val="001554EB"/>
    <w:rsid w:val="00155637"/>
    <w:rsid w:val="00160411"/>
    <w:rsid w:val="00160B98"/>
    <w:rsid w:val="0016343C"/>
    <w:rsid w:val="00163A25"/>
    <w:rsid w:val="00164324"/>
    <w:rsid w:val="00177414"/>
    <w:rsid w:val="00182302"/>
    <w:rsid w:val="00182CE1"/>
    <w:rsid w:val="001915D1"/>
    <w:rsid w:val="00193E0A"/>
    <w:rsid w:val="00194237"/>
    <w:rsid w:val="0019785C"/>
    <w:rsid w:val="001A06E8"/>
    <w:rsid w:val="001A311F"/>
    <w:rsid w:val="001A41A5"/>
    <w:rsid w:val="001A668B"/>
    <w:rsid w:val="001B01C5"/>
    <w:rsid w:val="001B3A98"/>
    <w:rsid w:val="001C1AEA"/>
    <w:rsid w:val="001C3079"/>
    <w:rsid w:val="001C4846"/>
    <w:rsid w:val="001D070A"/>
    <w:rsid w:val="001D1EFB"/>
    <w:rsid w:val="001D4933"/>
    <w:rsid w:val="001D4A4B"/>
    <w:rsid w:val="001D562D"/>
    <w:rsid w:val="001D7351"/>
    <w:rsid w:val="001E30E9"/>
    <w:rsid w:val="001E39C6"/>
    <w:rsid w:val="001E574A"/>
    <w:rsid w:val="001E7BDE"/>
    <w:rsid w:val="001F0DDD"/>
    <w:rsid w:val="001F7967"/>
    <w:rsid w:val="002140D6"/>
    <w:rsid w:val="00215E8A"/>
    <w:rsid w:val="00217F9D"/>
    <w:rsid w:val="00222000"/>
    <w:rsid w:val="00222697"/>
    <w:rsid w:val="002236E7"/>
    <w:rsid w:val="002321F8"/>
    <w:rsid w:val="00241DC3"/>
    <w:rsid w:val="00244EBD"/>
    <w:rsid w:val="002451E2"/>
    <w:rsid w:val="00247A03"/>
    <w:rsid w:val="00273188"/>
    <w:rsid w:val="0028113B"/>
    <w:rsid w:val="0028303A"/>
    <w:rsid w:val="00283210"/>
    <w:rsid w:val="0028413F"/>
    <w:rsid w:val="00290F8E"/>
    <w:rsid w:val="0029504B"/>
    <w:rsid w:val="00296A49"/>
    <w:rsid w:val="00296D27"/>
    <w:rsid w:val="00297837"/>
    <w:rsid w:val="002A51CE"/>
    <w:rsid w:val="002B21C3"/>
    <w:rsid w:val="002C088A"/>
    <w:rsid w:val="002C2626"/>
    <w:rsid w:val="002C2981"/>
    <w:rsid w:val="002C5147"/>
    <w:rsid w:val="002C796E"/>
    <w:rsid w:val="002C7D81"/>
    <w:rsid w:val="002D1B2B"/>
    <w:rsid w:val="002D3AD1"/>
    <w:rsid w:val="002E14F5"/>
    <w:rsid w:val="002E2061"/>
    <w:rsid w:val="002E5242"/>
    <w:rsid w:val="002F0EE2"/>
    <w:rsid w:val="002F19D2"/>
    <w:rsid w:val="002F3252"/>
    <w:rsid w:val="00302475"/>
    <w:rsid w:val="00303343"/>
    <w:rsid w:val="003034F5"/>
    <w:rsid w:val="00306FBA"/>
    <w:rsid w:val="00310C90"/>
    <w:rsid w:val="003127B1"/>
    <w:rsid w:val="00312CF8"/>
    <w:rsid w:val="00314F75"/>
    <w:rsid w:val="00315D70"/>
    <w:rsid w:val="003175B0"/>
    <w:rsid w:val="00320A5A"/>
    <w:rsid w:val="00320B55"/>
    <w:rsid w:val="00323A29"/>
    <w:rsid w:val="00323AD9"/>
    <w:rsid w:val="00323D2C"/>
    <w:rsid w:val="00324E0F"/>
    <w:rsid w:val="00327AF4"/>
    <w:rsid w:val="00333C0D"/>
    <w:rsid w:val="00333EFE"/>
    <w:rsid w:val="00334A54"/>
    <w:rsid w:val="003407C9"/>
    <w:rsid w:val="00343620"/>
    <w:rsid w:val="0034438B"/>
    <w:rsid w:val="00345D6E"/>
    <w:rsid w:val="003477E7"/>
    <w:rsid w:val="00366A28"/>
    <w:rsid w:val="00367CEB"/>
    <w:rsid w:val="00371DD2"/>
    <w:rsid w:val="0037354A"/>
    <w:rsid w:val="00375066"/>
    <w:rsid w:val="003765D8"/>
    <w:rsid w:val="00377DB4"/>
    <w:rsid w:val="003813DA"/>
    <w:rsid w:val="00385093"/>
    <w:rsid w:val="0038778C"/>
    <w:rsid w:val="003939D6"/>
    <w:rsid w:val="00395074"/>
    <w:rsid w:val="00395679"/>
    <w:rsid w:val="00395C39"/>
    <w:rsid w:val="003A1D47"/>
    <w:rsid w:val="003A40C7"/>
    <w:rsid w:val="003A4EB7"/>
    <w:rsid w:val="003A5A5C"/>
    <w:rsid w:val="003B37CB"/>
    <w:rsid w:val="003B3836"/>
    <w:rsid w:val="003B642E"/>
    <w:rsid w:val="003E0C57"/>
    <w:rsid w:val="003E18B5"/>
    <w:rsid w:val="003E422B"/>
    <w:rsid w:val="003E52A8"/>
    <w:rsid w:val="003F04D0"/>
    <w:rsid w:val="003F639D"/>
    <w:rsid w:val="0040100D"/>
    <w:rsid w:val="0040118D"/>
    <w:rsid w:val="00402FDF"/>
    <w:rsid w:val="004071CD"/>
    <w:rsid w:val="0041052A"/>
    <w:rsid w:val="00415640"/>
    <w:rsid w:val="00424BB1"/>
    <w:rsid w:val="0042746C"/>
    <w:rsid w:val="00434F99"/>
    <w:rsid w:val="00441277"/>
    <w:rsid w:val="00453A12"/>
    <w:rsid w:val="004570C5"/>
    <w:rsid w:val="00457EC8"/>
    <w:rsid w:val="00462415"/>
    <w:rsid w:val="004624DA"/>
    <w:rsid w:val="00464362"/>
    <w:rsid w:val="004662D8"/>
    <w:rsid w:val="00466658"/>
    <w:rsid w:val="00466E64"/>
    <w:rsid w:val="004745E9"/>
    <w:rsid w:val="004775F7"/>
    <w:rsid w:val="004802F6"/>
    <w:rsid w:val="00487CC9"/>
    <w:rsid w:val="004918B2"/>
    <w:rsid w:val="00493C5E"/>
    <w:rsid w:val="004A0C84"/>
    <w:rsid w:val="004A11E3"/>
    <w:rsid w:val="004A4955"/>
    <w:rsid w:val="004A58EE"/>
    <w:rsid w:val="004A7CEC"/>
    <w:rsid w:val="004B35F7"/>
    <w:rsid w:val="004B368E"/>
    <w:rsid w:val="004B3CB9"/>
    <w:rsid w:val="004C547C"/>
    <w:rsid w:val="004D4708"/>
    <w:rsid w:val="004D582A"/>
    <w:rsid w:val="004D66B9"/>
    <w:rsid w:val="004E0DDD"/>
    <w:rsid w:val="004E3792"/>
    <w:rsid w:val="004E4549"/>
    <w:rsid w:val="004F4F68"/>
    <w:rsid w:val="004F5B1D"/>
    <w:rsid w:val="005019BA"/>
    <w:rsid w:val="005033A4"/>
    <w:rsid w:val="00505DF7"/>
    <w:rsid w:val="0050635B"/>
    <w:rsid w:val="005102D3"/>
    <w:rsid w:val="0051255A"/>
    <w:rsid w:val="0052176B"/>
    <w:rsid w:val="00523490"/>
    <w:rsid w:val="00524A1C"/>
    <w:rsid w:val="00525B9A"/>
    <w:rsid w:val="00526533"/>
    <w:rsid w:val="005275E4"/>
    <w:rsid w:val="00530619"/>
    <w:rsid w:val="00543E1A"/>
    <w:rsid w:val="00551735"/>
    <w:rsid w:val="00555409"/>
    <w:rsid w:val="00555984"/>
    <w:rsid w:val="00555EFA"/>
    <w:rsid w:val="00563761"/>
    <w:rsid w:val="005646BE"/>
    <w:rsid w:val="00567FFB"/>
    <w:rsid w:val="00573D44"/>
    <w:rsid w:val="00574E06"/>
    <w:rsid w:val="00577E88"/>
    <w:rsid w:val="005841EA"/>
    <w:rsid w:val="0058730E"/>
    <w:rsid w:val="005874D4"/>
    <w:rsid w:val="005921BD"/>
    <w:rsid w:val="00592536"/>
    <w:rsid w:val="005951F2"/>
    <w:rsid w:val="00595B72"/>
    <w:rsid w:val="00596CA7"/>
    <w:rsid w:val="005A0045"/>
    <w:rsid w:val="005A0DAC"/>
    <w:rsid w:val="005A6567"/>
    <w:rsid w:val="005B0C14"/>
    <w:rsid w:val="005B3FD4"/>
    <w:rsid w:val="005B4448"/>
    <w:rsid w:val="005B4460"/>
    <w:rsid w:val="005B5AEB"/>
    <w:rsid w:val="005B62C8"/>
    <w:rsid w:val="005B6FE6"/>
    <w:rsid w:val="005C160F"/>
    <w:rsid w:val="005C3A8B"/>
    <w:rsid w:val="005C4B9C"/>
    <w:rsid w:val="005D075C"/>
    <w:rsid w:val="005D2854"/>
    <w:rsid w:val="005E0437"/>
    <w:rsid w:val="005E2C22"/>
    <w:rsid w:val="005E3905"/>
    <w:rsid w:val="005E6A6A"/>
    <w:rsid w:val="005F4CDD"/>
    <w:rsid w:val="00602A4B"/>
    <w:rsid w:val="0061128E"/>
    <w:rsid w:val="006178EF"/>
    <w:rsid w:val="00622DE9"/>
    <w:rsid w:val="00627BB4"/>
    <w:rsid w:val="00632856"/>
    <w:rsid w:val="00635F2E"/>
    <w:rsid w:val="00637366"/>
    <w:rsid w:val="00637425"/>
    <w:rsid w:val="00637B88"/>
    <w:rsid w:val="00641ECC"/>
    <w:rsid w:val="006430BB"/>
    <w:rsid w:val="006442A7"/>
    <w:rsid w:val="00661D9E"/>
    <w:rsid w:val="00663446"/>
    <w:rsid w:val="00664A25"/>
    <w:rsid w:val="0066615F"/>
    <w:rsid w:val="0067035E"/>
    <w:rsid w:val="006708BC"/>
    <w:rsid w:val="006711B9"/>
    <w:rsid w:val="00673A02"/>
    <w:rsid w:val="00677444"/>
    <w:rsid w:val="00680A0D"/>
    <w:rsid w:val="00680AD6"/>
    <w:rsid w:val="006840EB"/>
    <w:rsid w:val="00691DF2"/>
    <w:rsid w:val="006A2F61"/>
    <w:rsid w:val="006A425C"/>
    <w:rsid w:val="006B068C"/>
    <w:rsid w:val="006B30D5"/>
    <w:rsid w:val="006C2F8A"/>
    <w:rsid w:val="006C531C"/>
    <w:rsid w:val="006C66A8"/>
    <w:rsid w:val="006D7768"/>
    <w:rsid w:val="006E117F"/>
    <w:rsid w:val="006F21E1"/>
    <w:rsid w:val="006F27F1"/>
    <w:rsid w:val="006F4E7A"/>
    <w:rsid w:val="00701AF6"/>
    <w:rsid w:val="00703DA9"/>
    <w:rsid w:val="0070498D"/>
    <w:rsid w:val="00706987"/>
    <w:rsid w:val="007077A6"/>
    <w:rsid w:val="00710EE9"/>
    <w:rsid w:val="0071189A"/>
    <w:rsid w:val="00712C3E"/>
    <w:rsid w:val="00713A26"/>
    <w:rsid w:val="00725DCF"/>
    <w:rsid w:val="00730363"/>
    <w:rsid w:val="00733BF9"/>
    <w:rsid w:val="0073412C"/>
    <w:rsid w:val="00734EFB"/>
    <w:rsid w:val="007356E7"/>
    <w:rsid w:val="00741460"/>
    <w:rsid w:val="00745BDE"/>
    <w:rsid w:val="0074760E"/>
    <w:rsid w:val="0076052F"/>
    <w:rsid w:val="00761B07"/>
    <w:rsid w:val="00764B32"/>
    <w:rsid w:val="007661C7"/>
    <w:rsid w:val="007667BC"/>
    <w:rsid w:val="00766ACB"/>
    <w:rsid w:val="00767F5C"/>
    <w:rsid w:val="007703C8"/>
    <w:rsid w:val="0077247B"/>
    <w:rsid w:val="0077576A"/>
    <w:rsid w:val="00777898"/>
    <w:rsid w:val="00777BFF"/>
    <w:rsid w:val="007857AA"/>
    <w:rsid w:val="007874D8"/>
    <w:rsid w:val="0079023E"/>
    <w:rsid w:val="00792C50"/>
    <w:rsid w:val="00793476"/>
    <w:rsid w:val="00793510"/>
    <w:rsid w:val="00793E63"/>
    <w:rsid w:val="0079642B"/>
    <w:rsid w:val="007B03BC"/>
    <w:rsid w:val="007B178B"/>
    <w:rsid w:val="007B62D4"/>
    <w:rsid w:val="007C1E82"/>
    <w:rsid w:val="007C37F5"/>
    <w:rsid w:val="007C5D28"/>
    <w:rsid w:val="007C691C"/>
    <w:rsid w:val="007C6D46"/>
    <w:rsid w:val="007D17EA"/>
    <w:rsid w:val="007D19C1"/>
    <w:rsid w:val="007D1B65"/>
    <w:rsid w:val="007D6C4D"/>
    <w:rsid w:val="007E2628"/>
    <w:rsid w:val="007E4AED"/>
    <w:rsid w:val="007F1A71"/>
    <w:rsid w:val="007F73A4"/>
    <w:rsid w:val="007F7759"/>
    <w:rsid w:val="008008B5"/>
    <w:rsid w:val="00800C7E"/>
    <w:rsid w:val="008032FA"/>
    <w:rsid w:val="008177ED"/>
    <w:rsid w:val="00821CBE"/>
    <w:rsid w:val="0082468B"/>
    <w:rsid w:val="008250C2"/>
    <w:rsid w:val="00825E4F"/>
    <w:rsid w:val="008266B8"/>
    <w:rsid w:val="00830CA4"/>
    <w:rsid w:val="00834084"/>
    <w:rsid w:val="00853F55"/>
    <w:rsid w:val="00854302"/>
    <w:rsid w:val="008654A1"/>
    <w:rsid w:val="008724C9"/>
    <w:rsid w:val="008755DA"/>
    <w:rsid w:val="008824B3"/>
    <w:rsid w:val="008900E7"/>
    <w:rsid w:val="00890729"/>
    <w:rsid w:val="00892789"/>
    <w:rsid w:val="008A0005"/>
    <w:rsid w:val="008A0BF5"/>
    <w:rsid w:val="008A2E56"/>
    <w:rsid w:val="008B1095"/>
    <w:rsid w:val="008B1793"/>
    <w:rsid w:val="008B6FB9"/>
    <w:rsid w:val="008C1C15"/>
    <w:rsid w:val="008C7937"/>
    <w:rsid w:val="008D1065"/>
    <w:rsid w:val="008D2479"/>
    <w:rsid w:val="008D302D"/>
    <w:rsid w:val="008E1DEB"/>
    <w:rsid w:val="008E3E1A"/>
    <w:rsid w:val="008E470C"/>
    <w:rsid w:val="008E4B0F"/>
    <w:rsid w:val="008E5351"/>
    <w:rsid w:val="008E7FCA"/>
    <w:rsid w:val="008F2828"/>
    <w:rsid w:val="008F30BE"/>
    <w:rsid w:val="008F712B"/>
    <w:rsid w:val="0090385D"/>
    <w:rsid w:val="00912462"/>
    <w:rsid w:val="009205F9"/>
    <w:rsid w:val="0092401B"/>
    <w:rsid w:val="009249FF"/>
    <w:rsid w:val="00926C9F"/>
    <w:rsid w:val="00931481"/>
    <w:rsid w:val="0093226E"/>
    <w:rsid w:val="00940ECD"/>
    <w:rsid w:val="009425E9"/>
    <w:rsid w:val="00942937"/>
    <w:rsid w:val="00943E5B"/>
    <w:rsid w:val="00946750"/>
    <w:rsid w:val="0095193A"/>
    <w:rsid w:val="00953951"/>
    <w:rsid w:val="009564B5"/>
    <w:rsid w:val="00965E4B"/>
    <w:rsid w:val="009731F9"/>
    <w:rsid w:val="00975406"/>
    <w:rsid w:val="00977F27"/>
    <w:rsid w:val="0099463C"/>
    <w:rsid w:val="0099656E"/>
    <w:rsid w:val="0099721E"/>
    <w:rsid w:val="009A1F6E"/>
    <w:rsid w:val="009A2500"/>
    <w:rsid w:val="009A5F8A"/>
    <w:rsid w:val="009B0CFA"/>
    <w:rsid w:val="009B377A"/>
    <w:rsid w:val="009B4850"/>
    <w:rsid w:val="009C3648"/>
    <w:rsid w:val="009C3A26"/>
    <w:rsid w:val="009D3E74"/>
    <w:rsid w:val="009D781B"/>
    <w:rsid w:val="009E1339"/>
    <w:rsid w:val="009F222A"/>
    <w:rsid w:val="009F32C7"/>
    <w:rsid w:val="009F380C"/>
    <w:rsid w:val="009F4A2D"/>
    <w:rsid w:val="009F7EFF"/>
    <w:rsid w:val="00A04292"/>
    <w:rsid w:val="00A064A2"/>
    <w:rsid w:val="00A13634"/>
    <w:rsid w:val="00A25E38"/>
    <w:rsid w:val="00A279A1"/>
    <w:rsid w:val="00A33C53"/>
    <w:rsid w:val="00A36F44"/>
    <w:rsid w:val="00A51DEA"/>
    <w:rsid w:val="00A534E7"/>
    <w:rsid w:val="00A619EB"/>
    <w:rsid w:val="00A64E14"/>
    <w:rsid w:val="00A72AAE"/>
    <w:rsid w:val="00A73D65"/>
    <w:rsid w:val="00A749BA"/>
    <w:rsid w:val="00A74D89"/>
    <w:rsid w:val="00A86D70"/>
    <w:rsid w:val="00A87F89"/>
    <w:rsid w:val="00A9138C"/>
    <w:rsid w:val="00AA08CD"/>
    <w:rsid w:val="00AA3287"/>
    <w:rsid w:val="00AB354C"/>
    <w:rsid w:val="00AC23A7"/>
    <w:rsid w:val="00AC6530"/>
    <w:rsid w:val="00AD04B9"/>
    <w:rsid w:val="00AD5B5B"/>
    <w:rsid w:val="00AE1296"/>
    <w:rsid w:val="00AF156D"/>
    <w:rsid w:val="00AF5AFB"/>
    <w:rsid w:val="00B00B4B"/>
    <w:rsid w:val="00B01041"/>
    <w:rsid w:val="00B0178D"/>
    <w:rsid w:val="00B102EB"/>
    <w:rsid w:val="00B15422"/>
    <w:rsid w:val="00B17E1B"/>
    <w:rsid w:val="00B22011"/>
    <w:rsid w:val="00B258D0"/>
    <w:rsid w:val="00B25DFC"/>
    <w:rsid w:val="00B27AE1"/>
    <w:rsid w:val="00B30D98"/>
    <w:rsid w:val="00B3218D"/>
    <w:rsid w:val="00B32774"/>
    <w:rsid w:val="00B33B9F"/>
    <w:rsid w:val="00B36486"/>
    <w:rsid w:val="00B3685B"/>
    <w:rsid w:val="00B4211A"/>
    <w:rsid w:val="00B476BE"/>
    <w:rsid w:val="00B5142F"/>
    <w:rsid w:val="00B5395B"/>
    <w:rsid w:val="00B55218"/>
    <w:rsid w:val="00B56C09"/>
    <w:rsid w:val="00B62432"/>
    <w:rsid w:val="00B70704"/>
    <w:rsid w:val="00B73353"/>
    <w:rsid w:val="00B733FB"/>
    <w:rsid w:val="00B75E8A"/>
    <w:rsid w:val="00B75F2A"/>
    <w:rsid w:val="00B773E8"/>
    <w:rsid w:val="00B86FBF"/>
    <w:rsid w:val="00B969DF"/>
    <w:rsid w:val="00BA3638"/>
    <w:rsid w:val="00BA4FCC"/>
    <w:rsid w:val="00BA575D"/>
    <w:rsid w:val="00BB044F"/>
    <w:rsid w:val="00BB5395"/>
    <w:rsid w:val="00BB685B"/>
    <w:rsid w:val="00BC2446"/>
    <w:rsid w:val="00BC554E"/>
    <w:rsid w:val="00BD3D91"/>
    <w:rsid w:val="00BE10D5"/>
    <w:rsid w:val="00BE2FB6"/>
    <w:rsid w:val="00BE3F02"/>
    <w:rsid w:val="00BF108F"/>
    <w:rsid w:val="00BF12F7"/>
    <w:rsid w:val="00BF4D7C"/>
    <w:rsid w:val="00C00BA6"/>
    <w:rsid w:val="00C075C6"/>
    <w:rsid w:val="00C129E1"/>
    <w:rsid w:val="00C2444B"/>
    <w:rsid w:val="00C25B7B"/>
    <w:rsid w:val="00C34814"/>
    <w:rsid w:val="00C3609C"/>
    <w:rsid w:val="00C36F22"/>
    <w:rsid w:val="00C411D7"/>
    <w:rsid w:val="00C43B39"/>
    <w:rsid w:val="00C47611"/>
    <w:rsid w:val="00C50F1B"/>
    <w:rsid w:val="00C51857"/>
    <w:rsid w:val="00C535AC"/>
    <w:rsid w:val="00C5569E"/>
    <w:rsid w:val="00C571B8"/>
    <w:rsid w:val="00C67856"/>
    <w:rsid w:val="00C815A1"/>
    <w:rsid w:val="00C82D65"/>
    <w:rsid w:val="00C87E5C"/>
    <w:rsid w:val="00C906E2"/>
    <w:rsid w:val="00C954BE"/>
    <w:rsid w:val="00C967B5"/>
    <w:rsid w:val="00CA08C5"/>
    <w:rsid w:val="00CA2066"/>
    <w:rsid w:val="00CA3522"/>
    <w:rsid w:val="00CA55BB"/>
    <w:rsid w:val="00CB1034"/>
    <w:rsid w:val="00CB47CE"/>
    <w:rsid w:val="00CB498F"/>
    <w:rsid w:val="00CB71FB"/>
    <w:rsid w:val="00CC3C3C"/>
    <w:rsid w:val="00CC4962"/>
    <w:rsid w:val="00CC5FA0"/>
    <w:rsid w:val="00CC7EC2"/>
    <w:rsid w:val="00CD5EC4"/>
    <w:rsid w:val="00CF0218"/>
    <w:rsid w:val="00CF323C"/>
    <w:rsid w:val="00CF4CF4"/>
    <w:rsid w:val="00D02D6B"/>
    <w:rsid w:val="00D03579"/>
    <w:rsid w:val="00D17D5C"/>
    <w:rsid w:val="00D21E45"/>
    <w:rsid w:val="00D23C5B"/>
    <w:rsid w:val="00D244E8"/>
    <w:rsid w:val="00D34A31"/>
    <w:rsid w:val="00D41122"/>
    <w:rsid w:val="00D51FAF"/>
    <w:rsid w:val="00D62532"/>
    <w:rsid w:val="00D6269F"/>
    <w:rsid w:val="00D62DCB"/>
    <w:rsid w:val="00D700DA"/>
    <w:rsid w:val="00D70189"/>
    <w:rsid w:val="00D75643"/>
    <w:rsid w:val="00D7663F"/>
    <w:rsid w:val="00D851AC"/>
    <w:rsid w:val="00D85899"/>
    <w:rsid w:val="00D864E4"/>
    <w:rsid w:val="00D867AC"/>
    <w:rsid w:val="00D94C1A"/>
    <w:rsid w:val="00D94D7E"/>
    <w:rsid w:val="00D95601"/>
    <w:rsid w:val="00D959F4"/>
    <w:rsid w:val="00D961F4"/>
    <w:rsid w:val="00DA1357"/>
    <w:rsid w:val="00DA2291"/>
    <w:rsid w:val="00DA362D"/>
    <w:rsid w:val="00DB10D9"/>
    <w:rsid w:val="00DB66D7"/>
    <w:rsid w:val="00DB6BD2"/>
    <w:rsid w:val="00DC3334"/>
    <w:rsid w:val="00DC3830"/>
    <w:rsid w:val="00DC4DB2"/>
    <w:rsid w:val="00DD21C8"/>
    <w:rsid w:val="00DD5A58"/>
    <w:rsid w:val="00DD5ACD"/>
    <w:rsid w:val="00DD6745"/>
    <w:rsid w:val="00DD6BD8"/>
    <w:rsid w:val="00DE0C0D"/>
    <w:rsid w:val="00DE0C38"/>
    <w:rsid w:val="00DE148C"/>
    <w:rsid w:val="00DE4F52"/>
    <w:rsid w:val="00DF7CF3"/>
    <w:rsid w:val="00E032DB"/>
    <w:rsid w:val="00E047F6"/>
    <w:rsid w:val="00E0550B"/>
    <w:rsid w:val="00E05FF1"/>
    <w:rsid w:val="00E069C1"/>
    <w:rsid w:val="00E114F7"/>
    <w:rsid w:val="00E14B2F"/>
    <w:rsid w:val="00E16A2E"/>
    <w:rsid w:val="00E16CCA"/>
    <w:rsid w:val="00E2104C"/>
    <w:rsid w:val="00E24F4F"/>
    <w:rsid w:val="00E410A1"/>
    <w:rsid w:val="00E41C11"/>
    <w:rsid w:val="00E52994"/>
    <w:rsid w:val="00E5504A"/>
    <w:rsid w:val="00E55EBF"/>
    <w:rsid w:val="00E5735A"/>
    <w:rsid w:val="00E60804"/>
    <w:rsid w:val="00E60A9A"/>
    <w:rsid w:val="00E72248"/>
    <w:rsid w:val="00E95201"/>
    <w:rsid w:val="00E9647F"/>
    <w:rsid w:val="00E978FA"/>
    <w:rsid w:val="00EB2846"/>
    <w:rsid w:val="00EB5FED"/>
    <w:rsid w:val="00EC3D6C"/>
    <w:rsid w:val="00EC40E3"/>
    <w:rsid w:val="00EC7FD8"/>
    <w:rsid w:val="00ED38FE"/>
    <w:rsid w:val="00EE1E87"/>
    <w:rsid w:val="00EE57AC"/>
    <w:rsid w:val="00EF1AED"/>
    <w:rsid w:val="00EF532E"/>
    <w:rsid w:val="00EF5CB7"/>
    <w:rsid w:val="00F001EC"/>
    <w:rsid w:val="00F01D7D"/>
    <w:rsid w:val="00F03C97"/>
    <w:rsid w:val="00F053EE"/>
    <w:rsid w:val="00F11379"/>
    <w:rsid w:val="00F122E0"/>
    <w:rsid w:val="00F13B07"/>
    <w:rsid w:val="00F17A9D"/>
    <w:rsid w:val="00F24FF9"/>
    <w:rsid w:val="00F25E99"/>
    <w:rsid w:val="00F46BC1"/>
    <w:rsid w:val="00F46DA7"/>
    <w:rsid w:val="00F6228D"/>
    <w:rsid w:val="00F64DD3"/>
    <w:rsid w:val="00F652D9"/>
    <w:rsid w:val="00F659BE"/>
    <w:rsid w:val="00F7475A"/>
    <w:rsid w:val="00F76279"/>
    <w:rsid w:val="00F80855"/>
    <w:rsid w:val="00F82E66"/>
    <w:rsid w:val="00F87E3B"/>
    <w:rsid w:val="00F93B79"/>
    <w:rsid w:val="00F954C5"/>
    <w:rsid w:val="00FA2FA2"/>
    <w:rsid w:val="00FA5F8A"/>
    <w:rsid w:val="00FA7A3E"/>
    <w:rsid w:val="00FB5254"/>
    <w:rsid w:val="00FC135E"/>
    <w:rsid w:val="00FC18AF"/>
    <w:rsid w:val="00FC34DB"/>
    <w:rsid w:val="00FD1724"/>
    <w:rsid w:val="00FD5C2A"/>
    <w:rsid w:val="00FD7E35"/>
    <w:rsid w:val="00FE144B"/>
    <w:rsid w:val="00FE33F7"/>
    <w:rsid w:val="00FF1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14639e" stroke="f">
      <v:fill color="#14639e"/>
      <v:stroke on="f"/>
      <o:colormru v:ext="edit" colors="#004ca5,#5daedb,#14639e"/>
    </o:shapedefaults>
    <o:shapelayout v:ext="edit">
      <o:idmap v:ext="edit" data="1"/>
    </o:shapelayout>
  </w:shapeDefaults>
  <w:decimalSymbol w:val=","/>
  <w:listSeparator w:val=";"/>
  <w14:docId w14:val="40AF0A0D"/>
  <w15:docId w15:val="{4CB0B649-235A-4D13-B304-4A80C5CF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38" w:unhideWhenUsed="1"/>
    <w:lsdException w:name="footnote text" w:semiHidden="1" w:unhideWhenUsed="1"/>
    <w:lsdException w:name="annotation text" w:semiHidden="1" w:uiPriority="1" w:unhideWhenUsed="1"/>
    <w:lsdException w:name="header" w:semiHidden="1" w:unhideWhenUsed="1"/>
    <w:lsdException w:name="footer" w:semiHidden="1" w:uiPriority="99" w:unhideWhenUsed="1" w:qFormat="1"/>
    <w:lsdException w:name="index heading" w:semiHidden="1" w:unhideWhenUsed="1"/>
    <w:lsdException w:name="caption" w:semiHidden="1" w:uiPriority="38" w:unhideWhenUsed="1" w:qFormat="1"/>
    <w:lsdException w:name="table of figures" w:semiHidden="1" w:uiPriority="99" w:unhideWhenUsed="1"/>
    <w:lsdException w:name="envelope address" w:semiHidden="1" w:unhideWhenUsed="1"/>
    <w:lsdException w:name="envelope return" w:semiHidden="1"/>
    <w:lsdException w:name="footnote reference" w:semiHidden="1" w:uiPriority="24" w:unhideWhenUsed="1"/>
    <w:lsdException w:name="annotation reference" w:semiHidden="1" w:uiPriority="1" w:unhideWhenUsed="1"/>
    <w:lsdException w:name="line number" w:semiHidden="1" w:unhideWhenUsed="1"/>
    <w:lsdException w:name="page number" w:semiHidden="1" w:uiPriority="38" w:unhideWhenUsed="1"/>
    <w:lsdException w:name="endnote reference" w:semiHidden="1" w:unhideWhenUsed="1"/>
    <w:lsdException w:name="endnote text" w:semiHidden="1" w:unhideWhenUsed="1"/>
    <w:lsdException w:name="table of authorities" w:semiHidden="1" w:uiPriority="38"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uiPriority="7" w:qFormat="1"/>
    <w:lsdException w:name="List 2" w:semiHidden="1"/>
    <w:lsdException w:name="List 3" w:semiHidden="1"/>
    <w:lsdException w:name="List 4" w:semiHidden="1"/>
    <w:lsdException w:name="List 5" w:semiHidden="1"/>
    <w:lsdException w:name="List Bullet 2" w:semiHidden="1" w:uiPriority="4" w:unhideWhenUsed="1" w:qFormat="1"/>
    <w:lsdException w:name="List Bullet 3" w:semiHidden="1" w:uiPriority="4" w:unhideWhenUsed="1" w:qFormat="1"/>
    <w:lsdException w:name="List Bullet 4" w:semiHidden="1" w:uiPriority="4" w:unhideWhenUsed="1"/>
    <w:lsdException w:name="List Bullet 5" w:semiHidden="1" w:uiPriority="4" w:unhideWhenUsed="1"/>
    <w:lsdException w:name="List Number 2" w:semiHidden="1" w:uiPriority="7" w:unhideWhenUsed="1" w:qFormat="1"/>
    <w:lsdException w:name="List Number 3" w:semiHidden="1" w:uiPriority="7" w:unhideWhenUsed="1" w:qFormat="1"/>
    <w:lsdException w:name="List Number 4" w:semiHidden="1" w:uiPriority="7" w:unhideWhenUsed="1"/>
    <w:lsdException w:name="List Number 5" w:semiHidden="1" w:uiPriority="7" w:unhideWhenUsed="1"/>
    <w:lsdException w:name="Closing" w:semiHidden="1" w:unhideWhenUsed="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unhideWhenUsed="1"/>
    <w:lsdException w:name="Date" w:semiHidden="1" w:unhideWhenUsed="1"/>
    <w:lsdException w:name="Body Text First Indent 2" w:semiHidden="1"/>
    <w:lsdException w:name="Note Heading" w:semiHidden="1" w:uiPriority="38"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iPriority="99" w:unhideWhenUsed="1" w:qFormat="1"/>
    <w:lsdException w:name="FollowedHyperlink" w:semiHidden="1" w:unhideWhenUsed="1"/>
    <w:lsdException w:name="Strong" w:uiPriority="99" w:qFormat="1"/>
    <w:lsdException w:name="Emphasis" w:uiPriority="18"/>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8"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6"/>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8"/>
    <w:lsdException w:name="Intense Emphasis" w:uiPriority="21"/>
    <w:lsdException w:name="Subtle Reference" w:uiPriority="31"/>
    <w:lsdException w:name="Intense Reference" w:uiPriority="32"/>
    <w:lsdException w:name="Book Title" w:uiPriority="33"/>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35D7"/>
    <w:pPr>
      <w:spacing w:after="100"/>
    </w:pPr>
  </w:style>
  <w:style w:type="paragraph" w:styleId="berschrift1">
    <w:name w:val="heading 1"/>
    <w:basedOn w:val="Standard"/>
    <w:next w:val="Standard"/>
    <w:link w:val="berschrift1Zchn"/>
    <w:qFormat/>
    <w:rsid w:val="006E117F"/>
    <w:pPr>
      <w:keepNext/>
      <w:numPr>
        <w:numId w:val="18"/>
      </w:numPr>
      <w:tabs>
        <w:tab w:val="left" w:pos="425"/>
      </w:tabs>
      <w:spacing w:before="520"/>
      <w:outlineLvl w:val="0"/>
    </w:pPr>
    <w:rPr>
      <w:rFonts w:cs="Arial"/>
      <w:b/>
      <w:color w:val="000000" w:themeColor="text1"/>
      <w:sz w:val="26"/>
      <w:szCs w:val="20"/>
    </w:rPr>
  </w:style>
  <w:style w:type="paragraph" w:styleId="berschrift2">
    <w:name w:val="heading 2"/>
    <w:basedOn w:val="Standard"/>
    <w:next w:val="Standard"/>
    <w:link w:val="berschrift2Zchn"/>
    <w:qFormat/>
    <w:rsid w:val="006E117F"/>
    <w:pPr>
      <w:keepNext/>
      <w:keepLines/>
      <w:numPr>
        <w:ilvl w:val="1"/>
        <w:numId w:val="18"/>
      </w:numPr>
      <w:tabs>
        <w:tab w:val="left" w:pos="567"/>
      </w:tabs>
      <w:spacing w:before="320"/>
      <w:ind w:left="567" w:hanging="567"/>
      <w:outlineLvl w:val="1"/>
    </w:pPr>
    <w:rPr>
      <w:rFonts w:eastAsiaTheme="majorEastAsia" w:cstheme="majorBidi"/>
      <w:b/>
      <w:bCs/>
      <w:color w:val="000000" w:themeColor="text1"/>
      <w:szCs w:val="26"/>
    </w:rPr>
  </w:style>
  <w:style w:type="paragraph" w:styleId="berschrift3">
    <w:name w:val="heading 3"/>
    <w:basedOn w:val="Standard"/>
    <w:next w:val="Standard"/>
    <w:link w:val="berschrift3Zchn"/>
    <w:qFormat/>
    <w:rsid w:val="006E117F"/>
    <w:pPr>
      <w:keepNext/>
      <w:numPr>
        <w:ilvl w:val="2"/>
        <w:numId w:val="18"/>
      </w:numPr>
      <w:tabs>
        <w:tab w:val="left" w:pos="709"/>
      </w:tabs>
      <w:spacing w:before="200"/>
      <w:ind w:left="709" w:hanging="709"/>
      <w:outlineLvl w:val="2"/>
    </w:pPr>
    <w:rPr>
      <w:rFonts w:cs="Arial"/>
      <w:b/>
      <w:bCs/>
      <w:color w:val="000000" w:themeColor="text1"/>
      <w:szCs w:val="26"/>
    </w:rPr>
  </w:style>
  <w:style w:type="paragraph" w:styleId="berschrift4">
    <w:name w:val="heading 4"/>
    <w:basedOn w:val="Standard"/>
    <w:next w:val="Standard"/>
    <w:link w:val="berschrift4Zchn"/>
    <w:qFormat/>
    <w:rsid w:val="00D244E8"/>
    <w:pPr>
      <w:keepNext/>
      <w:keepLines/>
      <w:numPr>
        <w:ilvl w:val="3"/>
        <w:numId w:val="18"/>
      </w:numPr>
      <w:tabs>
        <w:tab w:val="left" w:pos="851"/>
      </w:tabs>
      <w:spacing w:before="200"/>
      <w:ind w:left="851" w:hanging="851"/>
      <w:outlineLvl w:val="3"/>
    </w:pPr>
    <w:rPr>
      <w:rFonts w:eastAsiaTheme="majorEastAsia" w:cstheme="majorBidi"/>
      <w:b/>
      <w:bCs/>
      <w:iCs/>
      <w:color w:val="000000" w:themeColor="text1"/>
      <w:szCs w:val="20"/>
    </w:rPr>
  </w:style>
  <w:style w:type="paragraph" w:styleId="berschrift5">
    <w:name w:val="heading 5"/>
    <w:basedOn w:val="Standard"/>
    <w:next w:val="Standard"/>
    <w:link w:val="berschrift5Zchn"/>
    <w:qFormat/>
    <w:rsid w:val="006E117F"/>
    <w:pPr>
      <w:numPr>
        <w:ilvl w:val="4"/>
        <w:numId w:val="18"/>
      </w:numPr>
      <w:tabs>
        <w:tab w:val="left" w:pos="992"/>
      </w:tabs>
      <w:spacing w:before="200"/>
      <w:ind w:left="992" w:hanging="992"/>
      <w:outlineLvl w:val="4"/>
    </w:pPr>
    <w:rPr>
      <w:bCs/>
      <w:iCs/>
      <w:szCs w:val="26"/>
    </w:rPr>
  </w:style>
  <w:style w:type="paragraph" w:styleId="berschrift6">
    <w:name w:val="heading 6"/>
    <w:basedOn w:val="Standard"/>
    <w:next w:val="Standard"/>
    <w:link w:val="berschrift6Zchn"/>
    <w:semiHidden/>
    <w:unhideWhenUsed/>
    <w:qFormat/>
    <w:rsid w:val="006E117F"/>
    <w:pPr>
      <w:keepNext/>
      <w:keepLines/>
      <w:numPr>
        <w:ilvl w:val="5"/>
        <w:numId w:val="18"/>
      </w:numPr>
      <w:spacing w:before="200"/>
      <w:ind w:left="1151" w:hanging="1151"/>
      <w:outlineLvl w:val="5"/>
    </w:pPr>
    <w:rPr>
      <w:rFonts w:asciiTheme="majorHAnsi" w:eastAsiaTheme="majorEastAsia" w:hAnsiTheme="majorHAnsi" w:cstheme="majorBidi"/>
      <w:iCs/>
      <w:color w:val="000000" w:themeColor="text1"/>
      <w:szCs w:val="20"/>
    </w:rPr>
  </w:style>
  <w:style w:type="paragraph" w:styleId="berschrift7">
    <w:name w:val="heading 7"/>
    <w:basedOn w:val="Standard"/>
    <w:next w:val="Standard"/>
    <w:link w:val="berschrift7Zchn"/>
    <w:semiHidden/>
    <w:unhideWhenUsed/>
    <w:qFormat/>
    <w:rsid w:val="006E117F"/>
    <w:pPr>
      <w:keepNext/>
      <w:keepLines/>
      <w:numPr>
        <w:ilvl w:val="6"/>
        <w:numId w:val="18"/>
      </w:numPr>
      <w:spacing w:before="200"/>
      <w:ind w:left="1276" w:hanging="1276"/>
      <w:outlineLvl w:val="6"/>
    </w:pPr>
    <w:rPr>
      <w:rFonts w:asciiTheme="majorHAnsi" w:eastAsiaTheme="majorEastAsia" w:hAnsiTheme="majorHAnsi" w:cstheme="majorBidi"/>
      <w:iCs/>
      <w:color w:val="000000" w:themeColor="text1"/>
      <w:szCs w:val="20"/>
    </w:rPr>
  </w:style>
  <w:style w:type="paragraph" w:styleId="berschrift8">
    <w:name w:val="heading 8"/>
    <w:basedOn w:val="Standard"/>
    <w:next w:val="Standard"/>
    <w:link w:val="berschrift8Zchn"/>
    <w:semiHidden/>
    <w:unhideWhenUsed/>
    <w:qFormat/>
    <w:rsid w:val="006E117F"/>
    <w:pPr>
      <w:keepNext/>
      <w:keepLines/>
      <w:numPr>
        <w:ilvl w:val="7"/>
        <w:numId w:val="18"/>
      </w:numPr>
      <w:spacing w:before="200"/>
      <w:ind w:left="1418" w:hanging="1418"/>
      <w:outlineLvl w:val="7"/>
    </w:pPr>
    <w:rPr>
      <w:rFonts w:asciiTheme="majorHAnsi" w:eastAsiaTheme="majorEastAsia" w:hAnsiTheme="majorHAnsi" w:cstheme="majorBidi"/>
      <w:color w:val="000000" w:themeColor="text1"/>
      <w:szCs w:val="20"/>
    </w:rPr>
  </w:style>
  <w:style w:type="paragraph" w:styleId="berschrift9">
    <w:name w:val="heading 9"/>
    <w:basedOn w:val="Standard"/>
    <w:next w:val="Standard"/>
    <w:link w:val="berschrift9Zchn"/>
    <w:semiHidden/>
    <w:unhideWhenUsed/>
    <w:qFormat/>
    <w:rsid w:val="006E117F"/>
    <w:pPr>
      <w:keepNext/>
      <w:keepLines/>
      <w:numPr>
        <w:ilvl w:val="8"/>
        <w:numId w:val="18"/>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next w:val="KopfzeileUnterzeile"/>
    <w:link w:val="KopfzeileZchn"/>
    <w:rsid w:val="0058730E"/>
    <w:pPr>
      <w:tabs>
        <w:tab w:val="center" w:pos="4820"/>
        <w:tab w:val="right" w:pos="9869"/>
      </w:tabs>
    </w:pPr>
    <w:rPr>
      <w:sz w:val="26"/>
    </w:rPr>
  </w:style>
  <w:style w:type="paragraph" w:styleId="Fuzeile">
    <w:name w:val="footer"/>
    <w:link w:val="FuzeileZchn"/>
    <w:uiPriority w:val="99"/>
    <w:qFormat/>
    <w:rsid w:val="00E2104C"/>
    <w:pPr>
      <w:tabs>
        <w:tab w:val="right" w:pos="9866"/>
      </w:tabs>
    </w:pPr>
    <w:rPr>
      <w:rFonts w:cs="Arial"/>
      <w:sz w:val="18"/>
      <w:szCs w:val="16"/>
    </w:rPr>
  </w:style>
  <w:style w:type="character" w:styleId="Seitenzahl">
    <w:name w:val="page number"/>
    <w:basedOn w:val="FuzeileZchn"/>
    <w:uiPriority w:val="38"/>
    <w:semiHidden/>
    <w:rsid w:val="008900E7"/>
    <w:rPr>
      <w:rFonts w:asciiTheme="minorHAnsi" w:hAnsiTheme="minorHAnsi" w:cs="Arial"/>
      <w:sz w:val="18"/>
      <w:szCs w:val="16"/>
    </w:rPr>
  </w:style>
  <w:style w:type="table" w:styleId="Tabellenraster">
    <w:name w:val="Table Grid"/>
    <w:aliases w:val="Tabelle_Überschrift"/>
    <w:basedOn w:val="NormaleTabelle"/>
    <w:rsid w:val="003034F5"/>
    <w:pPr>
      <w:spacing w:before="60" w:after="60"/>
    </w:pPr>
    <w:tblPr>
      <w:tblBorders>
        <w:insideH w:val="single" w:sz="4" w:space="0" w:color="auto"/>
      </w:tblBorders>
    </w:tblPr>
    <w:tblStylePr w:type="firstRow">
      <w:pPr>
        <w:jc w:val="left"/>
      </w:pPr>
      <w:rPr>
        <w:rFonts w:asciiTheme="majorHAnsi" w:hAnsiTheme="majorHAnsi"/>
        <w:b/>
        <w:sz w:val="22"/>
      </w:rPr>
    </w:tblStylePr>
  </w:style>
  <w:style w:type="character" w:customStyle="1" w:styleId="berschrift2Zchn">
    <w:name w:val="Überschrift 2 Zchn"/>
    <w:basedOn w:val="Absatz-Standardschriftart"/>
    <w:link w:val="berschrift2"/>
    <w:rsid w:val="00B33B9F"/>
    <w:rPr>
      <w:rFonts w:eastAsiaTheme="majorEastAsia" w:cstheme="majorBidi"/>
      <w:b/>
      <w:bCs/>
      <w:color w:val="000000" w:themeColor="text1"/>
      <w:szCs w:val="26"/>
    </w:rPr>
  </w:style>
  <w:style w:type="paragraph" w:styleId="Sprechblasentext">
    <w:name w:val="Balloon Text"/>
    <w:basedOn w:val="Standard"/>
    <w:link w:val="SprechblasentextZchn"/>
    <w:uiPriority w:val="38"/>
    <w:semiHidden/>
    <w:rsid w:val="008900E7"/>
    <w:rPr>
      <w:rFonts w:asciiTheme="minorHAnsi" w:hAnsiTheme="minorHAnsi" w:cs="Tahoma"/>
      <w:sz w:val="18"/>
      <w:szCs w:val="16"/>
    </w:rPr>
  </w:style>
  <w:style w:type="character" w:customStyle="1" w:styleId="SprechblasentextZchn">
    <w:name w:val="Sprechblasentext Zchn"/>
    <w:basedOn w:val="Absatz-Standardschriftart"/>
    <w:link w:val="Sprechblasentext"/>
    <w:uiPriority w:val="38"/>
    <w:semiHidden/>
    <w:rsid w:val="006F27F1"/>
    <w:rPr>
      <w:rFonts w:asciiTheme="minorHAnsi" w:hAnsiTheme="minorHAnsi" w:cs="Tahoma"/>
      <w:sz w:val="18"/>
      <w:szCs w:val="16"/>
    </w:rPr>
  </w:style>
  <w:style w:type="paragraph" w:styleId="Beschriftung">
    <w:name w:val="caption"/>
    <w:basedOn w:val="Standard"/>
    <w:next w:val="Standard"/>
    <w:uiPriority w:val="38"/>
    <w:semiHidden/>
    <w:qFormat/>
    <w:rsid w:val="001A668B"/>
    <w:pPr>
      <w:spacing w:after="220"/>
    </w:pPr>
    <w:rPr>
      <w:bCs/>
      <w:color w:val="000000" w:themeColor="text1"/>
      <w:sz w:val="18"/>
      <w:szCs w:val="18"/>
    </w:rPr>
  </w:style>
  <w:style w:type="paragraph" w:styleId="Fu-Endnotenberschrift">
    <w:name w:val="Note Heading"/>
    <w:basedOn w:val="Standard"/>
    <w:next w:val="Standard"/>
    <w:link w:val="Fu-EndnotenberschriftZchn"/>
    <w:uiPriority w:val="38"/>
    <w:semiHidden/>
    <w:rsid w:val="00E2104C"/>
    <w:pPr>
      <w:spacing w:before="60" w:after="60"/>
    </w:pPr>
  </w:style>
  <w:style w:type="character" w:customStyle="1" w:styleId="Fu-EndnotenberschriftZchn">
    <w:name w:val="Fuß/-Endnotenüberschrift Zchn"/>
    <w:basedOn w:val="Absatz-Standardschriftart"/>
    <w:link w:val="Fu-Endnotenberschrift"/>
    <w:uiPriority w:val="38"/>
    <w:semiHidden/>
    <w:rsid w:val="006F27F1"/>
  </w:style>
  <w:style w:type="paragraph" w:styleId="Textkrper">
    <w:name w:val="Body Text"/>
    <w:basedOn w:val="Standard"/>
    <w:link w:val="TextkrperZchn"/>
    <w:semiHidden/>
    <w:unhideWhenUsed/>
    <w:rsid w:val="007B178B"/>
  </w:style>
  <w:style w:type="character" w:customStyle="1" w:styleId="TextkrperZchn">
    <w:name w:val="Textkörper Zchn"/>
    <w:basedOn w:val="Absatz-Standardschriftart"/>
    <w:link w:val="Textkrper"/>
    <w:semiHidden/>
    <w:rsid w:val="007B178B"/>
  </w:style>
  <w:style w:type="character" w:styleId="Funotenzeichen">
    <w:name w:val="footnote reference"/>
    <w:basedOn w:val="Absatz-Standardschriftart"/>
    <w:uiPriority w:val="24"/>
    <w:semiHidden/>
    <w:rsid w:val="00E2104C"/>
    <w:rPr>
      <w:rFonts w:ascii="Arial" w:hAnsi="Arial"/>
      <w:sz w:val="18"/>
      <w:vertAlign w:val="superscript"/>
    </w:rPr>
  </w:style>
  <w:style w:type="paragraph" w:customStyle="1" w:styleId="KopfzeileUnterzeile">
    <w:name w:val="Kopfzeile Unterzeile"/>
    <w:link w:val="KopfzeileUnterzeileZchn"/>
    <w:uiPriority w:val="38"/>
    <w:semiHidden/>
    <w:rsid w:val="00C87E5C"/>
  </w:style>
  <w:style w:type="paragraph" w:styleId="berarbeitung">
    <w:name w:val="Revision"/>
    <w:hidden/>
    <w:uiPriority w:val="99"/>
    <w:semiHidden/>
    <w:rsid w:val="0058730E"/>
  </w:style>
  <w:style w:type="character" w:styleId="BesuchterLink">
    <w:name w:val="FollowedHyperlink"/>
    <w:basedOn w:val="Absatz-Standardschriftart"/>
    <w:semiHidden/>
    <w:rsid w:val="00BB685B"/>
    <w:rPr>
      <w:rFonts w:ascii="Arial" w:hAnsi="Arial"/>
      <w:color w:val="5DAEDB" w:themeColor="accent1"/>
      <w:sz w:val="22"/>
      <w:u w:val="single"/>
    </w:rPr>
  </w:style>
  <w:style w:type="paragraph" w:customStyle="1" w:styleId="Bild">
    <w:name w:val="Bild"/>
    <w:next w:val="Standard"/>
    <w:uiPriority w:val="49"/>
    <w:qFormat/>
    <w:rsid w:val="00BB044F"/>
    <w:pPr>
      <w:spacing w:before="220" w:after="60"/>
    </w:pPr>
  </w:style>
  <w:style w:type="character" w:customStyle="1" w:styleId="FuzeileZchn">
    <w:name w:val="Fußzeile Zchn"/>
    <w:basedOn w:val="Absatz-Standardschriftart"/>
    <w:link w:val="Fuzeile"/>
    <w:uiPriority w:val="99"/>
    <w:rsid w:val="000D35D7"/>
    <w:rPr>
      <w:rFonts w:cs="Arial"/>
      <w:sz w:val="18"/>
      <w:szCs w:val="16"/>
    </w:rPr>
  </w:style>
  <w:style w:type="character" w:styleId="Hyperlink">
    <w:name w:val="Hyperlink"/>
    <w:basedOn w:val="Absatz-Standardschriftart"/>
    <w:uiPriority w:val="99"/>
    <w:qFormat/>
    <w:rsid w:val="00BB685B"/>
    <w:rPr>
      <w:rFonts w:ascii="Arial" w:hAnsi="Arial"/>
      <w:color w:val="5DAEDB" w:themeColor="accent1"/>
      <w:sz w:val="22"/>
      <w:u w:val="single"/>
    </w:rPr>
  </w:style>
  <w:style w:type="paragraph" w:customStyle="1" w:styleId="Briefkopfausgeblendetklein">
    <w:name w:val="Briefkopf ausgeblendet klein"/>
    <w:next w:val="Standard"/>
    <w:link w:val="BriefkopfausgeblendetkleinZchn"/>
    <w:uiPriority w:val="38"/>
    <w:semiHidden/>
    <w:rsid w:val="00DB6BD2"/>
    <w:pPr>
      <w:jc w:val="both"/>
    </w:pPr>
    <w:rPr>
      <w:vanish/>
      <w:color w:val="808080" w:themeColor="background1" w:themeShade="80"/>
      <w:sz w:val="16"/>
    </w:rPr>
  </w:style>
  <w:style w:type="character" w:customStyle="1" w:styleId="BriefkopfausgeblendetkleinZchn">
    <w:name w:val="Briefkopf ausgeblendet klein Zchn"/>
    <w:basedOn w:val="Absatz-Standardschriftart"/>
    <w:link w:val="Briefkopfausgeblendetklein"/>
    <w:uiPriority w:val="38"/>
    <w:semiHidden/>
    <w:rsid w:val="006F27F1"/>
    <w:rPr>
      <w:vanish/>
      <w:color w:val="808080" w:themeColor="background1" w:themeShade="80"/>
      <w:sz w:val="16"/>
    </w:rPr>
  </w:style>
  <w:style w:type="paragraph" w:customStyle="1" w:styleId="Hinweisausgeblendet">
    <w:name w:val="Hinweis ausgeblendet"/>
    <w:link w:val="HinweisausgeblendetZchn"/>
    <w:uiPriority w:val="21"/>
    <w:qFormat/>
    <w:rsid w:val="005B6FE6"/>
    <w:rPr>
      <w:vanish/>
      <w:color w:val="5DAEDB" w:themeColor="accent1"/>
    </w:rPr>
  </w:style>
  <w:style w:type="character" w:customStyle="1" w:styleId="HinweisausgeblendetZchn">
    <w:name w:val="Hinweis ausgeblendet Zchn"/>
    <w:basedOn w:val="BriefkopfausgeblendetkleinZchn"/>
    <w:link w:val="Hinweisausgeblendet"/>
    <w:uiPriority w:val="21"/>
    <w:rsid w:val="00DC4DB2"/>
    <w:rPr>
      <w:vanish/>
      <w:color w:val="5DAEDB" w:themeColor="accent1"/>
      <w:sz w:val="16"/>
    </w:rPr>
  </w:style>
  <w:style w:type="paragraph" w:customStyle="1" w:styleId="Hinweisausgeblendetklein">
    <w:name w:val="Hinweis ausgeblendet klein"/>
    <w:uiPriority w:val="21"/>
    <w:qFormat/>
    <w:rsid w:val="005B6FE6"/>
    <w:rPr>
      <w:vanish/>
      <w:color w:val="5DAEDB" w:themeColor="accent1"/>
      <w:sz w:val="18"/>
    </w:rPr>
  </w:style>
  <w:style w:type="paragraph" w:customStyle="1" w:styleId="TabelleTextkrper">
    <w:name w:val="Tabelle Textkörper"/>
    <w:link w:val="TabelleTextkrperZchn"/>
    <w:rsid w:val="000206E6"/>
    <w:pPr>
      <w:keepLines/>
      <w:spacing w:before="60" w:after="60"/>
    </w:pPr>
  </w:style>
  <w:style w:type="paragraph" w:customStyle="1" w:styleId="TabelleTitelzeile">
    <w:name w:val="Tabelle Titelzeile"/>
    <w:basedOn w:val="TabelleTextkrper"/>
    <w:next w:val="TabelleTextkrper"/>
    <w:link w:val="TabelleTitelzeileZchn"/>
    <w:unhideWhenUsed/>
    <w:rsid w:val="000206E6"/>
    <w:rPr>
      <w:b/>
      <w:bCs/>
    </w:rPr>
  </w:style>
  <w:style w:type="paragraph" w:customStyle="1" w:styleId="VorInhaltsverzberschrift1">
    <w:name w:val="Vor Inhaltsverz. Überschrift 1"/>
    <w:next w:val="Standard"/>
    <w:link w:val="VorInhaltsverzberschrift1Zchn"/>
    <w:uiPriority w:val="14"/>
    <w:qFormat/>
    <w:rsid w:val="006178EF"/>
    <w:pPr>
      <w:keepNext/>
      <w:spacing w:before="520" w:after="100"/>
    </w:pPr>
    <w:rPr>
      <w:rFonts w:cs="Arial"/>
      <w:b/>
      <w:color w:val="000000" w:themeColor="text1"/>
      <w:sz w:val="26"/>
    </w:rPr>
  </w:style>
  <w:style w:type="character" w:customStyle="1" w:styleId="VorInhaltsverzberschrift1Zchn">
    <w:name w:val="Vor Inhaltsverz. Überschrift 1 Zchn"/>
    <w:basedOn w:val="Absatz-Standardschriftart"/>
    <w:link w:val="VorInhaltsverzberschrift1"/>
    <w:uiPriority w:val="14"/>
    <w:rsid w:val="00713A26"/>
    <w:rPr>
      <w:rFonts w:cs="Arial"/>
      <w:b/>
      <w:color w:val="000000" w:themeColor="text1"/>
      <w:sz w:val="26"/>
    </w:rPr>
  </w:style>
  <w:style w:type="paragraph" w:customStyle="1" w:styleId="VorInhaltsverzberschrift2">
    <w:name w:val="Vor Inhaltsverz. Überschrift 2"/>
    <w:next w:val="Standard"/>
    <w:link w:val="VorInhaltsverzberschrift2Zchn"/>
    <w:uiPriority w:val="14"/>
    <w:qFormat/>
    <w:rsid w:val="001A668B"/>
    <w:pPr>
      <w:spacing w:before="320" w:after="100"/>
    </w:pPr>
    <w:rPr>
      <w:rFonts w:eastAsiaTheme="majorEastAsia" w:cstheme="majorBidi"/>
      <w:b/>
      <w:bCs/>
      <w:color w:val="000000" w:themeColor="text1"/>
      <w:szCs w:val="26"/>
    </w:rPr>
  </w:style>
  <w:style w:type="character" w:customStyle="1" w:styleId="VorInhaltsverzberschrift2Zchn">
    <w:name w:val="Vor Inhaltsverz. Überschrift 2 Zchn"/>
    <w:basedOn w:val="berschrift2Zchn"/>
    <w:link w:val="VorInhaltsverzberschrift2"/>
    <w:uiPriority w:val="14"/>
    <w:rsid w:val="00BA575D"/>
    <w:rPr>
      <w:rFonts w:eastAsiaTheme="majorEastAsia" w:cstheme="majorBidi"/>
      <w:b/>
      <w:bCs/>
      <w:color w:val="000000" w:themeColor="text1"/>
      <w:szCs w:val="26"/>
    </w:rPr>
  </w:style>
  <w:style w:type="paragraph" w:customStyle="1" w:styleId="VorInhaltsverzberschrift3">
    <w:name w:val="Vor Inhaltsverz. Überschrift 3"/>
    <w:next w:val="Standard"/>
    <w:link w:val="VorInhaltsverzberschrift3Zchn"/>
    <w:uiPriority w:val="14"/>
    <w:qFormat/>
    <w:rsid w:val="00241DC3"/>
    <w:pPr>
      <w:spacing w:before="220" w:after="100"/>
    </w:pPr>
    <w:rPr>
      <w:rFonts w:eastAsiaTheme="majorEastAsia" w:cstheme="majorBidi"/>
      <w:b/>
      <w:bCs/>
      <w:color w:val="000000" w:themeColor="text1"/>
      <w:szCs w:val="26"/>
    </w:rPr>
  </w:style>
  <w:style w:type="character" w:customStyle="1" w:styleId="VorInhaltsverzberschrift3Zchn">
    <w:name w:val="Vor Inhaltsverz. Überschrift 3 Zchn"/>
    <w:basedOn w:val="VorInhaltsverzberschrift2Zchn"/>
    <w:link w:val="VorInhaltsverzberschrift3"/>
    <w:uiPriority w:val="14"/>
    <w:rsid w:val="00713A26"/>
    <w:rPr>
      <w:rFonts w:eastAsiaTheme="majorEastAsia" w:cstheme="majorBidi"/>
      <w:b/>
      <w:bCs/>
      <w:color w:val="000000" w:themeColor="text1"/>
      <w:szCs w:val="26"/>
    </w:rPr>
  </w:style>
  <w:style w:type="paragraph" w:styleId="Listenfortsetzung5">
    <w:name w:val="List Continue 5"/>
    <w:basedOn w:val="Standard"/>
    <w:semiHidden/>
    <w:rsid w:val="008824B3"/>
    <w:pPr>
      <w:numPr>
        <w:numId w:val="17"/>
      </w:numPr>
      <w:tabs>
        <w:tab w:val="left" w:pos="2552"/>
      </w:tabs>
      <w:contextualSpacing/>
    </w:pPr>
  </w:style>
  <w:style w:type="paragraph" w:styleId="KeinLeerraum">
    <w:name w:val="No Spacing"/>
    <w:link w:val="KeinLeerraumZchn"/>
    <w:uiPriority w:val="1"/>
    <w:qFormat/>
    <w:rsid w:val="003477E7"/>
  </w:style>
  <w:style w:type="character" w:customStyle="1" w:styleId="KopfzeileZchn">
    <w:name w:val="Kopfzeile Zchn"/>
    <w:basedOn w:val="Absatz-Standardschriftart"/>
    <w:link w:val="Kopfzeile"/>
    <w:rsid w:val="00DC4DB2"/>
    <w:rPr>
      <w:sz w:val="26"/>
    </w:rPr>
  </w:style>
  <w:style w:type="paragraph" w:styleId="Listenabsatz">
    <w:name w:val="List Paragraph"/>
    <w:basedOn w:val="Standard"/>
    <w:link w:val="ListenabsatzZchn"/>
    <w:uiPriority w:val="34"/>
    <w:semiHidden/>
    <w:qFormat/>
    <w:rsid w:val="004745E9"/>
    <w:pPr>
      <w:numPr>
        <w:numId w:val="11"/>
      </w:numPr>
      <w:tabs>
        <w:tab w:val="left" w:pos="425"/>
      </w:tabs>
      <w:ind w:left="425" w:hanging="425"/>
    </w:pPr>
  </w:style>
  <w:style w:type="character" w:customStyle="1" w:styleId="ListenabsatzZchn">
    <w:name w:val="Listenabsatz Zchn"/>
    <w:basedOn w:val="Absatz-Standardschriftart"/>
    <w:link w:val="Listenabsatz"/>
    <w:uiPriority w:val="34"/>
    <w:semiHidden/>
    <w:rsid w:val="009564B5"/>
  </w:style>
  <w:style w:type="character" w:styleId="Platzhaltertext">
    <w:name w:val="Placeholder Text"/>
    <w:basedOn w:val="Absatz-Standardschriftart"/>
    <w:uiPriority w:val="99"/>
    <w:semiHidden/>
    <w:qFormat/>
    <w:rsid w:val="00F001EC"/>
    <w:rPr>
      <w:rFonts w:ascii="Arial" w:hAnsi="Arial"/>
      <w:color w:val="14639E" w:themeColor="accent3"/>
      <w:sz w:val="22"/>
    </w:rPr>
  </w:style>
  <w:style w:type="paragraph" w:styleId="Titel">
    <w:name w:val="Title"/>
    <w:basedOn w:val="Standard"/>
    <w:next w:val="Standard"/>
    <w:link w:val="TitelZchn"/>
    <w:rsid w:val="002236E7"/>
    <w:pPr>
      <w:spacing w:before="520" w:after="300"/>
      <w:contextualSpacing/>
    </w:pPr>
    <w:rPr>
      <w:rFonts w:eastAsiaTheme="majorEastAsia" w:cstheme="majorBidi"/>
      <w:b/>
      <w:color w:val="000000" w:themeColor="text1"/>
      <w:spacing w:val="5"/>
      <w:kern w:val="28"/>
      <w:sz w:val="42"/>
      <w:szCs w:val="52"/>
    </w:rPr>
  </w:style>
  <w:style w:type="character" w:customStyle="1" w:styleId="TitelZchn">
    <w:name w:val="Titel Zchn"/>
    <w:basedOn w:val="Absatz-Standardschriftart"/>
    <w:link w:val="Titel"/>
    <w:rsid w:val="00DC4DB2"/>
    <w:rPr>
      <w:rFonts w:eastAsiaTheme="majorEastAsia" w:cstheme="majorBidi"/>
      <w:b/>
      <w:color w:val="000000" w:themeColor="text1"/>
      <w:spacing w:val="5"/>
      <w:kern w:val="28"/>
      <w:sz w:val="42"/>
      <w:szCs w:val="52"/>
    </w:rPr>
  </w:style>
  <w:style w:type="character" w:customStyle="1" w:styleId="berschrift1Zchn">
    <w:name w:val="Überschrift 1 Zchn"/>
    <w:basedOn w:val="Absatz-Standardschriftart"/>
    <w:link w:val="berschrift1"/>
    <w:rsid w:val="00B33B9F"/>
    <w:rPr>
      <w:rFonts w:cs="Arial"/>
      <w:b/>
      <w:color w:val="000000" w:themeColor="text1"/>
      <w:sz w:val="26"/>
      <w:szCs w:val="20"/>
    </w:rPr>
  </w:style>
  <w:style w:type="character" w:customStyle="1" w:styleId="berschrift3Zchn">
    <w:name w:val="Überschrift 3 Zchn"/>
    <w:basedOn w:val="Absatz-Standardschriftart"/>
    <w:link w:val="berschrift3"/>
    <w:uiPriority w:val="2"/>
    <w:rsid w:val="00B33B9F"/>
    <w:rPr>
      <w:rFonts w:cs="Arial"/>
      <w:b/>
      <w:bCs/>
      <w:color w:val="000000" w:themeColor="text1"/>
      <w:szCs w:val="26"/>
    </w:rPr>
  </w:style>
  <w:style w:type="character" w:customStyle="1" w:styleId="berschrift4Zchn">
    <w:name w:val="Überschrift 4 Zchn"/>
    <w:basedOn w:val="Absatz-Standardschriftart"/>
    <w:link w:val="berschrift4"/>
    <w:uiPriority w:val="2"/>
    <w:rsid w:val="00B33B9F"/>
    <w:rPr>
      <w:rFonts w:eastAsiaTheme="majorEastAsia" w:cstheme="majorBidi"/>
      <w:b/>
      <w:bCs/>
      <w:iCs/>
      <w:color w:val="000000" w:themeColor="text1"/>
      <w:szCs w:val="20"/>
    </w:rPr>
  </w:style>
  <w:style w:type="paragraph" w:styleId="Untertitel">
    <w:name w:val="Subtitle"/>
    <w:basedOn w:val="Standard"/>
    <w:next w:val="Standard"/>
    <w:link w:val="UntertitelZchn"/>
    <w:rsid w:val="005951F2"/>
    <w:pPr>
      <w:numPr>
        <w:ilvl w:val="1"/>
      </w:numPr>
      <w:spacing w:before="320"/>
    </w:pPr>
    <w:rPr>
      <w:rFonts w:eastAsiaTheme="majorEastAsia" w:cs="Arial"/>
      <w:b/>
      <w:iCs/>
      <w:color w:val="000000" w:themeColor="text1"/>
      <w:sz w:val="34"/>
      <w:szCs w:val="26"/>
    </w:rPr>
  </w:style>
  <w:style w:type="character" w:customStyle="1" w:styleId="UntertitelZchn">
    <w:name w:val="Untertitel Zchn"/>
    <w:basedOn w:val="Absatz-Standardschriftart"/>
    <w:link w:val="Untertitel"/>
    <w:rsid w:val="00DC4DB2"/>
    <w:rPr>
      <w:rFonts w:eastAsiaTheme="majorEastAsia" w:cs="Arial"/>
      <w:b/>
      <w:iCs/>
      <w:color w:val="000000" w:themeColor="text1"/>
      <w:sz w:val="34"/>
      <w:szCs w:val="26"/>
    </w:rPr>
  </w:style>
  <w:style w:type="paragraph" w:styleId="Standardeinzug">
    <w:name w:val="Normal Indent"/>
    <w:basedOn w:val="Standard"/>
    <w:next w:val="Standard"/>
    <w:uiPriority w:val="38"/>
    <w:semiHidden/>
    <w:rsid w:val="008900E7"/>
    <w:pPr>
      <w:ind w:left="425"/>
    </w:pPr>
  </w:style>
  <w:style w:type="paragraph" w:styleId="Inhaltsverzeichnisberschrift">
    <w:name w:val="TOC Heading"/>
    <w:basedOn w:val="VorInhaltsverzberschrift1"/>
    <w:next w:val="Standard"/>
    <w:uiPriority w:val="39"/>
    <w:qFormat/>
    <w:rsid w:val="00EF1AED"/>
    <w:pPr>
      <w:keepLines/>
      <w:spacing w:before="0"/>
    </w:pPr>
    <w:rPr>
      <w:rFonts w:asciiTheme="majorHAnsi" w:eastAsiaTheme="majorEastAsia" w:hAnsiTheme="majorHAnsi" w:cstheme="majorBidi"/>
      <w:bCs/>
      <w:szCs w:val="28"/>
    </w:rPr>
  </w:style>
  <w:style w:type="character" w:styleId="IntensiverVerweis">
    <w:name w:val="Intense Reference"/>
    <w:basedOn w:val="Absatz-Standardschriftart"/>
    <w:uiPriority w:val="32"/>
    <w:semiHidden/>
    <w:rsid w:val="0040118D"/>
    <w:rPr>
      <w:rFonts w:ascii="Arial" w:hAnsi="Arial"/>
      <w:b/>
      <w:bCs/>
      <w:caps w:val="0"/>
      <w:smallCaps w:val="0"/>
      <w:color w:val="5DAEDB" w:themeColor="accent1"/>
      <w:spacing w:val="5"/>
      <w:sz w:val="22"/>
      <w:u w:val="single"/>
    </w:rPr>
  </w:style>
  <w:style w:type="paragraph" w:styleId="Listennummer5">
    <w:name w:val="List Number 5"/>
    <w:basedOn w:val="Standard"/>
    <w:uiPriority w:val="7"/>
    <w:unhideWhenUsed/>
    <w:rsid w:val="009564B5"/>
    <w:pPr>
      <w:numPr>
        <w:numId w:val="10"/>
      </w:numPr>
      <w:tabs>
        <w:tab w:val="left" w:pos="2268"/>
      </w:tabs>
      <w:ind w:left="2268" w:hanging="425"/>
    </w:pPr>
  </w:style>
  <w:style w:type="paragraph" w:customStyle="1" w:styleId="Codebeispiel">
    <w:name w:val="Codebeispiel"/>
    <w:basedOn w:val="Standard"/>
    <w:uiPriority w:val="11"/>
    <w:qFormat/>
    <w:rsid w:val="008900E7"/>
    <w:pPr>
      <w:keepNext/>
      <w:keepLines/>
      <w:pBdr>
        <w:top w:val="single" w:sz="4" w:space="2" w:color="14639E" w:themeColor="accent3"/>
        <w:left w:val="single" w:sz="4" w:space="2" w:color="14639E" w:themeColor="accent3"/>
        <w:bottom w:val="single" w:sz="4" w:space="2" w:color="14639E" w:themeColor="accent3"/>
        <w:right w:val="single" w:sz="4" w:space="2" w:color="14639E" w:themeColor="accent3"/>
      </w:pBd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eastAsia="MS Mincho" w:hAnsi="Courier New"/>
      <w:noProof/>
      <w:szCs w:val="24"/>
    </w:rPr>
  </w:style>
  <w:style w:type="paragraph" w:styleId="Kommentartext">
    <w:name w:val="annotation text"/>
    <w:basedOn w:val="Standard"/>
    <w:link w:val="KommentartextZchn"/>
    <w:uiPriority w:val="1"/>
    <w:unhideWhenUsed/>
    <w:rsid w:val="003477E7"/>
    <w:rPr>
      <w:szCs w:val="20"/>
    </w:rPr>
  </w:style>
  <w:style w:type="character" w:customStyle="1" w:styleId="KommentartextZchn">
    <w:name w:val="Kommentartext Zchn"/>
    <w:basedOn w:val="Absatz-Standardschriftart"/>
    <w:link w:val="Kommentartext"/>
    <w:uiPriority w:val="1"/>
    <w:rsid w:val="0058730E"/>
    <w:rPr>
      <w:szCs w:val="20"/>
    </w:rPr>
  </w:style>
  <w:style w:type="paragraph" w:styleId="Kommentarthema">
    <w:name w:val="annotation subject"/>
    <w:basedOn w:val="Kommentartext"/>
    <w:next w:val="Kommentartext"/>
    <w:link w:val="KommentarthemaZchn"/>
    <w:uiPriority w:val="1"/>
    <w:semiHidden/>
    <w:unhideWhenUsed/>
    <w:rsid w:val="003477E7"/>
    <w:rPr>
      <w:b/>
      <w:bCs/>
    </w:rPr>
  </w:style>
  <w:style w:type="character" w:customStyle="1" w:styleId="KommentarthemaZchn">
    <w:name w:val="Kommentarthema Zchn"/>
    <w:basedOn w:val="KommentartextZchn"/>
    <w:link w:val="Kommentarthema"/>
    <w:uiPriority w:val="1"/>
    <w:semiHidden/>
    <w:rsid w:val="0058730E"/>
    <w:rPr>
      <w:b/>
      <w:bCs/>
      <w:szCs w:val="20"/>
    </w:rPr>
  </w:style>
  <w:style w:type="paragraph" w:customStyle="1" w:styleId="Warnung">
    <w:name w:val="Warnung"/>
    <w:basedOn w:val="Standard"/>
    <w:next w:val="Standard"/>
    <w:uiPriority w:val="12"/>
    <w:qFormat/>
    <w:rsid w:val="00946750"/>
    <w:pPr>
      <w:pBdr>
        <w:top w:val="single" w:sz="8" w:space="1" w:color="E6962C" w:themeColor="accent5"/>
        <w:bottom w:val="single" w:sz="8" w:space="2" w:color="E6962C" w:themeColor="accent5"/>
      </w:pBdr>
      <w:spacing w:before="240" w:after="240"/>
    </w:pPr>
  </w:style>
  <w:style w:type="character" w:styleId="Kommentarzeichen">
    <w:name w:val="annotation reference"/>
    <w:basedOn w:val="Absatz-Standardschriftart"/>
    <w:uiPriority w:val="1"/>
    <w:semiHidden/>
    <w:rsid w:val="003477E7"/>
    <w:rPr>
      <w:rFonts w:asciiTheme="minorHAnsi" w:hAnsiTheme="minorHAnsi"/>
      <w:sz w:val="18"/>
      <w:szCs w:val="16"/>
    </w:rPr>
  </w:style>
  <w:style w:type="paragraph" w:styleId="Aufzhlungszeichen">
    <w:name w:val="List Bullet"/>
    <w:basedOn w:val="Liste"/>
    <w:uiPriority w:val="4"/>
    <w:qFormat/>
    <w:rsid w:val="00BB044F"/>
    <w:pPr>
      <w:numPr>
        <w:numId w:val="1"/>
      </w:numPr>
      <w:tabs>
        <w:tab w:val="clear" w:pos="360"/>
        <w:tab w:val="num" w:pos="425"/>
      </w:tabs>
      <w:ind w:left="425" w:hanging="425"/>
    </w:pPr>
  </w:style>
  <w:style w:type="paragraph" w:styleId="Aufzhlungszeichen2">
    <w:name w:val="List Bullet 2"/>
    <w:basedOn w:val="Standard"/>
    <w:uiPriority w:val="4"/>
    <w:qFormat/>
    <w:rsid w:val="00BB044F"/>
    <w:pPr>
      <w:numPr>
        <w:numId w:val="2"/>
      </w:numPr>
      <w:tabs>
        <w:tab w:val="left" w:pos="851"/>
      </w:tabs>
      <w:ind w:left="850" w:hanging="425"/>
    </w:pPr>
  </w:style>
  <w:style w:type="paragraph" w:styleId="Aufzhlungszeichen3">
    <w:name w:val="List Bullet 3"/>
    <w:basedOn w:val="Standard"/>
    <w:uiPriority w:val="4"/>
    <w:qFormat/>
    <w:rsid w:val="00BB044F"/>
    <w:pPr>
      <w:numPr>
        <w:numId w:val="3"/>
      </w:numPr>
      <w:tabs>
        <w:tab w:val="clear" w:pos="926"/>
        <w:tab w:val="left" w:pos="1276"/>
      </w:tabs>
      <w:ind w:left="1276" w:hanging="425"/>
    </w:pPr>
  </w:style>
  <w:style w:type="paragraph" w:styleId="Aufzhlungszeichen4">
    <w:name w:val="List Bullet 4"/>
    <w:basedOn w:val="Standard"/>
    <w:uiPriority w:val="4"/>
    <w:unhideWhenUsed/>
    <w:rsid w:val="00BB044F"/>
    <w:pPr>
      <w:numPr>
        <w:numId w:val="4"/>
      </w:numPr>
      <w:tabs>
        <w:tab w:val="left" w:pos="1701"/>
      </w:tabs>
      <w:ind w:left="1701" w:hanging="425"/>
    </w:pPr>
  </w:style>
  <w:style w:type="paragraph" w:styleId="Aufzhlungszeichen5">
    <w:name w:val="List Bullet 5"/>
    <w:basedOn w:val="Standard"/>
    <w:uiPriority w:val="4"/>
    <w:unhideWhenUsed/>
    <w:rsid w:val="00BB044F"/>
    <w:pPr>
      <w:numPr>
        <w:numId w:val="5"/>
      </w:numPr>
      <w:tabs>
        <w:tab w:val="clear" w:pos="1492"/>
        <w:tab w:val="left" w:pos="2126"/>
      </w:tabs>
      <w:ind w:left="2126" w:hanging="425"/>
    </w:pPr>
  </w:style>
  <w:style w:type="paragraph" w:styleId="Listenfortsetzung">
    <w:name w:val="List Continue"/>
    <w:basedOn w:val="Standard"/>
    <w:semiHidden/>
    <w:rsid w:val="008824B3"/>
    <w:pPr>
      <w:numPr>
        <w:numId w:val="12"/>
      </w:numPr>
      <w:tabs>
        <w:tab w:val="left" w:pos="851"/>
      </w:tabs>
      <w:ind w:left="850" w:hanging="425"/>
    </w:pPr>
  </w:style>
  <w:style w:type="paragraph" w:styleId="Listenfortsetzung2">
    <w:name w:val="List Continue 2"/>
    <w:basedOn w:val="Standard"/>
    <w:semiHidden/>
    <w:rsid w:val="008824B3"/>
    <w:pPr>
      <w:numPr>
        <w:numId w:val="13"/>
      </w:numPr>
      <w:tabs>
        <w:tab w:val="left" w:pos="1276"/>
      </w:tabs>
      <w:ind w:left="1276" w:hanging="425"/>
    </w:pPr>
  </w:style>
  <w:style w:type="paragraph" w:styleId="Listenfortsetzung3">
    <w:name w:val="List Continue 3"/>
    <w:basedOn w:val="Standard"/>
    <w:semiHidden/>
    <w:rsid w:val="008824B3"/>
    <w:pPr>
      <w:numPr>
        <w:numId w:val="14"/>
      </w:numPr>
      <w:tabs>
        <w:tab w:val="left" w:pos="1701"/>
      </w:tabs>
      <w:ind w:left="1701" w:hanging="425"/>
    </w:pPr>
  </w:style>
  <w:style w:type="paragraph" w:styleId="Listenfortsetzung4">
    <w:name w:val="List Continue 4"/>
    <w:basedOn w:val="Standard"/>
    <w:semiHidden/>
    <w:rsid w:val="008824B3"/>
    <w:pPr>
      <w:numPr>
        <w:numId w:val="15"/>
      </w:numPr>
      <w:tabs>
        <w:tab w:val="left" w:pos="2126"/>
      </w:tabs>
      <w:ind w:left="2126" w:hanging="425"/>
    </w:pPr>
  </w:style>
  <w:style w:type="paragraph" w:styleId="Listennummer">
    <w:name w:val="List Number"/>
    <w:basedOn w:val="Standard"/>
    <w:uiPriority w:val="7"/>
    <w:qFormat/>
    <w:rsid w:val="009564B5"/>
    <w:pPr>
      <w:numPr>
        <w:numId w:val="6"/>
      </w:numPr>
      <w:tabs>
        <w:tab w:val="clear" w:pos="360"/>
        <w:tab w:val="left" w:pos="425"/>
      </w:tabs>
      <w:ind w:left="425" w:hanging="425"/>
    </w:pPr>
  </w:style>
  <w:style w:type="paragraph" w:styleId="Listennummer2">
    <w:name w:val="List Number 2"/>
    <w:basedOn w:val="Standard"/>
    <w:uiPriority w:val="7"/>
    <w:qFormat/>
    <w:rsid w:val="00A749BA"/>
    <w:pPr>
      <w:numPr>
        <w:numId w:val="7"/>
      </w:numPr>
      <w:tabs>
        <w:tab w:val="left" w:pos="851"/>
      </w:tabs>
      <w:ind w:left="850" w:hanging="425"/>
    </w:pPr>
  </w:style>
  <w:style w:type="paragraph" w:styleId="Listennummer3">
    <w:name w:val="List Number 3"/>
    <w:basedOn w:val="Standard"/>
    <w:uiPriority w:val="7"/>
    <w:qFormat/>
    <w:rsid w:val="009564B5"/>
    <w:pPr>
      <w:numPr>
        <w:numId w:val="8"/>
      </w:numPr>
      <w:tabs>
        <w:tab w:val="left" w:pos="1418"/>
      </w:tabs>
      <w:ind w:left="1417" w:hanging="425"/>
    </w:pPr>
  </w:style>
  <w:style w:type="paragraph" w:styleId="Listennummer4">
    <w:name w:val="List Number 4"/>
    <w:basedOn w:val="Standard"/>
    <w:uiPriority w:val="7"/>
    <w:unhideWhenUsed/>
    <w:rsid w:val="009564B5"/>
    <w:pPr>
      <w:numPr>
        <w:numId w:val="9"/>
      </w:numPr>
      <w:tabs>
        <w:tab w:val="left" w:pos="1843"/>
      </w:tabs>
      <w:ind w:left="1843" w:hanging="425"/>
    </w:pPr>
  </w:style>
  <w:style w:type="paragraph" w:styleId="Blocktext">
    <w:name w:val="Block Text"/>
    <w:basedOn w:val="Standard"/>
    <w:semiHidden/>
    <w:rsid w:val="00BB044F"/>
    <w:rPr>
      <w:rFonts w:asciiTheme="minorHAnsi" w:eastAsiaTheme="minorEastAsia" w:hAnsiTheme="minorHAnsi" w:cstheme="minorBidi"/>
      <w:iCs/>
      <w:color w:val="000000" w:themeColor="text1"/>
    </w:rPr>
  </w:style>
  <w:style w:type="paragraph" w:styleId="Liste">
    <w:name w:val="List"/>
    <w:basedOn w:val="Standard"/>
    <w:semiHidden/>
    <w:rsid w:val="00B15422"/>
    <w:pPr>
      <w:ind w:left="425" w:hanging="425"/>
      <w:contextualSpacing/>
    </w:pPr>
  </w:style>
  <w:style w:type="paragraph" w:styleId="Abbildungsverzeichnis">
    <w:name w:val="table of figures"/>
    <w:basedOn w:val="Standard"/>
    <w:next w:val="Standard"/>
    <w:uiPriority w:val="99"/>
    <w:unhideWhenUsed/>
    <w:rsid w:val="001A06E8"/>
    <w:pPr>
      <w:tabs>
        <w:tab w:val="right" w:leader="dot" w:pos="9866"/>
      </w:tabs>
    </w:pPr>
  </w:style>
  <w:style w:type="paragraph" w:styleId="Anrede">
    <w:name w:val="Salutation"/>
    <w:basedOn w:val="Standard"/>
    <w:next w:val="Standard"/>
    <w:link w:val="AnredeZchn"/>
    <w:semiHidden/>
    <w:rsid w:val="00BB044F"/>
  </w:style>
  <w:style w:type="character" w:customStyle="1" w:styleId="AnredeZchn">
    <w:name w:val="Anrede Zchn"/>
    <w:basedOn w:val="Absatz-Standardschriftart"/>
    <w:link w:val="Anrede"/>
    <w:semiHidden/>
    <w:rsid w:val="00BB044F"/>
  </w:style>
  <w:style w:type="character" w:customStyle="1" w:styleId="berschrift5Zchn">
    <w:name w:val="Überschrift 5 Zchn"/>
    <w:basedOn w:val="Absatz-Standardschriftart"/>
    <w:link w:val="berschrift5"/>
    <w:uiPriority w:val="2"/>
    <w:rsid w:val="00B33B9F"/>
    <w:rPr>
      <w:bCs/>
      <w:iCs/>
      <w:szCs w:val="26"/>
    </w:rPr>
  </w:style>
  <w:style w:type="character" w:customStyle="1" w:styleId="berschrift6Zchn">
    <w:name w:val="Überschrift 6 Zchn"/>
    <w:basedOn w:val="Absatz-Standardschriftart"/>
    <w:link w:val="berschrift6"/>
    <w:semiHidden/>
    <w:rsid w:val="006E117F"/>
    <w:rPr>
      <w:rFonts w:asciiTheme="majorHAnsi" w:eastAsiaTheme="majorEastAsia" w:hAnsiTheme="majorHAnsi" w:cstheme="majorBidi"/>
      <w:iCs/>
      <w:color w:val="000000" w:themeColor="text1"/>
      <w:szCs w:val="20"/>
    </w:rPr>
  </w:style>
  <w:style w:type="character" w:customStyle="1" w:styleId="berschrift7Zchn">
    <w:name w:val="Überschrift 7 Zchn"/>
    <w:basedOn w:val="Absatz-Standardschriftart"/>
    <w:link w:val="berschrift7"/>
    <w:semiHidden/>
    <w:rsid w:val="006E117F"/>
    <w:rPr>
      <w:rFonts w:asciiTheme="majorHAnsi" w:eastAsiaTheme="majorEastAsia" w:hAnsiTheme="majorHAnsi" w:cstheme="majorBidi"/>
      <w:iCs/>
      <w:color w:val="000000" w:themeColor="text1"/>
      <w:szCs w:val="20"/>
    </w:rPr>
  </w:style>
  <w:style w:type="character" w:customStyle="1" w:styleId="berschrift8Zchn">
    <w:name w:val="Überschrift 8 Zchn"/>
    <w:basedOn w:val="Absatz-Standardschriftart"/>
    <w:link w:val="berschrift8"/>
    <w:semiHidden/>
    <w:rsid w:val="006E117F"/>
    <w:rPr>
      <w:rFonts w:asciiTheme="majorHAnsi" w:eastAsiaTheme="majorEastAsia" w:hAnsiTheme="majorHAnsi" w:cstheme="majorBidi"/>
      <w:color w:val="000000" w:themeColor="text1"/>
      <w:szCs w:val="20"/>
    </w:rPr>
  </w:style>
  <w:style w:type="character" w:customStyle="1" w:styleId="berschrift9Zchn">
    <w:name w:val="Überschrift 9 Zchn"/>
    <w:basedOn w:val="Absatz-Standardschriftart"/>
    <w:link w:val="berschrift9"/>
    <w:semiHidden/>
    <w:rsid w:val="006E117F"/>
    <w:rPr>
      <w:rFonts w:asciiTheme="majorHAnsi" w:eastAsiaTheme="majorEastAsia" w:hAnsiTheme="majorHAnsi" w:cstheme="majorBidi"/>
      <w:i/>
      <w:iCs/>
      <w:color w:val="000000" w:themeColor="text1"/>
      <w:szCs w:val="20"/>
    </w:rPr>
  </w:style>
  <w:style w:type="numbering" w:styleId="ArtikelAbschnitt">
    <w:name w:val="Outline List 3"/>
    <w:basedOn w:val="KeineListe"/>
    <w:semiHidden/>
    <w:unhideWhenUsed/>
    <w:rsid w:val="00BB044F"/>
    <w:pPr>
      <w:numPr>
        <w:numId w:val="16"/>
      </w:numPr>
    </w:pPr>
  </w:style>
  <w:style w:type="character" w:styleId="Buchtitel">
    <w:name w:val="Book Title"/>
    <w:basedOn w:val="Absatz-Standardschriftart"/>
    <w:uiPriority w:val="33"/>
    <w:semiHidden/>
    <w:rsid w:val="00E2104C"/>
    <w:rPr>
      <w:rFonts w:ascii="Arial" w:hAnsi="Arial"/>
      <w:b/>
      <w:bCs/>
      <w:iCs/>
      <w:spacing w:val="0"/>
      <w:w w:val="100"/>
      <w:kern w:val="26"/>
      <w:position w:val="0"/>
      <w:sz w:val="26"/>
      <w:u w:val="none"/>
      <w14:ligatures w14:val="none"/>
      <w14:numForm w14:val="default"/>
      <w14:numSpacing w14:val="default"/>
      <w14:stylisticSets/>
      <w14:cntxtAlts w14:val="0"/>
    </w:rPr>
  </w:style>
  <w:style w:type="paragraph" w:styleId="Datum">
    <w:name w:val="Date"/>
    <w:basedOn w:val="Standard"/>
    <w:next w:val="Standard"/>
    <w:link w:val="DatumZchn"/>
    <w:semiHidden/>
    <w:unhideWhenUsed/>
    <w:rsid w:val="00E2104C"/>
  </w:style>
  <w:style w:type="character" w:customStyle="1" w:styleId="DatumZchn">
    <w:name w:val="Datum Zchn"/>
    <w:basedOn w:val="Absatz-Standardschriftart"/>
    <w:link w:val="Datum"/>
    <w:semiHidden/>
    <w:rsid w:val="00E2104C"/>
  </w:style>
  <w:style w:type="paragraph" w:styleId="Dokumentstruktur">
    <w:name w:val="Document Map"/>
    <w:basedOn w:val="Standard"/>
    <w:link w:val="DokumentstrukturZchn"/>
    <w:semiHidden/>
    <w:rsid w:val="00E2104C"/>
    <w:rPr>
      <w:rFonts w:asciiTheme="minorHAnsi" w:hAnsiTheme="minorHAnsi" w:cs="Segoe UI"/>
      <w:sz w:val="18"/>
      <w:szCs w:val="16"/>
    </w:rPr>
  </w:style>
  <w:style w:type="character" w:customStyle="1" w:styleId="DokumentstrukturZchn">
    <w:name w:val="Dokumentstruktur Zchn"/>
    <w:basedOn w:val="Absatz-Standardschriftart"/>
    <w:link w:val="Dokumentstruktur"/>
    <w:semiHidden/>
    <w:rsid w:val="00E2104C"/>
    <w:rPr>
      <w:rFonts w:asciiTheme="minorHAnsi" w:hAnsiTheme="minorHAnsi" w:cs="Segoe UI"/>
      <w:sz w:val="18"/>
      <w:szCs w:val="16"/>
    </w:rPr>
  </w:style>
  <w:style w:type="paragraph" w:styleId="E-Mail-Signatur">
    <w:name w:val="E-mail Signature"/>
    <w:basedOn w:val="Standard"/>
    <w:link w:val="E-Mail-SignaturZchn"/>
    <w:semiHidden/>
    <w:rsid w:val="00E2104C"/>
    <w:pPr>
      <w:spacing w:after="0"/>
    </w:pPr>
  </w:style>
  <w:style w:type="character" w:customStyle="1" w:styleId="E-Mail-SignaturZchn">
    <w:name w:val="E-Mail-Signatur Zchn"/>
    <w:basedOn w:val="Absatz-Standardschriftart"/>
    <w:link w:val="E-Mail-Signatur"/>
    <w:semiHidden/>
    <w:rsid w:val="00E2104C"/>
  </w:style>
  <w:style w:type="paragraph" w:styleId="Endnotentext">
    <w:name w:val="endnote text"/>
    <w:basedOn w:val="Standard"/>
    <w:link w:val="EndnotentextZchn"/>
    <w:semiHidden/>
    <w:unhideWhenUsed/>
    <w:rsid w:val="00E2104C"/>
    <w:pPr>
      <w:spacing w:after="0"/>
    </w:pPr>
    <w:rPr>
      <w:szCs w:val="20"/>
    </w:rPr>
  </w:style>
  <w:style w:type="character" w:customStyle="1" w:styleId="EndnotentextZchn">
    <w:name w:val="Endnotentext Zchn"/>
    <w:basedOn w:val="Absatz-Standardschriftart"/>
    <w:link w:val="Endnotentext"/>
    <w:semiHidden/>
    <w:rsid w:val="00E2104C"/>
    <w:rPr>
      <w:szCs w:val="20"/>
    </w:rPr>
  </w:style>
  <w:style w:type="character" w:styleId="Endnotenzeichen">
    <w:name w:val="endnote reference"/>
    <w:basedOn w:val="Absatz-Standardschriftart"/>
    <w:semiHidden/>
    <w:unhideWhenUsed/>
    <w:rsid w:val="00E2104C"/>
    <w:rPr>
      <w:vertAlign w:val="superscript"/>
    </w:rPr>
  </w:style>
  <w:style w:type="character" w:styleId="Fett">
    <w:name w:val="Strong"/>
    <w:basedOn w:val="Absatz-Standardschriftart"/>
    <w:uiPriority w:val="99"/>
    <w:semiHidden/>
    <w:qFormat/>
    <w:rsid w:val="00E2104C"/>
    <w:rPr>
      <w:b/>
      <w:bCs/>
    </w:rPr>
  </w:style>
  <w:style w:type="paragraph" w:styleId="Funotentext">
    <w:name w:val="footnote text"/>
    <w:basedOn w:val="Standard"/>
    <w:link w:val="FunotentextZchn"/>
    <w:semiHidden/>
    <w:rsid w:val="00E2104C"/>
    <w:pPr>
      <w:spacing w:after="0"/>
    </w:pPr>
    <w:rPr>
      <w:szCs w:val="20"/>
    </w:rPr>
  </w:style>
  <w:style w:type="character" w:customStyle="1" w:styleId="FunotentextZchn">
    <w:name w:val="Fußnotentext Zchn"/>
    <w:basedOn w:val="Absatz-Standardschriftart"/>
    <w:link w:val="Funotentext"/>
    <w:semiHidden/>
    <w:rsid w:val="00297837"/>
    <w:rPr>
      <w:szCs w:val="20"/>
    </w:rPr>
  </w:style>
  <w:style w:type="paragraph" w:styleId="Gruformel">
    <w:name w:val="Closing"/>
    <w:basedOn w:val="Standard"/>
    <w:link w:val="GruformelZchn"/>
    <w:semiHidden/>
    <w:rsid w:val="00E2104C"/>
  </w:style>
  <w:style w:type="character" w:customStyle="1" w:styleId="GruformelZchn">
    <w:name w:val="Grußformel Zchn"/>
    <w:basedOn w:val="Absatz-Standardschriftart"/>
    <w:link w:val="Gruformel"/>
    <w:semiHidden/>
    <w:rsid w:val="00E2104C"/>
  </w:style>
  <w:style w:type="character" w:styleId="Hervorhebung">
    <w:name w:val="Emphasis"/>
    <w:basedOn w:val="Absatz-Standardschriftart"/>
    <w:uiPriority w:val="18"/>
    <w:semiHidden/>
    <w:rsid w:val="00E2104C"/>
    <w:rPr>
      <w:b/>
      <w:i w:val="0"/>
      <w:iCs/>
    </w:rPr>
  </w:style>
  <w:style w:type="paragraph" w:styleId="HTMLAdresse">
    <w:name w:val="HTML Address"/>
    <w:basedOn w:val="Standard"/>
    <w:link w:val="HTMLAdresseZchn"/>
    <w:semiHidden/>
    <w:unhideWhenUsed/>
    <w:rsid w:val="000D4DFD"/>
    <w:pPr>
      <w:spacing w:after="0"/>
    </w:pPr>
    <w:rPr>
      <w:iCs/>
    </w:rPr>
  </w:style>
  <w:style w:type="character" w:customStyle="1" w:styleId="HTMLAdresseZchn">
    <w:name w:val="HTML Adresse Zchn"/>
    <w:basedOn w:val="Absatz-Standardschriftart"/>
    <w:link w:val="HTMLAdresse"/>
    <w:semiHidden/>
    <w:rsid w:val="000D4DFD"/>
    <w:rPr>
      <w:iCs/>
    </w:rPr>
  </w:style>
  <w:style w:type="character" w:styleId="HTMLAkronym">
    <w:name w:val="HTML Acronym"/>
    <w:basedOn w:val="Absatz-Standardschriftart"/>
    <w:semiHidden/>
    <w:unhideWhenUsed/>
    <w:rsid w:val="000D4DFD"/>
  </w:style>
  <w:style w:type="character" w:styleId="HTMLBeispiel">
    <w:name w:val="HTML Sample"/>
    <w:basedOn w:val="Absatz-Standardschriftart"/>
    <w:semiHidden/>
    <w:unhideWhenUsed/>
    <w:rsid w:val="000D4DFD"/>
    <w:rPr>
      <w:rFonts w:asciiTheme="minorHAnsi" w:hAnsiTheme="minorHAnsi" w:cs="Consolas"/>
      <w:sz w:val="22"/>
      <w:szCs w:val="24"/>
      <w:bdr w:val="none" w:sz="0" w:space="0" w:color="auto"/>
    </w:rPr>
  </w:style>
  <w:style w:type="character" w:styleId="HTMLCode">
    <w:name w:val="HTML Code"/>
    <w:basedOn w:val="Absatz-Standardschriftart"/>
    <w:semiHidden/>
    <w:unhideWhenUsed/>
    <w:rsid w:val="000D4DFD"/>
    <w:rPr>
      <w:rFonts w:ascii="Courier New" w:hAnsi="Courier New" w:cs="Consolas"/>
      <w:b w:val="0"/>
      <w:i w:val="0"/>
      <w:caps w:val="0"/>
      <w:smallCaps w:val="0"/>
      <w:strike w:val="0"/>
      <w:dstrike w:val="0"/>
      <w:vanish w:val="0"/>
      <w:sz w:val="22"/>
      <w:szCs w:val="20"/>
      <w:vertAlign w:val="baseline"/>
    </w:rPr>
  </w:style>
  <w:style w:type="character" w:styleId="HTMLDefinition">
    <w:name w:val="HTML Definition"/>
    <w:basedOn w:val="Absatz-Standardschriftart"/>
    <w:semiHidden/>
    <w:unhideWhenUsed/>
    <w:rsid w:val="000D4DFD"/>
    <w:rPr>
      <w:i w:val="0"/>
      <w:iCs/>
    </w:rPr>
  </w:style>
  <w:style w:type="character" w:styleId="HTMLSchreibmaschine">
    <w:name w:val="HTML Typewriter"/>
    <w:basedOn w:val="Absatz-Standardschriftart"/>
    <w:semiHidden/>
    <w:unhideWhenUsed/>
    <w:rsid w:val="000D4DFD"/>
    <w:rPr>
      <w:rFonts w:ascii="Courier New" w:hAnsi="Courier New" w:cs="Consolas"/>
      <w:b w:val="0"/>
      <w:i w:val="0"/>
      <w:sz w:val="22"/>
      <w:szCs w:val="20"/>
    </w:rPr>
  </w:style>
  <w:style w:type="character" w:styleId="HTMLTastatur">
    <w:name w:val="HTML Keyboard"/>
    <w:basedOn w:val="Absatz-Standardschriftart"/>
    <w:semiHidden/>
    <w:unhideWhenUsed/>
    <w:rsid w:val="000D4DFD"/>
    <w:rPr>
      <w:rFonts w:asciiTheme="minorHAnsi" w:hAnsiTheme="minorHAnsi" w:cs="Consolas"/>
      <w:b w:val="0"/>
      <w:i w:val="0"/>
      <w:sz w:val="22"/>
      <w:szCs w:val="20"/>
    </w:rPr>
  </w:style>
  <w:style w:type="character" w:styleId="HTMLVariable">
    <w:name w:val="HTML Variable"/>
    <w:basedOn w:val="Absatz-Standardschriftart"/>
    <w:semiHidden/>
    <w:unhideWhenUsed/>
    <w:rsid w:val="000D4DFD"/>
    <w:rPr>
      <w:i w:val="0"/>
      <w:iCs/>
    </w:rPr>
  </w:style>
  <w:style w:type="paragraph" w:styleId="HTMLVorformatiert">
    <w:name w:val="HTML Preformatted"/>
    <w:basedOn w:val="Standard"/>
    <w:link w:val="HTMLVorformatiertZchn"/>
    <w:semiHidden/>
    <w:unhideWhenUsed/>
    <w:rsid w:val="000D4DFD"/>
    <w:pPr>
      <w:spacing w:after="0"/>
    </w:pPr>
    <w:rPr>
      <w:rFonts w:asciiTheme="minorHAnsi" w:hAnsiTheme="minorHAnsi" w:cs="Consolas"/>
      <w:szCs w:val="20"/>
    </w:rPr>
  </w:style>
  <w:style w:type="character" w:customStyle="1" w:styleId="HTMLVorformatiertZchn">
    <w:name w:val="HTML Vorformatiert Zchn"/>
    <w:basedOn w:val="Absatz-Standardschriftart"/>
    <w:link w:val="HTMLVorformatiert"/>
    <w:semiHidden/>
    <w:rsid w:val="000D4DFD"/>
    <w:rPr>
      <w:rFonts w:asciiTheme="minorHAnsi" w:hAnsiTheme="minorHAnsi" w:cs="Consolas"/>
      <w:szCs w:val="20"/>
    </w:rPr>
  </w:style>
  <w:style w:type="character" w:styleId="HTMLZitat">
    <w:name w:val="HTML Cite"/>
    <w:basedOn w:val="Absatz-Standardschriftart"/>
    <w:semiHidden/>
    <w:unhideWhenUsed/>
    <w:rsid w:val="000D4DFD"/>
    <w:rPr>
      <w:i w:val="0"/>
      <w:iCs/>
    </w:rPr>
  </w:style>
  <w:style w:type="character" w:styleId="IntensiveHervorhebung">
    <w:name w:val="Intense Emphasis"/>
    <w:basedOn w:val="Absatz-Standardschriftart"/>
    <w:uiPriority w:val="21"/>
    <w:semiHidden/>
    <w:rsid w:val="00CA2066"/>
    <w:rPr>
      <w:b/>
      <w:i w:val="0"/>
      <w:iCs/>
      <w:color w:val="000000" w:themeColor="text1"/>
    </w:rPr>
  </w:style>
  <w:style w:type="paragraph" w:styleId="Literaturverzeichnis">
    <w:name w:val="Bibliography"/>
    <w:basedOn w:val="Standard"/>
    <w:next w:val="Standard"/>
    <w:uiPriority w:val="38"/>
    <w:semiHidden/>
    <w:rsid w:val="008900E7"/>
    <w:pPr>
      <w:tabs>
        <w:tab w:val="left" w:leader="dot" w:pos="9866"/>
      </w:tabs>
    </w:pPr>
  </w:style>
  <w:style w:type="paragraph" w:styleId="Makrotext">
    <w:name w:val="macro"/>
    <w:link w:val="MakrotextZchn"/>
    <w:semiHidden/>
    <w:unhideWhenUsed/>
    <w:rsid w:val="008900E7"/>
    <w:pPr>
      <w:pBdr>
        <w:top w:val="single" w:sz="2" w:space="1" w:color="14639E" w:themeColor="accent3"/>
        <w:left w:val="single" w:sz="2" w:space="4" w:color="14639E" w:themeColor="accent3"/>
        <w:bottom w:val="single" w:sz="2" w:space="1" w:color="14639E" w:themeColor="accent3"/>
        <w:right w:val="single" w:sz="2" w:space="4" w:color="14639E" w:themeColor="accent3"/>
      </w:pBd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krotextZchn">
    <w:name w:val="Makrotext Zchn"/>
    <w:basedOn w:val="Absatz-Standardschriftart"/>
    <w:link w:val="Makrotext"/>
    <w:semiHidden/>
    <w:rsid w:val="008900E7"/>
    <w:rPr>
      <w:rFonts w:ascii="Courier New" w:hAnsi="Courier New" w:cs="Consolas"/>
      <w:szCs w:val="20"/>
    </w:rPr>
  </w:style>
  <w:style w:type="paragraph" w:styleId="Nachrichtenkopf">
    <w:name w:val="Message Header"/>
    <w:basedOn w:val="Standard"/>
    <w:next w:val="Standard"/>
    <w:link w:val="NachrichtenkopfZchn"/>
    <w:semiHidden/>
    <w:rsid w:val="008824B3"/>
    <w:pPr>
      <w:spacing w:after="0"/>
    </w:pPr>
    <w:rPr>
      <w:rFonts w:asciiTheme="majorHAnsi" w:eastAsiaTheme="majorEastAsia" w:hAnsiTheme="majorHAnsi" w:cstheme="majorBidi"/>
      <w:sz w:val="26"/>
      <w:szCs w:val="24"/>
    </w:rPr>
  </w:style>
  <w:style w:type="character" w:customStyle="1" w:styleId="NachrichtenkopfZchn">
    <w:name w:val="Nachrichtenkopf Zchn"/>
    <w:basedOn w:val="Absatz-Standardschriftart"/>
    <w:link w:val="Nachrichtenkopf"/>
    <w:semiHidden/>
    <w:rsid w:val="008824B3"/>
    <w:rPr>
      <w:rFonts w:asciiTheme="majorHAnsi" w:eastAsiaTheme="majorEastAsia" w:hAnsiTheme="majorHAnsi" w:cstheme="majorBidi"/>
      <w:sz w:val="26"/>
      <w:szCs w:val="24"/>
    </w:rPr>
  </w:style>
  <w:style w:type="paragraph" w:styleId="Rechtsgrundlagenverzeichnis">
    <w:name w:val="table of authorities"/>
    <w:basedOn w:val="Standard"/>
    <w:next w:val="Standard"/>
    <w:uiPriority w:val="38"/>
    <w:semiHidden/>
    <w:rsid w:val="008900E7"/>
  </w:style>
  <w:style w:type="paragraph" w:styleId="RGV-berschrift">
    <w:name w:val="toa heading"/>
    <w:basedOn w:val="Standard"/>
    <w:next w:val="Standard"/>
    <w:semiHidden/>
    <w:rsid w:val="008900E7"/>
    <w:pPr>
      <w:spacing w:before="460"/>
    </w:pPr>
    <w:rPr>
      <w:rFonts w:asciiTheme="majorHAnsi" w:eastAsiaTheme="majorEastAsia" w:hAnsiTheme="majorHAnsi" w:cstheme="majorBidi"/>
      <w:b/>
      <w:bCs/>
      <w:sz w:val="26"/>
      <w:szCs w:val="24"/>
    </w:rPr>
  </w:style>
  <w:style w:type="character" w:styleId="SchwacheHervorhebung">
    <w:name w:val="Subtle Emphasis"/>
    <w:basedOn w:val="Absatz-Standardschriftart"/>
    <w:uiPriority w:val="38"/>
    <w:semiHidden/>
    <w:rsid w:val="008900E7"/>
    <w:rPr>
      <w:i/>
      <w:iCs/>
      <w:color w:val="404040" w:themeColor="text1" w:themeTint="BF"/>
    </w:rPr>
  </w:style>
  <w:style w:type="character" w:styleId="SchwacherVerweis">
    <w:name w:val="Subtle Reference"/>
    <w:basedOn w:val="Absatz-Standardschriftart"/>
    <w:uiPriority w:val="31"/>
    <w:semiHidden/>
    <w:rsid w:val="008900E7"/>
    <w:rPr>
      <w:i/>
      <w:smallCaps/>
      <w:color w:val="5A5A5A" w:themeColor="text1" w:themeTint="A5"/>
    </w:rPr>
  </w:style>
  <w:style w:type="paragraph" w:styleId="Textkrper-Erstzeileneinzug">
    <w:name w:val="Body Text First Indent"/>
    <w:basedOn w:val="Textkrper"/>
    <w:link w:val="Textkrper-ErstzeileneinzugZchn"/>
    <w:semiHidden/>
    <w:unhideWhenUsed/>
    <w:rsid w:val="007B178B"/>
    <w:pPr>
      <w:ind w:firstLine="425"/>
    </w:pPr>
  </w:style>
  <w:style w:type="character" w:customStyle="1" w:styleId="Textkrper-ErstzeileneinzugZchn">
    <w:name w:val="Textkörper-Erstzeileneinzug Zchn"/>
    <w:basedOn w:val="TextkrperZchn"/>
    <w:link w:val="Textkrper-Erstzeileneinzug"/>
    <w:semiHidden/>
    <w:rsid w:val="007B178B"/>
  </w:style>
  <w:style w:type="paragraph" w:styleId="Verzeichnis2">
    <w:name w:val="toc 2"/>
    <w:basedOn w:val="Standard"/>
    <w:next w:val="Standard"/>
    <w:uiPriority w:val="39"/>
    <w:rsid w:val="00290F8E"/>
    <w:pPr>
      <w:tabs>
        <w:tab w:val="left" w:pos="1276"/>
        <w:tab w:val="right" w:leader="dot" w:pos="9866"/>
      </w:tabs>
      <w:ind w:left="1276" w:hanging="851"/>
    </w:pPr>
  </w:style>
  <w:style w:type="paragraph" w:styleId="Textkrper2">
    <w:name w:val="Body Text 2"/>
    <w:basedOn w:val="Standard"/>
    <w:link w:val="Textkrper2Zchn"/>
    <w:semiHidden/>
    <w:rsid w:val="007B178B"/>
  </w:style>
  <w:style w:type="character" w:customStyle="1" w:styleId="Textkrper2Zchn">
    <w:name w:val="Textkörper 2 Zchn"/>
    <w:basedOn w:val="Absatz-Standardschriftart"/>
    <w:link w:val="Textkrper2"/>
    <w:semiHidden/>
    <w:rsid w:val="007B178B"/>
  </w:style>
  <w:style w:type="paragraph" w:styleId="Textkrper3">
    <w:name w:val="Body Text 3"/>
    <w:basedOn w:val="Standard"/>
    <w:link w:val="Textkrper3Zchn"/>
    <w:semiHidden/>
    <w:rsid w:val="007B178B"/>
    <w:rPr>
      <w:sz w:val="18"/>
      <w:szCs w:val="16"/>
    </w:rPr>
  </w:style>
  <w:style w:type="character" w:customStyle="1" w:styleId="Textkrper3Zchn">
    <w:name w:val="Textkörper 3 Zchn"/>
    <w:basedOn w:val="Absatz-Standardschriftart"/>
    <w:link w:val="Textkrper3"/>
    <w:semiHidden/>
    <w:rsid w:val="007B178B"/>
    <w:rPr>
      <w:sz w:val="18"/>
      <w:szCs w:val="16"/>
    </w:rPr>
  </w:style>
  <w:style w:type="paragraph" w:styleId="Textkrper-Einzug2">
    <w:name w:val="Body Text Indent 2"/>
    <w:basedOn w:val="Standard"/>
    <w:link w:val="Textkrper-Einzug2Zchn"/>
    <w:semiHidden/>
    <w:rsid w:val="007B178B"/>
    <w:pPr>
      <w:tabs>
        <w:tab w:val="left" w:pos="425"/>
      </w:tabs>
      <w:ind w:left="425"/>
    </w:pPr>
  </w:style>
  <w:style w:type="character" w:customStyle="1" w:styleId="Textkrper-Einzug2Zchn">
    <w:name w:val="Textkörper-Einzug 2 Zchn"/>
    <w:basedOn w:val="Absatz-Standardschriftart"/>
    <w:link w:val="Textkrper-Einzug2"/>
    <w:semiHidden/>
    <w:rsid w:val="007B178B"/>
  </w:style>
  <w:style w:type="paragraph" w:styleId="Textkrper-Einzug3">
    <w:name w:val="Body Text Indent 3"/>
    <w:basedOn w:val="Standard"/>
    <w:link w:val="Textkrper-Einzug3Zchn"/>
    <w:semiHidden/>
    <w:rsid w:val="007B178B"/>
    <w:pPr>
      <w:tabs>
        <w:tab w:val="left" w:pos="425"/>
      </w:tabs>
      <w:ind w:left="425"/>
    </w:pPr>
    <w:rPr>
      <w:sz w:val="16"/>
      <w:szCs w:val="16"/>
    </w:rPr>
  </w:style>
  <w:style w:type="character" w:customStyle="1" w:styleId="Textkrper-Einzug3Zchn">
    <w:name w:val="Textkörper-Einzug 3 Zchn"/>
    <w:basedOn w:val="Absatz-Standardschriftart"/>
    <w:link w:val="Textkrper-Einzug3"/>
    <w:semiHidden/>
    <w:rsid w:val="007B178B"/>
    <w:rPr>
      <w:sz w:val="16"/>
      <w:szCs w:val="16"/>
    </w:rPr>
  </w:style>
  <w:style w:type="paragraph" w:styleId="Textkrper-Zeileneinzug">
    <w:name w:val="Body Text Indent"/>
    <w:basedOn w:val="Standard"/>
    <w:link w:val="Textkrper-ZeileneinzugZchn"/>
    <w:semiHidden/>
    <w:unhideWhenUsed/>
    <w:rsid w:val="007B178B"/>
    <w:pPr>
      <w:ind w:left="425"/>
    </w:pPr>
  </w:style>
  <w:style w:type="character" w:customStyle="1" w:styleId="Textkrper-ZeileneinzugZchn">
    <w:name w:val="Textkörper-Zeileneinzug Zchn"/>
    <w:basedOn w:val="Absatz-Standardschriftart"/>
    <w:link w:val="Textkrper-Zeileneinzug"/>
    <w:semiHidden/>
    <w:rsid w:val="007B178B"/>
  </w:style>
  <w:style w:type="paragraph" w:styleId="Textkrper-Erstzeileneinzug2">
    <w:name w:val="Body Text First Indent 2"/>
    <w:basedOn w:val="Textkrper-Zeileneinzug"/>
    <w:link w:val="Textkrper-Erstzeileneinzug2Zchn"/>
    <w:semiHidden/>
    <w:rsid w:val="007B178B"/>
    <w:pPr>
      <w:tabs>
        <w:tab w:val="left" w:pos="425"/>
        <w:tab w:val="left" w:pos="851"/>
      </w:tabs>
      <w:ind w:firstLine="425"/>
    </w:pPr>
  </w:style>
  <w:style w:type="character" w:customStyle="1" w:styleId="Textkrper-Erstzeileneinzug2Zchn">
    <w:name w:val="Textkörper-Erstzeileneinzug 2 Zchn"/>
    <w:basedOn w:val="Textkrper-ZeileneinzugZchn"/>
    <w:link w:val="Textkrper-Erstzeileneinzug2"/>
    <w:semiHidden/>
    <w:rsid w:val="007B178B"/>
  </w:style>
  <w:style w:type="paragraph" w:styleId="Umschlagabsenderadresse">
    <w:name w:val="envelope return"/>
    <w:basedOn w:val="Standard"/>
    <w:semiHidden/>
    <w:rsid w:val="006E117F"/>
    <w:pPr>
      <w:spacing w:after="0"/>
    </w:pPr>
    <w:rPr>
      <w:rFonts w:asciiTheme="minorHAnsi" w:eastAsiaTheme="majorEastAsia" w:hAnsiTheme="minorHAnsi" w:cstheme="majorBidi"/>
      <w:szCs w:val="20"/>
    </w:rPr>
  </w:style>
  <w:style w:type="paragraph" w:styleId="Umschlagadresse">
    <w:name w:val="envelope address"/>
    <w:basedOn w:val="Standard"/>
    <w:semiHidden/>
    <w:rsid w:val="006E117F"/>
    <w:pPr>
      <w:framePr w:w="4320" w:h="2160" w:hRule="exact" w:hSpace="141" w:wrap="auto" w:hAnchor="page" w:xAlign="center" w:yAlign="bottom"/>
      <w:spacing w:after="0"/>
    </w:pPr>
    <w:rPr>
      <w:rFonts w:asciiTheme="minorHAnsi" w:eastAsiaTheme="majorEastAsia" w:hAnsiTheme="minorHAnsi" w:cstheme="majorBidi"/>
      <w:szCs w:val="24"/>
    </w:rPr>
  </w:style>
  <w:style w:type="paragraph" w:styleId="Unterschrift">
    <w:name w:val="Signature"/>
    <w:basedOn w:val="Standard"/>
    <w:link w:val="UnterschriftZchn"/>
    <w:semiHidden/>
    <w:rsid w:val="006E117F"/>
    <w:pPr>
      <w:spacing w:after="0"/>
    </w:pPr>
  </w:style>
  <w:style w:type="character" w:customStyle="1" w:styleId="UnterschriftZchn">
    <w:name w:val="Unterschrift Zchn"/>
    <w:basedOn w:val="Absatz-Standardschriftart"/>
    <w:link w:val="Unterschrift"/>
    <w:semiHidden/>
    <w:rsid w:val="006E117F"/>
  </w:style>
  <w:style w:type="paragraph" w:styleId="Verzeichnis1">
    <w:name w:val="toc 1"/>
    <w:basedOn w:val="Standard"/>
    <w:next w:val="Standard"/>
    <w:uiPriority w:val="39"/>
    <w:rsid w:val="00290F8E"/>
    <w:pPr>
      <w:tabs>
        <w:tab w:val="left" w:pos="425"/>
        <w:tab w:val="right" w:leader="dot" w:pos="9866"/>
      </w:tabs>
      <w:ind w:left="425" w:hanging="425"/>
    </w:pPr>
  </w:style>
  <w:style w:type="paragraph" w:styleId="Verzeichnis3">
    <w:name w:val="toc 3"/>
    <w:basedOn w:val="Standard"/>
    <w:next w:val="Standard"/>
    <w:uiPriority w:val="39"/>
    <w:rsid w:val="00290F8E"/>
    <w:pPr>
      <w:tabs>
        <w:tab w:val="left" w:pos="851"/>
        <w:tab w:val="right" w:leader="dot" w:pos="9866"/>
      </w:tabs>
      <w:ind w:left="1276" w:hanging="851"/>
    </w:pPr>
  </w:style>
  <w:style w:type="paragraph" w:styleId="Verzeichnis4">
    <w:name w:val="toc 4"/>
    <w:basedOn w:val="Standard"/>
    <w:next w:val="Standard"/>
    <w:uiPriority w:val="39"/>
    <w:semiHidden/>
    <w:unhideWhenUsed/>
    <w:qFormat/>
    <w:rsid w:val="00290F8E"/>
    <w:pPr>
      <w:tabs>
        <w:tab w:val="left" w:pos="851"/>
        <w:tab w:val="right" w:leader="dot" w:pos="9866"/>
      </w:tabs>
      <w:ind w:left="1276" w:hanging="851"/>
    </w:pPr>
  </w:style>
  <w:style w:type="paragraph" w:styleId="Verzeichnis5">
    <w:name w:val="toc 5"/>
    <w:basedOn w:val="Standard"/>
    <w:next w:val="Standard"/>
    <w:uiPriority w:val="39"/>
    <w:semiHidden/>
    <w:unhideWhenUsed/>
    <w:qFormat/>
    <w:rsid w:val="00290F8E"/>
    <w:pPr>
      <w:tabs>
        <w:tab w:val="left" w:pos="1276"/>
        <w:tab w:val="right" w:leader="dot" w:pos="9866"/>
      </w:tabs>
      <w:ind w:left="1276" w:hanging="851"/>
    </w:pPr>
  </w:style>
  <w:style w:type="paragraph" w:styleId="Verzeichnis6">
    <w:name w:val="toc 6"/>
    <w:basedOn w:val="Standard"/>
    <w:next w:val="Standard"/>
    <w:uiPriority w:val="39"/>
    <w:semiHidden/>
    <w:unhideWhenUsed/>
    <w:qFormat/>
    <w:rsid w:val="00290F8E"/>
    <w:pPr>
      <w:tabs>
        <w:tab w:val="left" w:pos="1276"/>
        <w:tab w:val="right" w:leader="dot" w:pos="9866"/>
      </w:tabs>
      <w:ind w:left="1276" w:hanging="851"/>
    </w:pPr>
  </w:style>
  <w:style w:type="paragraph" w:styleId="Verzeichnis7">
    <w:name w:val="toc 7"/>
    <w:basedOn w:val="Standard"/>
    <w:next w:val="Standard"/>
    <w:uiPriority w:val="39"/>
    <w:semiHidden/>
    <w:unhideWhenUsed/>
    <w:qFormat/>
    <w:rsid w:val="00290F8E"/>
    <w:pPr>
      <w:tabs>
        <w:tab w:val="left" w:pos="1701"/>
        <w:tab w:val="right" w:leader="dot" w:pos="9866"/>
      </w:tabs>
      <w:ind w:left="1702" w:hanging="851"/>
    </w:pPr>
  </w:style>
  <w:style w:type="paragraph" w:styleId="Verzeichnis8">
    <w:name w:val="toc 8"/>
    <w:basedOn w:val="Standard"/>
    <w:next w:val="Standard"/>
    <w:uiPriority w:val="39"/>
    <w:semiHidden/>
    <w:unhideWhenUsed/>
    <w:qFormat/>
    <w:rsid w:val="00290F8E"/>
    <w:pPr>
      <w:tabs>
        <w:tab w:val="left" w:pos="1701"/>
        <w:tab w:val="right" w:leader="dot" w:pos="9866"/>
      </w:tabs>
      <w:ind w:left="1702" w:hanging="851"/>
    </w:pPr>
  </w:style>
  <w:style w:type="paragraph" w:styleId="Verzeichnis9">
    <w:name w:val="toc 9"/>
    <w:basedOn w:val="Standard"/>
    <w:next w:val="Standard"/>
    <w:uiPriority w:val="39"/>
    <w:semiHidden/>
    <w:unhideWhenUsed/>
    <w:qFormat/>
    <w:rsid w:val="00290F8E"/>
    <w:pPr>
      <w:tabs>
        <w:tab w:val="left" w:pos="2552"/>
        <w:tab w:val="right" w:leader="dot" w:pos="9866"/>
      </w:tabs>
      <w:ind w:left="2552" w:hanging="851"/>
    </w:pPr>
  </w:style>
  <w:style w:type="table" w:customStyle="1" w:styleId="Gitternetztabelle41">
    <w:name w:val="Gitternetztabelle 41"/>
    <w:basedOn w:val="NormaleTabelle"/>
    <w:uiPriority w:val="49"/>
    <w:rsid w:val="004A58EE"/>
    <w:tblPr>
      <w:tblStyleRowBandSize w:val="1"/>
      <w:tblStyleColBandSize w:val="1"/>
      <w:tblBorders>
        <w:insideH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style>
  <w:style w:type="character" w:styleId="Zeilennummer">
    <w:name w:val="line number"/>
    <w:basedOn w:val="Absatz-Standardschriftart"/>
    <w:semiHidden/>
    <w:rsid w:val="00290F8E"/>
  </w:style>
  <w:style w:type="paragraph" w:styleId="Zitat">
    <w:name w:val="Quote"/>
    <w:basedOn w:val="Standard"/>
    <w:next w:val="Standard"/>
    <w:link w:val="ZitatZchn"/>
    <w:uiPriority w:val="26"/>
    <w:unhideWhenUsed/>
    <w:rsid w:val="00290F8E"/>
    <w:rPr>
      <w:iCs/>
      <w:color w:val="404040" w:themeColor="text1" w:themeTint="BF"/>
    </w:rPr>
  </w:style>
  <w:style w:type="character" w:customStyle="1" w:styleId="ZitatZchn">
    <w:name w:val="Zitat Zchn"/>
    <w:basedOn w:val="Absatz-Standardschriftart"/>
    <w:link w:val="Zitat"/>
    <w:uiPriority w:val="26"/>
    <w:rsid w:val="006A425C"/>
    <w:rPr>
      <w:iCs/>
      <w:color w:val="404040" w:themeColor="text1" w:themeTint="BF"/>
    </w:rPr>
  </w:style>
  <w:style w:type="table" w:customStyle="1" w:styleId="Listentabelle5dunkel1">
    <w:name w:val="Listentabelle 5 dunkel1"/>
    <w:basedOn w:val="NormaleTabelle"/>
    <w:uiPriority w:val="50"/>
    <w:rsid w:val="003034F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1hell1">
    <w:name w:val="Gitternetztabelle 1 hell1"/>
    <w:basedOn w:val="HelleListe"/>
    <w:uiPriority w:val="46"/>
    <w:rsid w:val="004A58EE"/>
    <w:tblPr>
      <w:tblBorders>
        <w:top w:val="none" w:sz="0" w:space="0" w:color="auto"/>
        <w:left w:val="none" w:sz="0" w:space="0" w:color="auto"/>
        <w:bottom w:val="none" w:sz="0" w:space="0" w:color="auto"/>
        <w:right w:val="none" w:sz="0" w:space="0" w:color="auto"/>
        <w:insideH w:val="single" w:sz="4" w:space="0" w:color="14639E" w:themeColor="accent3"/>
        <w:insideV w:val="single" w:sz="4" w:space="0" w:color="14639E" w:themeColor="accent3"/>
      </w:tblBorders>
    </w:tblPr>
    <w:tblStylePr w:type="firstRow">
      <w:pPr>
        <w:spacing w:before="0" w:after="0" w:line="240" w:lineRule="auto"/>
      </w:pPr>
      <w:rPr>
        <w:b/>
        <w:bCs/>
        <w:color w:val="FFFFFF" w:themeColor="background1"/>
      </w:rPr>
      <w:tblPr/>
      <w:tcPr>
        <w:tcBorders>
          <w:bottom w:val="single" w:sz="12" w:space="0" w:color="666666" w:themeColor="text1" w:themeTint="99"/>
        </w:tcBorders>
        <w:shd w:val="clear" w:color="auto" w:fill="000000" w:themeFill="text1"/>
      </w:tcPr>
    </w:tblStylePr>
    <w:tblStylePr w:type="lastRow">
      <w:pPr>
        <w:spacing w:before="0" w:after="0" w:line="240" w:lineRule="auto"/>
      </w:pPr>
      <w:rPr>
        <w:b/>
        <w:bCs/>
      </w:rPr>
      <w:tblPr/>
      <w:tcPr>
        <w:tcBorders>
          <w:top w:val="double" w:sz="2" w:space="0" w:color="666666" w:themeColor="text1" w:themeTint="99"/>
          <w:left w:val="single" w:sz="8" w:space="0" w:color="000000" w:themeColor="text1"/>
          <w:bottom w:val="single" w:sz="8" w:space="0" w:color="000000" w:themeColor="text1"/>
          <w:right w:val="single" w:sz="8" w:space="0" w:color="000000" w:themeColor="text1"/>
        </w:tcBorders>
      </w:tcPr>
    </w:tblStylePr>
    <w:tblStylePr w:type="firstCol">
      <w:rPr>
        <w:b/>
        <w:bCs/>
      </w:rPr>
      <w:tblPr/>
      <w:tcPr>
        <w:tcBorders>
          <w:top w:val="nil"/>
          <w:left w:val="nil"/>
          <w:bottom w:val="nil"/>
          <w:right w:val="nil"/>
          <w:insideH w:val="single" w:sz="6" w:space="0" w:color="000000" w:themeColor="text1"/>
          <w:insideV w:val="single" w:sz="6" w:space="0" w:color="000000" w:themeColor="text1"/>
          <w:tl2br w:val="nil"/>
          <w:tr2bl w:val="nil"/>
        </w:tcBorders>
      </w:tcPr>
    </w:tblStylePr>
    <w:tblStylePr w:type="lastCol">
      <w:rPr>
        <w:b/>
        <w:bCs/>
      </w:rPr>
      <w:tblPr/>
      <w:tcPr>
        <w:tcBorders>
          <w:top w:val="nil"/>
          <w:left w:val="nil"/>
          <w:bottom w:val="nil"/>
          <w:right w:val="nil"/>
          <w:insideH w:val="single" w:sz="4" w:space="0" w:color="auto"/>
          <w:insideV w:val="nil"/>
          <w:tl2br w:val="nil"/>
          <w:tr2bl w:val="nil"/>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single" w:sz="4" w:space="0" w:color="auto"/>
          <w:insideV w:val="nil"/>
          <w:tl2br w:val="nil"/>
          <w:tr2bl w:val="nil"/>
        </w:tcBorders>
      </w:tcPr>
    </w:tblStylePr>
    <w:tblStylePr w:type="swCell">
      <w:tblPr/>
      <w:tcPr>
        <w:tcBorders>
          <w:top w:val="nil"/>
          <w:left w:val="nil"/>
          <w:bottom w:val="nil"/>
          <w:right w:val="nil"/>
          <w:insideH w:val="single" w:sz="4" w:space="0" w:color="auto"/>
          <w:insideV w:val="nil"/>
          <w:tl2br w:val="nil"/>
          <w:tr2bl w:val="nil"/>
        </w:tcBorders>
      </w:tcPr>
    </w:tblStylePr>
  </w:style>
  <w:style w:type="table" w:customStyle="1" w:styleId="TabellemithellemGitternetz1">
    <w:name w:val="Tabelle mit hellem Gitternetz1"/>
    <w:basedOn w:val="NormaleTabelle"/>
    <w:uiPriority w:val="40"/>
    <w:rsid w:val="003034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3Akzent11">
    <w:name w:val="Listentabelle 3 – Akzent 11"/>
    <w:basedOn w:val="NormaleTabelle"/>
    <w:uiPriority w:val="48"/>
    <w:rsid w:val="00415640"/>
    <w:tblPr>
      <w:tblStyleRowBandSize w:val="1"/>
      <w:tblStyleColBandSize w:val="1"/>
      <w:tblBorders>
        <w:insideH w:val="single" w:sz="6" w:space="0" w:color="5DAEDB" w:themeColor="accent1"/>
      </w:tblBorders>
    </w:tblPr>
    <w:tblStylePr w:type="firstRow">
      <w:rPr>
        <w:b/>
        <w:bCs/>
        <w:color w:val="FFFFFF" w:themeColor="background1"/>
      </w:rPr>
      <w:tblPr/>
      <w:tcPr>
        <w:shd w:val="clear" w:color="auto" w:fill="5DAEDB" w:themeFill="accent1"/>
      </w:tcPr>
    </w:tblStylePr>
    <w:tblStylePr w:type="lastRow">
      <w:rPr>
        <w:b/>
        <w:bCs/>
      </w:rPr>
      <w:tblPr/>
      <w:tcPr>
        <w:tcBorders>
          <w:top w:val="double" w:sz="4" w:space="0" w:color="5DAED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AEDB" w:themeColor="accent1"/>
          <w:right w:val="single" w:sz="4" w:space="0" w:color="5DAEDB" w:themeColor="accent1"/>
        </w:tcBorders>
      </w:tcPr>
    </w:tblStylePr>
    <w:tblStylePr w:type="band2Horz">
      <w:rPr>
        <w:color w:val="000000" w:themeColor="text1"/>
      </w:r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AEDB" w:themeColor="accent1"/>
          <w:left w:val="nil"/>
        </w:tcBorders>
      </w:tcPr>
    </w:tblStylePr>
    <w:tblStylePr w:type="swCell">
      <w:tblPr/>
      <w:tcPr>
        <w:tcBorders>
          <w:top w:val="double" w:sz="4" w:space="0" w:color="5DAEDB" w:themeColor="accent1"/>
          <w:right w:val="nil"/>
        </w:tcBorders>
      </w:tcPr>
    </w:tblStylePr>
  </w:style>
  <w:style w:type="table" w:customStyle="1" w:styleId="Gitternetztabelle4Akzent11">
    <w:name w:val="Gitternetztabelle 4 – Akzent 11"/>
    <w:basedOn w:val="Gitternetztabelle41"/>
    <w:uiPriority w:val="49"/>
    <w:rsid w:val="004A58EE"/>
    <w:tblPr>
      <w:tblBorders>
        <w:insideH w:val="single" w:sz="6" w:space="0" w:color="5DAEDB" w:themeColor="accent1"/>
      </w:tblBorders>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insideV w:val="nil"/>
        </w:tcBorders>
        <w:shd w:val="clear" w:color="auto" w:fill="5DAEDB" w:themeFill="accent1"/>
      </w:tcPr>
    </w:tblStylePr>
    <w:tblStylePr w:type="lastRow">
      <w:rPr>
        <w:b/>
        <w:bCs/>
      </w:rPr>
      <w:tblPr/>
      <w:tcPr>
        <w:tcBorders>
          <w:top w:val="double" w:sz="4" w:space="0" w:color="5DAEDB"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styleId="HelleListe">
    <w:name w:val="Light List"/>
    <w:basedOn w:val="NormaleTabelle"/>
    <w:uiPriority w:val="61"/>
    <w:semiHidden/>
    <w:unhideWhenUsed/>
    <w:rsid w:val="004A5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itternetztabelle4Akzent21">
    <w:name w:val="Gitternetztabelle 4 – Akzent 21"/>
    <w:basedOn w:val="Gitternetztabelle41"/>
    <w:uiPriority w:val="49"/>
    <w:rsid w:val="004F5B1D"/>
    <w:tblPr>
      <w:tblBorders>
        <w:insideH w:val="single" w:sz="6" w:space="0" w:color="009FCA" w:themeColor="accent2"/>
      </w:tblBorders>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insideV w:val="nil"/>
        </w:tcBorders>
        <w:shd w:val="clear" w:color="auto" w:fill="009FCA" w:themeFill="accent2"/>
      </w:tcPr>
    </w:tblStylePr>
    <w:tblStylePr w:type="lastRow">
      <w:rPr>
        <w:b/>
        <w:bCs/>
      </w:rPr>
      <w:tblPr/>
      <w:tcPr>
        <w:tcBorders>
          <w:top w:val="double" w:sz="4" w:space="0" w:color="009FCA" w:themeColor="accent2"/>
        </w:tcBorders>
      </w:tcPr>
    </w:tblStylePr>
    <w:tblStylePr w:type="firstCol">
      <w:rPr>
        <w:b/>
        <w:bCs/>
      </w:rPr>
    </w:tblStylePr>
    <w:tblStylePr w:type="lastCol">
      <w:rPr>
        <w:b/>
        <w:bCs/>
      </w:rPr>
    </w:tblStylePr>
  </w:style>
  <w:style w:type="table" w:customStyle="1" w:styleId="Listentabelle41">
    <w:name w:val="Listentabelle 41"/>
    <w:basedOn w:val="NormaleTabelle"/>
    <w:uiPriority w:val="49"/>
    <w:rsid w:val="004A58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Gitternetztabelle41"/>
    <w:uiPriority w:val="49"/>
    <w:rsid w:val="00CC5FA0"/>
    <w:tblPr>
      <w:tblBorders>
        <w:insideH w:val="single" w:sz="6" w:space="0" w:color="14639E" w:themeColor="accent3"/>
      </w:tblBorders>
    </w:tblPr>
    <w:tcPr>
      <w:vAlign w:val="center"/>
    </w:tc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insideV w:val="nil"/>
        </w:tcBorders>
        <w:shd w:val="clear" w:color="auto" w:fill="14639E" w:themeFill="accent3"/>
      </w:tcPr>
    </w:tblStylePr>
    <w:tblStylePr w:type="lastRow">
      <w:rPr>
        <w:b/>
        <w:bCs/>
      </w:rPr>
      <w:tblPr/>
      <w:tcPr>
        <w:tcBorders>
          <w:top w:val="double" w:sz="4" w:space="0" w:color="14639E" w:themeColor="accent3"/>
        </w:tcBorders>
      </w:tcPr>
    </w:tblStylePr>
    <w:tblStylePr w:type="firstCol">
      <w:rPr>
        <w:b/>
        <w:bCs/>
      </w:rPr>
    </w:tblStylePr>
    <w:tblStylePr w:type="lastCol">
      <w:rPr>
        <w:b/>
        <w:bCs/>
      </w:rPr>
    </w:tblStylePr>
    <w:tblStylePr w:type="band1Vert">
      <w:pPr>
        <w:jc w:val="left"/>
      </w:pPr>
    </w:tblStylePr>
  </w:style>
  <w:style w:type="table" w:customStyle="1" w:styleId="Gitternetztabelle4Akzent41">
    <w:name w:val="Gitternetztabelle 4 – Akzent 41"/>
    <w:basedOn w:val="Gitternetztabelle41"/>
    <w:uiPriority w:val="49"/>
    <w:rsid w:val="00415640"/>
    <w:tblPr>
      <w:tblBorders>
        <w:insideH w:val="single" w:sz="6" w:space="0" w:color="0C3868" w:themeColor="accent4"/>
      </w:tblBorders>
    </w:tblPr>
    <w:tcPr>
      <w:vAlign w:val="center"/>
    </w:tcPr>
    <w:tblStylePr w:type="firstRow">
      <w:rPr>
        <w:b/>
        <w:bCs/>
        <w:color w:val="FFFFFF" w:themeColor="background1"/>
      </w:rPr>
      <w:tblPr/>
      <w:tcPr>
        <w:tcBorders>
          <w:top w:val="single" w:sz="4" w:space="0" w:color="0C3868" w:themeColor="accent4"/>
          <w:left w:val="single" w:sz="4" w:space="0" w:color="0C3868" w:themeColor="accent4"/>
          <w:bottom w:val="single" w:sz="4" w:space="0" w:color="0C3868" w:themeColor="accent4"/>
          <w:right w:val="single" w:sz="4" w:space="0" w:color="0C3868" w:themeColor="accent4"/>
          <w:insideH w:val="nil"/>
          <w:insideV w:val="nil"/>
        </w:tcBorders>
        <w:shd w:val="clear" w:color="auto" w:fill="0C3868" w:themeFill="accent4"/>
      </w:tcPr>
    </w:tblStylePr>
    <w:tblStylePr w:type="lastRow">
      <w:rPr>
        <w:b/>
        <w:bCs/>
      </w:rPr>
      <w:tblPr/>
      <w:tcPr>
        <w:tcBorders>
          <w:top w:val="double" w:sz="4" w:space="0" w:color="0C3868" w:themeColor="accent4"/>
        </w:tcBorders>
      </w:tcPr>
    </w:tblStylePr>
    <w:tblStylePr w:type="firstCol">
      <w:rPr>
        <w:b/>
        <w:bCs/>
      </w:rPr>
    </w:tblStylePr>
    <w:tblStylePr w:type="lastCol">
      <w:rPr>
        <w:b/>
        <w:bCs/>
      </w:rPr>
    </w:tblStylePr>
  </w:style>
  <w:style w:type="table" w:customStyle="1" w:styleId="Gitternetztabelle4Akzent51">
    <w:name w:val="Gitternetztabelle 4 – Akzent 51"/>
    <w:basedOn w:val="Gitternetztabelle41"/>
    <w:uiPriority w:val="49"/>
    <w:rsid w:val="00415640"/>
    <w:tblPr>
      <w:tblBorders>
        <w:insideH w:val="single" w:sz="6" w:space="0" w:color="E6962C" w:themeColor="accent5"/>
      </w:tblBorders>
    </w:tblPr>
    <w:tcPr>
      <w:vAlign w:val="center"/>
    </w:tc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insideV w:val="nil"/>
        </w:tcBorders>
        <w:shd w:val="clear" w:color="auto" w:fill="E6962C" w:themeFill="accent5"/>
      </w:tcPr>
    </w:tblStylePr>
    <w:tblStylePr w:type="lastRow">
      <w:rPr>
        <w:b/>
        <w:bCs/>
      </w:rPr>
      <w:tblPr/>
      <w:tcPr>
        <w:tcBorders>
          <w:top w:val="double" w:sz="4" w:space="0" w:color="E6962C" w:themeColor="accent5"/>
        </w:tcBorders>
      </w:tcPr>
    </w:tblStylePr>
    <w:tblStylePr w:type="firstCol">
      <w:rPr>
        <w:b/>
        <w:bCs/>
      </w:rPr>
    </w:tblStylePr>
    <w:tblStylePr w:type="lastCol">
      <w:rPr>
        <w:b/>
        <w:bCs/>
      </w:rPr>
    </w:tblStylePr>
  </w:style>
  <w:style w:type="table" w:customStyle="1" w:styleId="Listentabelle4Akzent61">
    <w:name w:val="Listentabelle 4 – Akzent 61"/>
    <w:basedOn w:val="NormaleTabelle"/>
    <w:uiPriority w:val="49"/>
    <w:rsid w:val="00E05FF1"/>
    <w:tblPr>
      <w:tblStyleRowBandSize w:val="1"/>
      <w:tblStyleColBandSize w:val="1"/>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tcBorders>
        <w:shd w:val="clear" w:color="auto" w:fill="91C60E" w:themeFill="accent6"/>
      </w:tcPr>
    </w:tblStylePr>
    <w:tblStylePr w:type="lastRow">
      <w:rPr>
        <w:b/>
        <w:bCs/>
      </w:rPr>
      <w:tblPr/>
      <w:tcPr>
        <w:tcBorders>
          <w:top w:val="double" w:sz="4" w:space="0" w:color="C6F357" w:themeColor="accent6" w:themeTint="99"/>
        </w:tcBorders>
      </w:tcPr>
    </w:tblStylePr>
    <w:tblStylePr w:type="firstCol">
      <w:rPr>
        <w:b/>
        <w:bCs/>
      </w:rPr>
    </w:tblStylePr>
    <w:tblStylePr w:type="lastCol">
      <w:rPr>
        <w:b/>
        <w:bCs/>
      </w:rPr>
    </w:tblStylePr>
    <w:tblStylePr w:type="band1Horz">
      <w:tblPr/>
      <w:tcPr>
        <w:shd w:val="clear" w:color="auto" w:fill="ECFBC7" w:themeFill="accent6" w:themeFillTint="33"/>
      </w:tcPr>
    </w:tblStylePr>
  </w:style>
  <w:style w:type="table" w:customStyle="1" w:styleId="Gitternetztabelle4Akzent61">
    <w:name w:val="Gitternetztabelle 4 – Akzent 61"/>
    <w:basedOn w:val="Gitternetztabelle41"/>
    <w:uiPriority w:val="49"/>
    <w:rsid w:val="00415640"/>
    <w:tblPr>
      <w:tblBorders>
        <w:insideH w:val="single" w:sz="6" w:space="0" w:color="91C60E" w:themeColor="accent6"/>
      </w:tblBorders>
    </w:tblPr>
    <w:tcPr>
      <w:vAlign w:val="center"/>
    </w:tc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insideV w:val="nil"/>
        </w:tcBorders>
        <w:shd w:val="clear" w:color="auto" w:fill="91C60E" w:themeFill="accent6"/>
      </w:tcPr>
    </w:tblStylePr>
    <w:tblStylePr w:type="lastRow">
      <w:rPr>
        <w:b/>
        <w:bCs/>
      </w:rPr>
      <w:tblPr/>
      <w:tcPr>
        <w:tcBorders>
          <w:top w:val="double" w:sz="4" w:space="0" w:color="91C60E" w:themeColor="accent6"/>
        </w:tcBorders>
      </w:tcPr>
    </w:tblStylePr>
    <w:tblStylePr w:type="firstCol">
      <w:rPr>
        <w:b/>
        <w:bCs/>
      </w:rPr>
    </w:tblStylePr>
    <w:tblStylePr w:type="lastCol">
      <w:rPr>
        <w:b/>
        <w:bCs/>
      </w:rPr>
    </w:tblStylePr>
  </w:style>
  <w:style w:type="table" w:customStyle="1" w:styleId="TabellehellBlau1">
    <w:name w:val="Tabelle hell Blau 1"/>
    <w:basedOn w:val="Gitternetztabelle4Akzent11"/>
    <w:uiPriority w:val="99"/>
    <w:rsid w:val="00415640"/>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insideV w:val="nil"/>
        </w:tcBorders>
        <w:shd w:val="clear" w:color="auto" w:fill="5DAEDB" w:themeFill="accent1"/>
      </w:tcPr>
    </w:tblStylePr>
    <w:tblStylePr w:type="lastRow">
      <w:rPr>
        <w:b/>
        <w:bCs/>
      </w:rPr>
      <w:tblPr/>
      <w:tcPr>
        <w:tcBorders>
          <w:top w:val="double" w:sz="4" w:space="0" w:color="5DAEDB"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customStyle="1" w:styleId="TabellehellBlau2">
    <w:name w:val="Tabelle hell Blau 2"/>
    <w:basedOn w:val="Gitternetztabelle4Akzent21"/>
    <w:uiPriority w:val="99"/>
    <w:rsid w:val="00296A49"/>
    <w:tblPr/>
    <w:tcPr>
      <w:vAlign w:val="center"/>
    </w:tc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insideV w:val="nil"/>
        </w:tcBorders>
        <w:shd w:val="clear" w:color="auto" w:fill="009FCA" w:themeFill="accent2"/>
      </w:tcPr>
    </w:tblStylePr>
    <w:tblStylePr w:type="lastRow">
      <w:rPr>
        <w:b/>
        <w:bCs/>
      </w:rPr>
      <w:tblPr/>
      <w:tcPr>
        <w:tcBorders>
          <w:top w:val="double" w:sz="4" w:space="0" w:color="009FCA" w:themeColor="accent2"/>
        </w:tcBorders>
      </w:tcPr>
    </w:tblStylePr>
    <w:tblStylePr w:type="firstCol">
      <w:rPr>
        <w:b/>
        <w:bCs/>
      </w:rPr>
    </w:tblStylePr>
    <w:tblStylePr w:type="lastCol">
      <w:rPr>
        <w:b/>
        <w:bCs/>
      </w:rPr>
    </w:tblStylePr>
  </w:style>
  <w:style w:type="table" w:customStyle="1" w:styleId="TabellehellBlau3">
    <w:name w:val="Tabelle hell Blau 3"/>
    <w:basedOn w:val="Gitternetztabelle4Akzent31"/>
    <w:uiPriority w:val="99"/>
    <w:rsid w:val="00296A49"/>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insideV w:val="nil"/>
        </w:tcBorders>
        <w:shd w:val="clear" w:color="auto" w:fill="14639E" w:themeFill="accent3"/>
      </w:tcPr>
    </w:tblStylePr>
    <w:tblStylePr w:type="lastRow">
      <w:rPr>
        <w:b/>
        <w:bCs/>
      </w:rPr>
      <w:tblPr/>
      <w:tcPr>
        <w:tcBorders>
          <w:top w:val="double" w:sz="4" w:space="0" w:color="14639E" w:themeColor="accent3"/>
        </w:tcBorders>
      </w:tcPr>
    </w:tblStylePr>
    <w:tblStylePr w:type="firstCol">
      <w:rPr>
        <w:b/>
        <w:bCs/>
      </w:rPr>
    </w:tblStylePr>
    <w:tblStylePr w:type="lastCol">
      <w:rPr>
        <w:b/>
        <w:bCs/>
      </w:rPr>
    </w:tblStylePr>
    <w:tblStylePr w:type="band1Vert">
      <w:pPr>
        <w:jc w:val="left"/>
      </w:pPr>
    </w:tblStylePr>
  </w:style>
  <w:style w:type="table" w:customStyle="1" w:styleId="TabellehellOrange">
    <w:name w:val="Tabelle hell Orange"/>
    <w:basedOn w:val="Gitternetztabelle4Akzent51"/>
    <w:uiPriority w:val="99"/>
    <w:rsid w:val="00EE57AC"/>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insideV w:val="nil"/>
        </w:tcBorders>
        <w:shd w:val="clear" w:color="auto" w:fill="E6962C" w:themeFill="accent5"/>
      </w:tcPr>
    </w:tblStylePr>
    <w:tblStylePr w:type="lastRow">
      <w:rPr>
        <w:b/>
        <w:bCs/>
      </w:rPr>
      <w:tblPr/>
      <w:tcPr>
        <w:tcBorders>
          <w:top w:val="double" w:sz="4" w:space="0" w:color="E6962C" w:themeColor="accent5"/>
        </w:tcBorders>
      </w:tcPr>
    </w:tblStylePr>
    <w:tblStylePr w:type="firstCol">
      <w:rPr>
        <w:b/>
        <w:bCs/>
      </w:rPr>
    </w:tblStylePr>
    <w:tblStylePr w:type="lastCol">
      <w:rPr>
        <w:b/>
        <w:bCs/>
      </w:rPr>
    </w:tblStylePr>
  </w:style>
  <w:style w:type="table" w:customStyle="1" w:styleId="TabellehellGrn">
    <w:name w:val="Tabelle hell Grün"/>
    <w:basedOn w:val="Gitternetztabelle4Akzent61"/>
    <w:uiPriority w:val="99"/>
    <w:rsid w:val="00EE57AC"/>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insideV w:val="nil"/>
        </w:tcBorders>
        <w:shd w:val="clear" w:color="auto" w:fill="91C60E" w:themeFill="accent6"/>
      </w:tcPr>
    </w:tblStylePr>
    <w:tblStylePr w:type="lastRow">
      <w:rPr>
        <w:b/>
        <w:bCs/>
      </w:rPr>
      <w:tblPr/>
      <w:tcPr>
        <w:tcBorders>
          <w:top w:val="double" w:sz="4" w:space="0" w:color="91C60E" w:themeColor="accent6"/>
        </w:tcBorders>
      </w:tcPr>
    </w:tblStylePr>
    <w:tblStylePr w:type="firstCol">
      <w:rPr>
        <w:b/>
        <w:bCs/>
      </w:rPr>
    </w:tblStylePr>
    <w:tblStylePr w:type="lastCol">
      <w:rPr>
        <w:b/>
        <w:bCs/>
      </w:rPr>
    </w:tblStylePr>
  </w:style>
  <w:style w:type="table" w:customStyle="1" w:styleId="Listentabelle4Akzent11">
    <w:name w:val="Listentabelle 4 – Akzent 11"/>
    <w:basedOn w:val="NormaleTabelle"/>
    <w:uiPriority w:val="49"/>
    <w:rsid w:val="00E05FF1"/>
    <w:tblPr>
      <w:tblStyleRowBandSize w:val="1"/>
      <w:tblStyleColBandSize w:val="1"/>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tcBorders>
        <w:shd w:val="clear" w:color="auto" w:fill="5DAEDB" w:themeFill="accent1"/>
      </w:tcPr>
    </w:tblStylePr>
    <w:tblStylePr w:type="lastRow">
      <w:rPr>
        <w:b/>
        <w:bCs/>
      </w:rPr>
      <w:tblPr/>
      <w:tcPr>
        <w:tcBorders>
          <w:top w:val="double" w:sz="4" w:space="0" w:color="9DCEE9" w:themeColor="accent1" w:themeTint="99"/>
        </w:tcBorders>
      </w:tcPr>
    </w:tblStylePr>
    <w:tblStylePr w:type="firstCol">
      <w:rPr>
        <w:b/>
        <w:bCs/>
      </w:rPr>
    </w:tblStylePr>
    <w:tblStylePr w:type="lastCol">
      <w:rPr>
        <w:b/>
        <w:bCs/>
      </w:rPr>
    </w:tblStylePr>
    <w:tblStylePr w:type="band1Horz">
      <w:tblPr/>
      <w:tcPr>
        <w:shd w:val="clear" w:color="auto" w:fill="DEEEF7" w:themeFill="accent1" w:themeFillTint="33"/>
      </w:tcPr>
    </w:tblStylePr>
  </w:style>
  <w:style w:type="table" w:customStyle="1" w:styleId="TabellemittelBlau1">
    <w:name w:val="Tabelle mittel Blau 1"/>
    <w:basedOn w:val="Listentabelle4Akzent11"/>
    <w:uiPriority w:val="99"/>
    <w:rsid w:val="007B03BC"/>
    <w:tblPr/>
    <w:tblStylePr w:type="firstRow">
      <w:rPr>
        <w:b/>
        <w:bCs/>
        <w:color w:val="FFFFFF" w:themeColor="background1"/>
      </w:rPr>
      <w:tblPr/>
      <w:tcPr>
        <w:tcBorders>
          <w:top w:val="single" w:sz="4" w:space="0" w:color="5DAEDB" w:themeColor="accent1"/>
          <w:left w:val="single" w:sz="4" w:space="0" w:color="5DAEDB" w:themeColor="accent1"/>
          <w:bottom w:val="single" w:sz="4" w:space="0" w:color="5DAEDB" w:themeColor="accent1"/>
          <w:right w:val="single" w:sz="4" w:space="0" w:color="5DAEDB" w:themeColor="accent1"/>
          <w:insideH w:val="nil"/>
        </w:tcBorders>
        <w:shd w:val="clear" w:color="auto" w:fill="5DAEDB" w:themeFill="accent1"/>
      </w:tcPr>
    </w:tblStylePr>
    <w:tblStylePr w:type="lastRow">
      <w:rPr>
        <w:b/>
        <w:bCs/>
      </w:rPr>
      <w:tblPr/>
      <w:tcPr>
        <w:tcBorders>
          <w:top w:val="double" w:sz="4" w:space="0" w:color="9DCEE9" w:themeColor="accent1" w:themeTint="99"/>
        </w:tcBorders>
      </w:tcPr>
    </w:tblStylePr>
    <w:tblStylePr w:type="firstCol">
      <w:rPr>
        <w:b/>
        <w:bCs/>
      </w:rPr>
    </w:tblStylePr>
    <w:tblStylePr w:type="lastCol">
      <w:rPr>
        <w:b/>
        <w:bCs/>
      </w:rPr>
    </w:tblStylePr>
    <w:tblStylePr w:type="band1Vert">
      <w:tblPr/>
      <w:tcPr>
        <w:shd w:val="clear" w:color="auto" w:fill="DEEEF7" w:themeFill="accent1" w:themeFillTint="33"/>
      </w:tcPr>
    </w:tblStylePr>
    <w:tblStylePr w:type="band1Horz">
      <w:tblPr/>
      <w:tcPr>
        <w:shd w:val="clear" w:color="auto" w:fill="DEEEF7" w:themeFill="accent1" w:themeFillTint="33"/>
      </w:tcPr>
    </w:tblStylePr>
  </w:style>
  <w:style w:type="table" w:customStyle="1" w:styleId="Listentabelle4Akzent21">
    <w:name w:val="Listentabelle 4 – Akzent 21"/>
    <w:basedOn w:val="NormaleTabelle"/>
    <w:uiPriority w:val="49"/>
    <w:rsid w:val="00E05FF1"/>
    <w:tblPr>
      <w:tblStyleRowBandSize w:val="1"/>
      <w:tblStyleColBandSize w:val="1"/>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tcBorders>
        <w:shd w:val="clear" w:color="auto" w:fill="009FCA" w:themeFill="accent2"/>
      </w:tcPr>
    </w:tblStylePr>
    <w:tblStylePr w:type="lastRow">
      <w:rPr>
        <w:b/>
        <w:bCs/>
      </w:rPr>
      <w:tblPr/>
      <w:tcPr>
        <w:tcBorders>
          <w:top w:val="double" w:sz="4" w:space="0" w:color="46D7FF" w:themeColor="accent2" w:themeTint="99"/>
        </w:tcBorders>
      </w:tcPr>
    </w:tblStylePr>
    <w:tblStylePr w:type="firstCol">
      <w:rPr>
        <w:b/>
        <w:bCs/>
      </w:rPr>
    </w:tblStylePr>
    <w:tblStylePr w:type="lastCol">
      <w:rPr>
        <w:b/>
        <w:bCs/>
      </w:rPr>
    </w:tblStylePr>
    <w:tblStylePr w:type="band1Horz">
      <w:tblPr/>
      <w:tcPr>
        <w:shd w:val="clear" w:color="auto" w:fill="C1F1FF" w:themeFill="accent2" w:themeFillTint="33"/>
      </w:tcPr>
    </w:tblStylePr>
  </w:style>
  <w:style w:type="table" w:customStyle="1" w:styleId="TabellemittelBlau2">
    <w:name w:val="Tabelle mittel Blau 2"/>
    <w:basedOn w:val="Listentabelle4Akzent21"/>
    <w:uiPriority w:val="99"/>
    <w:rsid w:val="007B03BC"/>
    <w:tblPr/>
    <w:tblStylePr w:type="firstRow">
      <w:rPr>
        <w:b/>
        <w:bCs/>
        <w:color w:val="FFFFFF" w:themeColor="background1"/>
      </w:rPr>
      <w:tblPr/>
      <w:tcPr>
        <w:tcBorders>
          <w:top w:val="single" w:sz="4" w:space="0" w:color="009FCA" w:themeColor="accent2"/>
          <w:left w:val="single" w:sz="4" w:space="0" w:color="009FCA" w:themeColor="accent2"/>
          <w:bottom w:val="single" w:sz="4" w:space="0" w:color="009FCA" w:themeColor="accent2"/>
          <w:right w:val="single" w:sz="4" w:space="0" w:color="009FCA" w:themeColor="accent2"/>
          <w:insideH w:val="nil"/>
        </w:tcBorders>
        <w:shd w:val="clear" w:color="auto" w:fill="009FCA" w:themeFill="accent2"/>
      </w:tcPr>
    </w:tblStylePr>
    <w:tblStylePr w:type="lastRow">
      <w:rPr>
        <w:b/>
        <w:bCs/>
      </w:rPr>
      <w:tblPr/>
      <w:tcPr>
        <w:tcBorders>
          <w:top w:val="double" w:sz="4" w:space="0" w:color="46D7FF" w:themeColor="accent2" w:themeTint="99"/>
        </w:tcBorders>
      </w:tcPr>
    </w:tblStylePr>
    <w:tblStylePr w:type="firstCol">
      <w:rPr>
        <w:b/>
        <w:bCs/>
      </w:rPr>
    </w:tblStylePr>
    <w:tblStylePr w:type="lastCol">
      <w:rPr>
        <w:b/>
        <w:bCs/>
      </w:rPr>
    </w:tblStylePr>
    <w:tblStylePr w:type="band1Vert">
      <w:tblPr/>
      <w:tcPr>
        <w:shd w:val="clear" w:color="auto" w:fill="C1F1FF" w:themeFill="accent2" w:themeFillTint="33"/>
      </w:tcPr>
    </w:tblStylePr>
    <w:tblStylePr w:type="band1Horz">
      <w:tblPr/>
      <w:tcPr>
        <w:shd w:val="clear" w:color="auto" w:fill="C1F1FF" w:themeFill="accent2" w:themeFillTint="33"/>
      </w:tcPr>
    </w:tblStylePr>
  </w:style>
  <w:style w:type="table" w:customStyle="1" w:styleId="TabellemittelBlau3">
    <w:name w:val="Tabelle mittel Blau 3"/>
    <w:basedOn w:val="Listentabelle4Akzent31"/>
    <w:uiPriority w:val="99"/>
    <w:rsid w:val="007B03BC"/>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tcBorders>
        <w:shd w:val="clear" w:color="auto" w:fill="14639E" w:themeFill="accent3"/>
      </w:tcPr>
    </w:tblStylePr>
    <w:tblStylePr w:type="lastRow">
      <w:rPr>
        <w:b/>
        <w:bCs/>
      </w:rPr>
      <w:tblPr/>
      <w:tcPr>
        <w:tcBorders>
          <w:top w:val="double" w:sz="4" w:space="0" w:color="4EA5E8" w:themeColor="accent3" w:themeTint="99"/>
        </w:tcBorders>
      </w:tcPr>
    </w:tblStylePr>
    <w:tblStylePr w:type="firstCol">
      <w:rPr>
        <w:b/>
        <w:bCs/>
      </w:rPr>
    </w:tblStylePr>
    <w:tblStylePr w:type="lastCol">
      <w:rPr>
        <w:b/>
        <w:bCs/>
      </w:rPr>
    </w:tblStylePr>
    <w:tblStylePr w:type="band1Horz">
      <w:tblPr/>
      <w:tcPr>
        <w:shd w:val="clear" w:color="auto" w:fill="C3E1F7" w:themeFill="accent3" w:themeFillTint="33"/>
      </w:tcPr>
    </w:tblStylePr>
  </w:style>
  <w:style w:type="table" w:customStyle="1" w:styleId="Listentabelle4Akzent51">
    <w:name w:val="Listentabelle 4 – Akzent 51"/>
    <w:basedOn w:val="NormaleTabelle"/>
    <w:uiPriority w:val="49"/>
    <w:rsid w:val="00E05FF1"/>
    <w:tblPr>
      <w:tblStyleRowBandSize w:val="1"/>
      <w:tblStyleColBandSize w:val="1"/>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tcBorders>
        <w:shd w:val="clear" w:color="auto" w:fill="E6962C" w:themeFill="accent5"/>
      </w:tcPr>
    </w:tblStylePr>
    <w:tblStylePr w:type="lastRow">
      <w:rPr>
        <w:b/>
        <w:bCs/>
      </w:rPr>
      <w:tblPr/>
      <w:tcPr>
        <w:tcBorders>
          <w:top w:val="double" w:sz="4" w:space="0" w:color="F0BF80" w:themeColor="accent5" w:themeTint="99"/>
        </w:tcBorders>
      </w:tcPr>
    </w:tblStylePr>
    <w:tblStylePr w:type="firstCol">
      <w:rPr>
        <w:b/>
        <w:bCs/>
      </w:rPr>
    </w:tblStylePr>
    <w:tblStylePr w:type="lastCol">
      <w:rPr>
        <w:b/>
        <w:bCs/>
      </w:rPr>
    </w:tblStylePr>
    <w:tblStylePr w:type="band1Horz">
      <w:tblPr/>
      <w:tcPr>
        <w:shd w:val="clear" w:color="auto" w:fill="FAE9D4" w:themeFill="accent5" w:themeFillTint="33"/>
      </w:tcPr>
    </w:tblStylePr>
  </w:style>
  <w:style w:type="table" w:customStyle="1" w:styleId="Listentabelle4Akzent31">
    <w:name w:val="Listentabelle 4 – Akzent 31"/>
    <w:basedOn w:val="NormaleTabelle"/>
    <w:uiPriority w:val="49"/>
    <w:rsid w:val="00E05FF1"/>
    <w:tblPr>
      <w:tblStyleRowBandSize w:val="1"/>
      <w:tblStyleColBandSize w:val="1"/>
    </w:tblPr>
    <w:tblStylePr w:type="firstRow">
      <w:rPr>
        <w:b/>
        <w:bCs/>
        <w:color w:val="FFFFFF" w:themeColor="background1"/>
      </w:rPr>
      <w:tblPr/>
      <w:tcPr>
        <w:tcBorders>
          <w:top w:val="single" w:sz="4" w:space="0" w:color="14639E" w:themeColor="accent3"/>
          <w:left w:val="single" w:sz="4" w:space="0" w:color="14639E" w:themeColor="accent3"/>
          <w:bottom w:val="single" w:sz="4" w:space="0" w:color="14639E" w:themeColor="accent3"/>
          <w:right w:val="single" w:sz="4" w:space="0" w:color="14639E" w:themeColor="accent3"/>
          <w:insideH w:val="nil"/>
        </w:tcBorders>
        <w:shd w:val="clear" w:color="auto" w:fill="14639E" w:themeFill="accent3"/>
      </w:tcPr>
    </w:tblStylePr>
    <w:tblStylePr w:type="lastRow">
      <w:rPr>
        <w:b/>
        <w:bCs/>
      </w:rPr>
      <w:tblPr/>
      <w:tcPr>
        <w:tcBorders>
          <w:top w:val="double" w:sz="4" w:space="0" w:color="4EA5E8" w:themeColor="accent3" w:themeTint="99"/>
        </w:tcBorders>
      </w:tcPr>
    </w:tblStylePr>
    <w:tblStylePr w:type="firstCol">
      <w:rPr>
        <w:b/>
        <w:bCs/>
      </w:rPr>
    </w:tblStylePr>
    <w:tblStylePr w:type="lastCol">
      <w:rPr>
        <w:b/>
        <w:bCs/>
      </w:rPr>
    </w:tblStylePr>
    <w:tblStylePr w:type="band1Horz">
      <w:tblPr/>
      <w:tcPr>
        <w:shd w:val="clear" w:color="auto" w:fill="C3E1F7" w:themeFill="accent3" w:themeFillTint="33"/>
      </w:tcPr>
    </w:tblStylePr>
  </w:style>
  <w:style w:type="table" w:customStyle="1" w:styleId="TabellemittelOrange">
    <w:name w:val="Tabelle mittel Orange"/>
    <w:basedOn w:val="Listentabelle4Akzent51"/>
    <w:uiPriority w:val="99"/>
    <w:rsid w:val="007B03BC"/>
    <w:tblPr/>
    <w:tblStylePr w:type="firstRow">
      <w:rPr>
        <w:b/>
        <w:bCs/>
        <w:color w:val="FFFFFF" w:themeColor="background1"/>
      </w:rPr>
      <w:tblPr/>
      <w:tcPr>
        <w:tcBorders>
          <w:top w:val="single" w:sz="4" w:space="0" w:color="E6962C" w:themeColor="accent5"/>
          <w:left w:val="single" w:sz="4" w:space="0" w:color="E6962C" w:themeColor="accent5"/>
          <w:bottom w:val="single" w:sz="4" w:space="0" w:color="E6962C" w:themeColor="accent5"/>
          <w:right w:val="single" w:sz="4" w:space="0" w:color="E6962C" w:themeColor="accent5"/>
          <w:insideH w:val="nil"/>
        </w:tcBorders>
        <w:shd w:val="clear" w:color="auto" w:fill="E6962C" w:themeFill="accent5"/>
      </w:tcPr>
    </w:tblStylePr>
    <w:tblStylePr w:type="lastRow">
      <w:rPr>
        <w:b/>
        <w:bCs/>
      </w:rPr>
      <w:tblPr/>
      <w:tcPr>
        <w:tcBorders>
          <w:top w:val="double" w:sz="4" w:space="0" w:color="F0BF80" w:themeColor="accent5" w:themeTint="99"/>
        </w:tcBorders>
      </w:tcPr>
    </w:tblStylePr>
    <w:tblStylePr w:type="firstCol">
      <w:rPr>
        <w:b/>
        <w:bCs/>
      </w:rPr>
    </w:tblStylePr>
    <w:tblStylePr w:type="lastCol">
      <w:rPr>
        <w:b/>
        <w:bCs/>
      </w:rPr>
    </w:tblStylePr>
    <w:tblStylePr w:type="band1Vert">
      <w:tblPr/>
      <w:tcPr>
        <w:shd w:val="clear" w:color="auto" w:fill="FAE9D4" w:themeFill="accent5" w:themeFillTint="33"/>
      </w:tcPr>
    </w:tblStylePr>
    <w:tblStylePr w:type="band1Horz">
      <w:tblPr/>
      <w:tcPr>
        <w:shd w:val="clear" w:color="auto" w:fill="FAE9D4" w:themeFill="accent5" w:themeFillTint="33"/>
      </w:tcPr>
    </w:tblStylePr>
  </w:style>
  <w:style w:type="table" w:customStyle="1" w:styleId="TabellemittelGrn">
    <w:name w:val="Tabelle mittel Grün"/>
    <w:basedOn w:val="Listentabelle4Akzent61"/>
    <w:uiPriority w:val="99"/>
    <w:rsid w:val="007B03BC"/>
    <w:tblPr/>
    <w:tblStylePr w:type="firstRow">
      <w:rPr>
        <w:b/>
        <w:bCs/>
        <w:color w:val="FFFFFF" w:themeColor="background1"/>
      </w:rPr>
      <w:tblPr/>
      <w:tcPr>
        <w:tcBorders>
          <w:top w:val="single" w:sz="4" w:space="0" w:color="91C60E" w:themeColor="accent6"/>
          <w:left w:val="single" w:sz="4" w:space="0" w:color="91C60E" w:themeColor="accent6"/>
          <w:bottom w:val="single" w:sz="4" w:space="0" w:color="91C60E" w:themeColor="accent6"/>
          <w:right w:val="single" w:sz="4" w:space="0" w:color="91C60E" w:themeColor="accent6"/>
          <w:insideH w:val="nil"/>
        </w:tcBorders>
        <w:shd w:val="clear" w:color="auto" w:fill="91C60E" w:themeFill="accent6"/>
      </w:tcPr>
    </w:tblStylePr>
    <w:tblStylePr w:type="lastRow">
      <w:rPr>
        <w:b/>
        <w:bCs/>
      </w:rPr>
      <w:tblPr/>
      <w:tcPr>
        <w:tcBorders>
          <w:top w:val="double" w:sz="4" w:space="0" w:color="C6F357" w:themeColor="accent6" w:themeTint="99"/>
        </w:tcBorders>
      </w:tcPr>
    </w:tblStylePr>
    <w:tblStylePr w:type="firstCol">
      <w:rPr>
        <w:b/>
        <w:bCs/>
      </w:rPr>
    </w:tblStylePr>
    <w:tblStylePr w:type="lastCol">
      <w:rPr>
        <w:b/>
        <w:bCs/>
      </w:rPr>
    </w:tblStylePr>
    <w:tblStylePr w:type="band1Vert">
      <w:tblPr/>
      <w:tcPr>
        <w:shd w:val="clear" w:color="auto" w:fill="ECFBC7" w:themeFill="accent6" w:themeFillTint="33"/>
      </w:tcPr>
    </w:tblStylePr>
    <w:tblStylePr w:type="band1Horz">
      <w:tblPr/>
      <w:tcPr>
        <w:shd w:val="clear" w:color="auto" w:fill="ECFBC7" w:themeFill="accent6" w:themeFillTint="33"/>
      </w:tcPr>
    </w:tblStylePr>
  </w:style>
  <w:style w:type="character" w:customStyle="1" w:styleId="KopfzeileUnterzeileZchn">
    <w:name w:val="Kopfzeile Unterzeile Zchn"/>
    <w:basedOn w:val="Absatz-Standardschriftart"/>
    <w:link w:val="KopfzeileUnterzeile"/>
    <w:uiPriority w:val="38"/>
    <w:semiHidden/>
    <w:rsid w:val="006F27F1"/>
  </w:style>
  <w:style w:type="character" w:customStyle="1" w:styleId="TabelleTextkrperZchn">
    <w:name w:val="Tabelle Textkörper Zchn"/>
    <w:basedOn w:val="Absatz-Standardschriftart"/>
    <w:link w:val="TabelleTextkrper"/>
    <w:rsid w:val="006F27F1"/>
  </w:style>
  <w:style w:type="character" w:customStyle="1" w:styleId="TabelleTitelzeileZchn">
    <w:name w:val="Tabelle Titelzeile Zchn"/>
    <w:basedOn w:val="TabelleTextkrperZchn"/>
    <w:link w:val="TabelleTitelzeile"/>
    <w:rsid w:val="006F27F1"/>
    <w:rPr>
      <w:b/>
      <w:bCs/>
    </w:rPr>
  </w:style>
  <w:style w:type="table" w:customStyle="1" w:styleId="EinfacheTabelle11">
    <w:name w:val="Einfache Tabelle 11"/>
    <w:basedOn w:val="NormaleTabelle"/>
    <w:uiPriority w:val="41"/>
    <w:rsid w:val="00B733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pfzeileohneDokumenttitel">
    <w:name w:val="Kopfzeile_ohne_Dokumenttitel"/>
    <w:uiPriority w:val="38"/>
    <w:semiHidden/>
    <w:rsid w:val="00215E8A"/>
    <w:pPr>
      <w:tabs>
        <w:tab w:val="center" w:pos="4820"/>
        <w:tab w:val="right" w:pos="9869"/>
      </w:tabs>
    </w:pPr>
    <w:rPr>
      <w:sz w:val="26"/>
    </w:rPr>
  </w:style>
  <w:style w:type="paragraph" w:styleId="Index1">
    <w:name w:val="index 1"/>
    <w:basedOn w:val="Standard"/>
    <w:next w:val="Standard"/>
    <w:autoRedefine/>
    <w:uiPriority w:val="99"/>
    <w:semiHidden/>
    <w:unhideWhenUsed/>
    <w:rsid w:val="00C967B5"/>
    <w:pPr>
      <w:spacing w:after="0"/>
      <w:ind w:left="220" w:hanging="220"/>
    </w:pPr>
  </w:style>
  <w:style w:type="table" w:customStyle="1" w:styleId="Tabellenraster1">
    <w:name w:val="Tabellenraster1"/>
    <w:basedOn w:val="NormaleTabelle"/>
    <w:next w:val="Tabellenraster"/>
    <w:rsid w:val="00343620"/>
    <w:pPr>
      <w:spacing w:before="60" w:after="60"/>
    </w:pPr>
    <w:tblPr>
      <w:tblBorders>
        <w:insideH w:val="single" w:sz="4" w:space="0" w:color="auto"/>
      </w:tblBorders>
    </w:tblPr>
    <w:tblStylePr w:type="firstRow">
      <w:pPr>
        <w:jc w:val="left"/>
      </w:pPr>
      <w:rPr>
        <w:rFonts w:asciiTheme="majorHAnsi" w:hAnsiTheme="majorHAnsi"/>
        <w:b/>
        <w:sz w:val="22"/>
      </w:rPr>
    </w:tblStylePr>
  </w:style>
  <w:style w:type="paragraph" w:styleId="StandardWeb">
    <w:name w:val="Normal (Web)"/>
    <w:basedOn w:val="Standard"/>
    <w:uiPriority w:val="99"/>
    <w:semiHidden/>
    <w:unhideWhenUsed/>
    <w:rsid w:val="008008B5"/>
    <w:pPr>
      <w:spacing w:before="100" w:beforeAutospacing="1" w:afterAutospacing="1"/>
    </w:pPr>
    <w:rPr>
      <w:rFonts w:ascii="Times New Roman" w:eastAsiaTheme="minorEastAsia" w:hAnsi="Times New Roman"/>
      <w:sz w:val="24"/>
      <w:szCs w:val="24"/>
    </w:rPr>
  </w:style>
  <w:style w:type="character" w:customStyle="1" w:styleId="KeinLeerraumZchn">
    <w:name w:val="Kein Leerraum Zchn"/>
    <w:basedOn w:val="Absatz-Standardschriftart"/>
    <w:link w:val="KeinLeerraum"/>
    <w:uiPriority w:val="1"/>
    <w:rsid w:val="0080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3573">
      <w:bodyDiv w:val="1"/>
      <w:marLeft w:val="0"/>
      <w:marRight w:val="0"/>
      <w:marTop w:val="0"/>
      <w:marBottom w:val="0"/>
      <w:divBdr>
        <w:top w:val="none" w:sz="0" w:space="0" w:color="auto"/>
        <w:left w:val="none" w:sz="0" w:space="0" w:color="auto"/>
        <w:bottom w:val="none" w:sz="0" w:space="0" w:color="auto"/>
        <w:right w:val="none" w:sz="0" w:space="0" w:color="auto"/>
      </w:divBdr>
    </w:div>
    <w:div w:id="162162839">
      <w:bodyDiv w:val="1"/>
      <w:marLeft w:val="0"/>
      <w:marRight w:val="0"/>
      <w:marTop w:val="0"/>
      <w:marBottom w:val="0"/>
      <w:divBdr>
        <w:top w:val="none" w:sz="0" w:space="0" w:color="auto"/>
        <w:left w:val="none" w:sz="0" w:space="0" w:color="auto"/>
        <w:bottom w:val="none" w:sz="0" w:space="0" w:color="auto"/>
        <w:right w:val="none" w:sz="0" w:space="0" w:color="auto"/>
      </w:divBdr>
    </w:div>
    <w:div w:id="177543229">
      <w:bodyDiv w:val="1"/>
      <w:marLeft w:val="0"/>
      <w:marRight w:val="0"/>
      <w:marTop w:val="0"/>
      <w:marBottom w:val="0"/>
      <w:divBdr>
        <w:top w:val="none" w:sz="0" w:space="0" w:color="auto"/>
        <w:left w:val="none" w:sz="0" w:space="0" w:color="auto"/>
        <w:bottom w:val="none" w:sz="0" w:space="0" w:color="auto"/>
        <w:right w:val="none" w:sz="0" w:space="0" w:color="auto"/>
      </w:divBdr>
    </w:div>
    <w:div w:id="206380041">
      <w:bodyDiv w:val="1"/>
      <w:marLeft w:val="0"/>
      <w:marRight w:val="0"/>
      <w:marTop w:val="0"/>
      <w:marBottom w:val="0"/>
      <w:divBdr>
        <w:top w:val="none" w:sz="0" w:space="0" w:color="auto"/>
        <w:left w:val="none" w:sz="0" w:space="0" w:color="auto"/>
        <w:bottom w:val="none" w:sz="0" w:space="0" w:color="auto"/>
        <w:right w:val="none" w:sz="0" w:space="0" w:color="auto"/>
      </w:divBdr>
    </w:div>
    <w:div w:id="328169703">
      <w:bodyDiv w:val="1"/>
      <w:marLeft w:val="0"/>
      <w:marRight w:val="0"/>
      <w:marTop w:val="0"/>
      <w:marBottom w:val="0"/>
      <w:divBdr>
        <w:top w:val="none" w:sz="0" w:space="0" w:color="auto"/>
        <w:left w:val="none" w:sz="0" w:space="0" w:color="auto"/>
        <w:bottom w:val="none" w:sz="0" w:space="0" w:color="auto"/>
        <w:right w:val="none" w:sz="0" w:space="0" w:color="auto"/>
      </w:divBdr>
    </w:div>
    <w:div w:id="389041820">
      <w:bodyDiv w:val="1"/>
      <w:marLeft w:val="0"/>
      <w:marRight w:val="0"/>
      <w:marTop w:val="0"/>
      <w:marBottom w:val="0"/>
      <w:divBdr>
        <w:top w:val="none" w:sz="0" w:space="0" w:color="auto"/>
        <w:left w:val="none" w:sz="0" w:space="0" w:color="auto"/>
        <w:bottom w:val="none" w:sz="0" w:space="0" w:color="auto"/>
        <w:right w:val="none" w:sz="0" w:space="0" w:color="auto"/>
      </w:divBdr>
    </w:div>
    <w:div w:id="482553486">
      <w:bodyDiv w:val="1"/>
      <w:marLeft w:val="0"/>
      <w:marRight w:val="0"/>
      <w:marTop w:val="0"/>
      <w:marBottom w:val="0"/>
      <w:divBdr>
        <w:top w:val="none" w:sz="0" w:space="0" w:color="auto"/>
        <w:left w:val="none" w:sz="0" w:space="0" w:color="auto"/>
        <w:bottom w:val="none" w:sz="0" w:space="0" w:color="auto"/>
        <w:right w:val="none" w:sz="0" w:space="0" w:color="auto"/>
      </w:divBdr>
    </w:div>
    <w:div w:id="531193543">
      <w:bodyDiv w:val="1"/>
      <w:marLeft w:val="0"/>
      <w:marRight w:val="0"/>
      <w:marTop w:val="0"/>
      <w:marBottom w:val="0"/>
      <w:divBdr>
        <w:top w:val="none" w:sz="0" w:space="0" w:color="auto"/>
        <w:left w:val="none" w:sz="0" w:space="0" w:color="auto"/>
        <w:bottom w:val="none" w:sz="0" w:space="0" w:color="auto"/>
        <w:right w:val="none" w:sz="0" w:space="0" w:color="auto"/>
      </w:divBdr>
    </w:div>
    <w:div w:id="544415709">
      <w:bodyDiv w:val="1"/>
      <w:marLeft w:val="0"/>
      <w:marRight w:val="0"/>
      <w:marTop w:val="0"/>
      <w:marBottom w:val="0"/>
      <w:divBdr>
        <w:top w:val="none" w:sz="0" w:space="0" w:color="auto"/>
        <w:left w:val="none" w:sz="0" w:space="0" w:color="auto"/>
        <w:bottom w:val="none" w:sz="0" w:space="0" w:color="auto"/>
        <w:right w:val="none" w:sz="0" w:space="0" w:color="auto"/>
      </w:divBdr>
    </w:div>
    <w:div w:id="571232915">
      <w:bodyDiv w:val="1"/>
      <w:marLeft w:val="0"/>
      <w:marRight w:val="0"/>
      <w:marTop w:val="0"/>
      <w:marBottom w:val="0"/>
      <w:divBdr>
        <w:top w:val="none" w:sz="0" w:space="0" w:color="auto"/>
        <w:left w:val="none" w:sz="0" w:space="0" w:color="auto"/>
        <w:bottom w:val="none" w:sz="0" w:space="0" w:color="auto"/>
        <w:right w:val="none" w:sz="0" w:space="0" w:color="auto"/>
      </w:divBdr>
    </w:div>
    <w:div w:id="580067237">
      <w:bodyDiv w:val="1"/>
      <w:marLeft w:val="0"/>
      <w:marRight w:val="0"/>
      <w:marTop w:val="0"/>
      <w:marBottom w:val="0"/>
      <w:divBdr>
        <w:top w:val="none" w:sz="0" w:space="0" w:color="auto"/>
        <w:left w:val="none" w:sz="0" w:space="0" w:color="auto"/>
        <w:bottom w:val="none" w:sz="0" w:space="0" w:color="auto"/>
        <w:right w:val="none" w:sz="0" w:space="0" w:color="auto"/>
      </w:divBdr>
    </w:div>
    <w:div w:id="582181434">
      <w:bodyDiv w:val="1"/>
      <w:marLeft w:val="0"/>
      <w:marRight w:val="0"/>
      <w:marTop w:val="0"/>
      <w:marBottom w:val="0"/>
      <w:divBdr>
        <w:top w:val="none" w:sz="0" w:space="0" w:color="auto"/>
        <w:left w:val="none" w:sz="0" w:space="0" w:color="auto"/>
        <w:bottom w:val="none" w:sz="0" w:space="0" w:color="auto"/>
        <w:right w:val="none" w:sz="0" w:space="0" w:color="auto"/>
      </w:divBdr>
    </w:div>
    <w:div w:id="601644340">
      <w:bodyDiv w:val="1"/>
      <w:marLeft w:val="0"/>
      <w:marRight w:val="0"/>
      <w:marTop w:val="0"/>
      <w:marBottom w:val="0"/>
      <w:divBdr>
        <w:top w:val="none" w:sz="0" w:space="0" w:color="auto"/>
        <w:left w:val="none" w:sz="0" w:space="0" w:color="auto"/>
        <w:bottom w:val="none" w:sz="0" w:space="0" w:color="auto"/>
        <w:right w:val="none" w:sz="0" w:space="0" w:color="auto"/>
      </w:divBdr>
    </w:div>
    <w:div w:id="651717245">
      <w:bodyDiv w:val="1"/>
      <w:marLeft w:val="0"/>
      <w:marRight w:val="0"/>
      <w:marTop w:val="0"/>
      <w:marBottom w:val="0"/>
      <w:divBdr>
        <w:top w:val="none" w:sz="0" w:space="0" w:color="auto"/>
        <w:left w:val="none" w:sz="0" w:space="0" w:color="auto"/>
        <w:bottom w:val="none" w:sz="0" w:space="0" w:color="auto"/>
        <w:right w:val="none" w:sz="0" w:space="0" w:color="auto"/>
      </w:divBdr>
    </w:div>
    <w:div w:id="739013599">
      <w:bodyDiv w:val="1"/>
      <w:marLeft w:val="0"/>
      <w:marRight w:val="0"/>
      <w:marTop w:val="0"/>
      <w:marBottom w:val="0"/>
      <w:divBdr>
        <w:top w:val="none" w:sz="0" w:space="0" w:color="auto"/>
        <w:left w:val="none" w:sz="0" w:space="0" w:color="auto"/>
        <w:bottom w:val="none" w:sz="0" w:space="0" w:color="auto"/>
        <w:right w:val="none" w:sz="0" w:space="0" w:color="auto"/>
      </w:divBdr>
    </w:div>
    <w:div w:id="747773969">
      <w:bodyDiv w:val="1"/>
      <w:marLeft w:val="0"/>
      <w:marRight w:val="0"/>
      <w:marTop w:val="0"/>
      <w:marBottom w:val="0"/>
      <w:divBdr>
        <w:top w:val="none" w:sz="0" w:space="0" w:color="auto"/>
        <w:left w:val="none" w:sz="0" w:space="0" w:color="auto"/>
        <w:bottom w:val="none" w:sz="0" w:space="0" w:color="auto"/>
        <w:right w:val="none" w:sz="0" w:space="0" w:color="auto"/>
      </w:divBdr>
    </w:div>
    <w:div w:id="787048353">
      <w:bodyDiv w:val="1"/>
      <w:marLeft w:val="0"/>
      <w:marRight w:val="0"/>
      <w:marTop w:val="0"/>
      <w:marBottom w:val="0"/>
      <w:divBdr>
        <w:top w:val="none" w:sz="0" w:space="0" w:color="auto"/>
        <w:left w:val="none" w:sz="0" w:space="0" w:color="auto"/>
        <w:bottom w:val="none" w:sz="0" w:space="0" w:color="auto"/>
        <w:right w:val="none" w:sz="0" w:space="0" w:color="auto"/>
      </w:divBdr>
    </w:div>
    <w:div w:id="833883105">
      <w:bodyDiv w:val="1"/>
      <w:marLeft w:val="0"/>
      <w:marRight w:val="0"/>
      <w:marTop w:val="0"/>
      <w:marBottom w:val="0"/>
      <w:divBdr>
        <w:top w:val="none" w:sz="0" w:space="0" w:color="auto"/>
        <w:left w:val="none" w:sz="0" w:space="0" w:color="auto"/>
        <w:bottom w:val="none" w:sz="0" w:space="0" w:color="auto"/>
        <w:right w:val="none" w:sz="0" w:space="0" w:color="auto"/>
      </w:divBdr>
    </w:div>
    <w:div w:id="845560210">
      <w:bodyDiv w:val="1"/>
      <w:marLeft w:val="0"/>
      <w:marRight w:val="0"/>
      <w:marTop w:val="0"/>
      <w:marBottom w:val="0"/>
      <w:divBdr>
        <w:top w:val="none" w:sz="0" w:space="0" w:color="auto"/>
        <w:left w:val="none" w:sz="0" w:space="0" w:color="auto"/>
        <w:bottom w:val="none" w:sz="0" w:space="0" w:color="auto"/>
        <w:right w:val="none" w:sz="0" w:space="0" w:color="auto"/>
      </w:divBdr>
    </w:div>
    <w:div w:id="860782134">
      <w:bodyDiv w:val="1"/>
      <w:marLeft w:val="0"/>
      <w:marRight w:val="0"/>
      <w:marTop w:val="0"/>
      <w:marBottom w:val="0"/>
      <w:divBdr>
        <w:top w:val="none" w:sz="0" w:space="0" w:color="auto"/>
        <w:left w:val="none" w:sz="0" w:space="0" w:color="auto"/>
        <w:bottom w:val="none" w:sz="0" w:space="0" w:color="auto"/>
        <w:right w:val="none" w:sz="0" w:space="0" w:color="auto"/>
      </w:divBdr>
    </w:div>
    <w:div w:id="983201660">
      <w:bodyDiv w:val="1"/>
      <w:marLeft w:val="0"/>
      <w:marRight w:val="0"/>
      <w:marTop w:val="0"/>
      <w:marBottom w:val="0"/>
      <w:divBdr>
        <w:top w:val="none" w:sz="0" w:space="0" w:color="auto"/>
        <w:left w:val="none" w:sz="0" w:space="0" w:color="auto"/>
        <w:bottom w:val="none" w:sz="0" w:space="0" w:color="auto"/>
        <w:right w:val="none" w:sz="0" w:space="0" w:color="auto"/>
      </w:divBdr>
    </w:div>
    <w:div w:id="1101686676">
      <w:bodyDiv w:val="1"/>
      <w:marLeft w:val="0"/>
      <w:marRight w:val="0"/>
      <w:marTop w:val="0"/>
      <w:marBottom w:val="0"/>
      <w:divBdr>
        <w:top w:val="none" w:sz="0" w:space="0" w:color="auto"/>
        <w:left w:val="none" w:sz="0" w:space="0" w:color="auto"/>
        <w:bottom w:val="none" w:sz="0" w:space="0" w:color="auto"/>
        <w:right w:val="none" w:sz="0" w:space="0" w:color="auto"/>
      </w:divBdr>
    </w:div>
    <w:div w:id="1184395106">
      <w:bodyDiv w:val="1"/>
      <w:marLeft w:val="0"/>
      <w:marRight w:val="0"/>
      <w:marTop w:val="0"/>
      <w:marBottom w:val="0"/>
      <w:divBdr>
        <w:top w:val="none" w:sz="0" w:space="0" w:color="auto"/>
        <w:left w:val="none" w:sz="0" w:space="0" w:color="auto"/>
        <w:bottom w:val="none" w:sz="0" w:space="0" w:color="auto"/>
        <w:right w:val="none" w:sz="0" w:space="0" w:color="auto"/>
      </w:divBdr>
    </w:div>
    <w:div w:id="1386099317">
      <w:bodyDiv w:val="1"/>
      <w:marLeft w:val="0"/>
      <w:marRight w:val="0"/>
      <w:marTop w:val="0"/>
      <w:marBottom w:val="0"/>
      <w:divBdr>
        <w:top w:val="none" w:sz="0" w:space="0" w:color="auto"/>
        <w:left w:val="none" w:sz="0" w:space="0" w:color="auto"/>
        <w:bottom w:val="none" w:sz="0" w:space="0" w:color="auto"/>
        <w:right w:val="none" w:sz="0" w:space="0" w:color="auto"/>
      </w:divBdr>
    </w:div>
    <w:div w:id="1486899392">
      <w:bodyDiv w:val="1"/>
      <w:marLeft w:val="0"/>
      <w:marRight w:val="0"/>
      <w:marTop w:val="0"/>
      <w:marBottom w:val="0"/>
      <w:divBdr>
        <w:top w:val="none" w:sz="0" w:space="0" w:color="auto"/>
        <w:left w:val="none" w:sz="0" w:space="0" w:color="auto"/>
        <w:bottom w:val="none" w:sz="0" w:space="0" w:color="auto"/>
        <w:right w:val="none" w:sz="0" w:space="0" w:color="auto"/>
      </w:divBdr>
    </w:div>
    <w:div w:id="1488786338">
      <w:bodyDiv w:val="1"/>
      <w:marLeft w:val="0"/>
      <w:marRight w:val="0"/>
      <w:marTop w:val="0"/>
      <w:marBottom w:val="0"/>
      <w:divBdr>
        <w:top w:val="none" w:sz="0" w:space="0" w:color="auto"/>
        <w:left w:val="none" w:sz="0" w:space="0" w:color="auto"/>
        <w:bottom w:val="none" w:sz="0" w:space="0" w:color="auto"/>
        <w:right w:val="none" w:sz="0" w:space="0" w:color="auto"/>
      </w:divBdr>
    </w:div>
    <w:div w:id="1647392034">
      <w:bodyDiv w:val="1"/>
      <w:marLeft w:val="0"/>
      <w:marRight w:val="0"/>
      <w:marTop w:val="0"/>
      <w:marBottom w:val="0"/>
      <w:divBdr>
        <w:top w:val="none" w:sz="0" w:space="0" w:color="auto"/>
        <w:left w:val="none" w:sz="0" w:space="0" w:color="auto"/>
        <w:bottom w:val="none" w:sz="0" w:space="0" w:color="auto"/>
        <w:right w:val="none" w:sz="0" w:space="0" w:color="auto"/>
      </w:divBdr>
    </w:div>
    <w:div w:id="1760247200">
      <w:bodyDiv w:val="1"/>
      <w:marLeft w:val="0"/>
      <w:marRight w:val="0"/>
      <w:marTop w:val="0"/>
      <w:marBottom w:val="0"/>
      <w:divBdr>
        <w:top w:val="none" w:sz="0" w:space="0" w:color="auto"/>
        <w:left w:val="none" w:sz="0" w:space="0" w:color="auto"/>
        <w:bottom w:val="none" w:sz="0" w:space="0" w:color="auto"/>
        <w:right w:val="none" w:sz="0" w:space="0" w:color="auto"/>
      </w:divBdr>
    </w:div>
    <w:div w:id="1793015088">
      <w:bodyDiv w:val="1"/>
      <w:marLeft w:val="0"/>
      <w:marRight w:val="0"/>
      <w:marTop w:val="0"/>
      <w:marBottom w:val="0"/>
      <w:divBdr>
        <w:top w:val="none" w:sz="0" w:space="0" w:color="auto"/>
        <w:left w:val="none" w:sz="0" w:space="0" w:color="auto"/>
        <w:bottom w:val="none" w:sz="0" w:space="0" w:color="auto"/>
        <w:right w:val="none" w:sz="0" w:space="0" w:color="auto"/>
      </w:divBdr>
    </w:div>
    <w:div w:id="1945573686">
      <w:bodyDiv w:val="1"/>
      <w:marLeft w:val="0"/>
      <w:marRight w:val="0"/>
      <w:marTop w:val="0"/>
      <w:marBottom w:val="0"/>
      <w:divBdr>
        <w:top w:val="none" w:sz="0" w:space="0" w:color="auto"/>
        <w:left w:val="none" w:sz="0" w:space="0" w:color="auto"/>
        <w:bottom w:val="none" w:sz="0" w:space="0" w:color="auto"/>
        <w:right w:val="none" w:sz="0" w:space="0" w:color="auto"/>
      </w:divBdr>
    </w:div>
    <w:div w:id="2008046054">
      <w:bodyDiv w:val="1"/>
      <w:marLeft w:val="0"/>
      <w:marRight w:val="0"/>
      <w:marTop w:val="0"/>
      <w:marBottom w:val="0"/>
      <w:divBdr>
        <w:top w:val="none" w:sz="0" w:space="0" w:color="auto"/>
        <w:left w:val="none" w:sz="0" w:space="0" w:color="auto"/>
        <w:bottom w:val="none" w:sz="0" w:space="0" w:color="auto"/>
        <w:right w:val="none" w:sz="0" w:space="0" w:color="auto"/>
      </w:divBdr>
    </w:div>
    <w:div w:id="2106263034">
      <w:bodyDiv w:val="1"/>
      <w:marLeft w:val="0"/>
      <w:marRight w:val="0"/>
      <w:marTop w:val="0"/>
      <w:marBottom w:val="0"/>
      <w:divBdr>
        <w:top w:val="none" w:sz="0" w:space="0" w:color="auto"/>
        <w:left w:val="none" w:sz="0" w:space="0" w:color="auto"/>
        <w:bottom w:val="none" w:sz="0" w:space="0" w:color="auto"/>
        <w:right w:val="none" w:sz="0" w:space="0" w:color="auto"/>
      </w:divBdr>
    </w:div>
    <w:div w:id="213956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cid:93a93da1-9f2e-4f6d-86b6-5883a6abee70" TargetMode="External"/><Relationship Id="rId42" Type="http://schemas.openxmlformats.org/officeDocument/2006/relationships/image" Target="cid:cf3d5c99-e9da-4c26-9eff-491cd8a1bd57" TargetMode="External"/><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41.png"/><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image" Target="media/image44.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cid:ii_kacf0mv20" TargetMode="External"/><Relationship Id="rId49" Type="http://schemas.openxmlformats.org/officeDocument/2006/relationships/image" Target="cid:ii_kacjyi8m1" TargetMode="External"/><Relationship Id="rId57" Type="http://schemas.openxmlformats.org/officeDocument/2006/relationships/image" Target="cid:5aebc7f6-8e95-4451-a74c-08b92d4c1bb4" TargetMode="External"/><Relationship Id="rId61" Type="http://schemas.openxmlformats.org/officeDocument/2006/relationships/image" Target="media/image39.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cid:93a7005e-0db5-4b3d-913f-afebbeaf9e64" TargetMode="External"/><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jpeg"/><Relationship Id="rId43" Type="http://schemas.openxmlformats.org/officeDocument/2006/relationships/image" Target="media/image26.png"/><Relationship Id="rId48" Type="http://schemas.openxmlformats.org/officeDocument/2006/relationships/image" Target="media/image29.jpeg"/><Relationship Id="rId56" Type="http://schemas.openxmlformats.org/officeDocument/2006/relationships/image" Target="media/image36.png"/><Relationship Id="rId64" Type="http://schemas.openxmlformats.org/officeDocument/2006/relationships/image" Target="media/image42.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cid:dd454981-6e84-479b-bbbb-52f070a9b956" TargetMode="External"/><Relationship Id="rId46" Type="http://schemas.openxmlformats.org/officeDocument/2006/relationships/image" Target="cid:5688a5ed-b5d3-4470-a5f6-58cbd6efaceb" TargetMode="External"/><Relationship Id="rId59" Type="http://schemas.openxmlformats.org/officeDocument/2006/relationships/image" Target="cid:3a221729-3206-43c4-b70c-dd22db726ff0" TargetMode="External"/><Relationship Id="rId6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5.png"/><Relationship Id="rId54" Type="http://schemas.openxmlformats.org/officeDocument/2006/relationships/image" Target="media/image34.png"/><Relationship Id="rId62"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office\Prozesse\3.6.4%20Lenkung%20dokumentierter%20Information\IAV_Basisvorlage_umfaenglich_ho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B47EC8F0CA41E2B717E2E88DBEACDD"/>
        <w:category>
          <w:name w:val="Allgemein"/>
          <w:gallery w:val="placeholder"/>
        </w:category>
        <w:types>
          <w:type w:val="bbPlcHdr"/>
        </w:types>
        <w:behaviors>
          <w:behavior w:val="content"/>
        </w:behaviors>
        <w:guid w:val="{6FC05F98-AB1C-40DF-87E5-683B7A205D6E}"/>
      </w:docPartPr>
      <w:docPartBody>
        <w:p w:rsidR="00126764" w:rsidRDefault="002B79D5">
          <w:pPr>
            <w:pStyle w:val="6FB47EC8F0CA41E2B717E2E88DBEACDD"/>
          </w:pPr>
          <w:r w:rsidRPr="0044022E">
            <w:rPr>
              <w:rStyle w:val="Platzhaltertext"/>
            </w:rPr>
            <w:t>[Titel]</w:t>
          </w:r>
        </w:p>
      </w:docPartBody>
    </w:docPart>
    <w:docPart>
      <w:docPartPr>
        <w:name w:val="EE65BB68436B4D16A831F67634CD6794"/>
        <w:category>
          <w:name w:val="Allgemein"/>
          <w:gallery w:val="placeholder"/>
        </w:category>
        <w:types>
          <w:type w:val="bbPlcHdr"/>
        </w:types>
        <w:behaviors>
          <w:behavior w:val="content"/>
        </w:behaviors>
        <w:guid w:val="{FD30675A-9831-4B26-BBB3-FFBE755E3841}"/>
      </w:docPartPr>
      <w:docPartBody>
        <w:p w:rsidR="00126764" w:rsidRDefault="002B79D5">
          <w:pPr>
            <w:pStyle w:val="EE65BB68436B4D16A831F67634CD6794"/>
          </w:pPr>
          <w:r w:rsidRPr="0044022E">
            <w:rPr>
              <w:rStyle w:val="Platzhaltertext"/>
            </w:rPr>
            <w:t>[Betreff]</w:t>
          </w:r>
        </w:p>
      </w:docPartBody>
    </w:docPart>
    <w:docPart>
      <w:docPartPr>
        <w:name w:val="27ACC3E4630C449DB2EDB743A17CDF43"/>
        <w:category>
          <w:name w:val="Allgemein"/>
          <w:gallery w:val="placeholder"/>
        </w:category>
        <w:types>
          <w:type w:val="bbPlcHdr"/>
        </w:types>
        <w:behaviors>
          <w:behavior w:val="content"/>
        </w:behaviors>
        <w:guid w:val="{18C2CAA6-0C71-4208-BF48-73F810449C48}"/>
      </w:docPartPr>
      <w:docPartBody>
        <w:p w:rsidR="00126764" w:rsidRDefault="002B79D5">
          <w:pPr>
            <w:pStyle w:val="27ACC3E4630C449DB2EDB743A17CDF43"/>
          </w:pPr>
          <w:r w:rsidRPr="002C796E">
            <w:rPr>
              <w:rStyle w:val="Platzhaltertext"/>
            </w:rPr>
            <w:t xml:space="preserve">Dokument </w:t>
          </w:r>
          <w:r>
            <w:rPr>
              <w:rStyle w:val="Platzhaltertext"/>
            </w:rPr>
            <w:t>1</w:t>
          </w:r>
        </w:p>
      </w:docPartBody>
    </w:docPart>
    <w:docPart>
      <w:docPartPr>
        <w:name w:val="E2441B70BB4A477A9425AA69578C8A2C"/>
        <w:category>
          <w:name w:val="Allgemein"/>
          <w:gallery w:val="placeholder"/>
        </w:category>
        <w:types>
          <w:type w:val="bbPlcHdr"/>
        </w:types>
        <w:behaviors>
          <w:behavior w:val="content"/>
        </w:behaviors>
        <w:guid w:val="{DDB147C8-2421-4C17-8A1D-1AF1196C4EBD}"/>
      </w:docPartPr>
      <w:docPartBody>
        <w:p w:rsidR="00126764" w:rsidRDefault="002B79D5">
          <w:pPr>
            <w:pStyle w:val="E2441B70BB4A477A9425AA69578C8A2C"/>
          </w:pPr>
          <w:r w:rsidRPr="002C796E">
            <w:rPr>
              <w:rStyle w:val="Platzhaltertext"/>
            </w:rPr>
            <w:t xml:space="preserve">Dokument </w:t>
          </w:r>
          <w:r>
            <w:rPr>
              <w:rStyle w:val="Platzhaltertext"/>
            </w:rPr>
            <w:t>3</w:t>
          </w:r>
        </w:p>
      </w:docPartBody>
    </w:docPart>
    <w:docPart>
      <w:docPartPr>
        <w:name w:val="6E5586D784004776A4FBA587D9AE31EB"/>
        <w:category>
          <w:name w:val="Allgemein"/>
          <w:gallery w:val="placeholder"/>
        </w:category>
        <w:types>
          <w:type w:val="bbPlcHdr"/>
        </w:types>
        <w:behaviors>
          <w:behavior w:val="content"/>
        </w:behaviors>
        <w:guid w:val="{289F7B8E-164B-4D2E-904D-10F518126EBD}"/>
      </w:docPartPr>
      <w:docPartBody>
        <w:p w:rsidR="00126764" w:rsidRDefault="002B79D5">
          <w:pPr>
            <w:pStyle w:val="6E5586D784004776A4FBA587D9AE31EB"/>
          </w:pPr>
          <w:r w:rsidRPr="002C796E">
            <w:rPr>
              <w:rStyle w:val="Platzhaltertext"/>
            </w:rPr>
            <w:t>Dokument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16"/>
    <w:rsid w:val="00126764"/>
    <w:rsid w:val="00202DC9"/>
    <w:rsid w:val="002B79D5"/>
    <w:rsid w:val="00371A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71A16"/>
    <w:rPr>
      <w:rFonts w:ascii="Arial" w:hAnsi="Arial"/>
      <w:color w:val="A5A5A5" w:themeColor="accent3"/>
      <w:sz w:val="22"/>
    </w:rPr>
  </w:style>
  <w:style w:type="paragraph" w:customStyle="1" w:styleId="6FB47EC8F0CA41E2B717E2E88DBEACDD">
    <w:name w:val="6FB47EC8F0CA41E2B717E2E88DBEACDD"/>
  </w:style>
  <w:style w:type="paragraph" w:customStyle="1" w:styleId="EE65BB68436B4D16A831F67634CD6794">
    <w:name w:val="EE65BB68436B4D16A831F67634CD6794"/>
  </w:style>
  <w:style w:type="paragraph" w:customStyle="1" w:styleId="27ACC3E4630C449DB2EDB743A17CDF43">
    <w:name w:val="27ACC3E4630C449DB2EDB743A17CDF43"/>
  </w:style>
  <w:style w:type="paragraph" w:customStyle="1" w:styleId="5A0EED227B5B4C4AAE972698C0D53521">
    <w:name w:val="5A0EED227B5B4C4AAE972698C0D53521"/>
  </w:style>
  <w:style w:type="paragraph" w:customStyle="1" w:styleId="6151E2DB4C3E4214A79D079628CCA1C3">
    <w:name w:val="6151E2DB4C3E4214A79D079628CCA1C3"/>
  </w:style>
  <w:style w:type="paragraph" w:customStyle="1" w:styleId="F10B6E98EE4F42D0BB774C415F3813B6">
    <w:name w:val="F10B6E98EE4F42D0BB774C415F3813B6"/>
  </w:style>
  <w:style w:type="paragraph" w:customStyle="1" w:styleId="CE3864E43CEC496393E66EDDA70E6FCA">
    <w:name w:val="CE3864E43CEC496393E66EDDA70E6FCA"/>
  </w:style>
  <w:style w:type="paragraph" w:customStyle="1" w:styleId="61F7C72593C64B479E3A181E3D298564">
    <w:name w:val="61F7C72593C64B479E3A181E3D298564"/>
  </w:style>
  <w:style w:type="paragraph" w:customStyle="1" w:styleId="BCA1A4523DAE47298E69800EA5E79470">
    <w:name w:val="BCA1A4523DAE47298E69800EA5E79470"/>
  </w:style>
  <w:style w:type="paragraph" w:customStyle="1" w:styleId="E2441B70BB4A477A9425AA69578C8A2C">
    <w:name w:val="E2441B70BB4A477A9425AA69578C8A2C"/>
  </w:style>
  <w:style w:type="paragraph" w:customStyle="1" w:styleId="6E5586D784004776A4FBA587D9AE31EB">
    <w:name w:val="6E5586D784004776A4FBA587D9AE31EB"/>
  </w:style>
  <w:style w:type="paragraph" w:customStyle="1" w:styleId="C5F7B679FD1D43A2B7B4A74D51CF79ED">
    <w:name w:val="C5F7B679FD1D43A2B7B4A74D51CF79ED"/>
    <w:rsid w:val="0037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IAV">
  <a:themeElements>
    <a:clrScheme name="IAV">
      <a:dk1>
        <a:sysClr val="windowText" lastClr="000000"/>
      </a:dk1>
      <a:lt1>
        <a:sysClr val="window" lastClr="FFFFFF"/>
      </a:lt1>
      <a:dk2>
        <a:srgbClr val="0C3868"/>
      </a:dk2>
      <a:lt2>
        <a:srgbClr val="FFFFFF"/>
      </a:lt2>
      <a:accent1>
        <a:srgbClr val="5DAEDB"/>
      </a:accent1>
      <a:accent2>
        <a:srgbClr val="009FCA"/>
      </a:accent2>
      <a:accent3>
        <a:srgbClr val="14639E"/>
      </a:accent3>
      <a:accent4>
        <a:srgbClr val="0C3868"/>
      </a:accent4>
      <a:accent5>
        <a:srgbClr val="E6962C"/>
      </a:accent5>
      <a:accent6>
        <a:srgbClr val="91C60E"/>
      </a:accent6>
      <a:hlink>
        <a:srgbClr val="5DAEDB"/>
      </a:hlink>
      <a:folHlink>
        <a:srgbClr val="5DAEDB"/>
      </a:folHlink>
    </a:clrScheme>
    <a:fontScheme name="IAV">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108000" tIns="72000" rIns="108000" bIns="108000" numCol="1" spcCol="0" rtlCol="0" fromWordArt="0" anchor="t" anchorCtr="0" forceAA="0" compatLnSpc="1">
        <a:prstTxWarp prst="textNoShape">
          <a:avLst/>
        </a:prstTxWarp>
        <a:noAutofit/>
      </a:bodyPr>
      <a:lstStyle>
        <a:defPPr algn="l">
          <a:defRPr sz="1600" b="1"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a:bodyPr vert="horz" wrap="square" lIns="0" tIns="0" rIns="0" bIns="0" rtlCol="0">
        <a:spAutoFit/>
      </a:bodyPr>
      <a:lstStyle>
        <a:defPPr>
          <a:spcBef>
            <a:spcPts val="800"/>
          </a:spcBef>
          <a:defRPr sz="1600" dirty="0" smtClean="0"/>
        </a:defPPr>
      </a:lstStyle>
    </a:txDef>
  </a:objectDefaults>
  <a:extraClrSchemeLst/>
  <a:custClrLst>
    <a:custClr name="Ampelrot / Signal red">
      <a:srgbClr val="CE0037"/>
    </a:custClr>
    <a:custClr name="Ampelgelb / Signal yellow">
      <a:srgbClr val="FFC600"/>
    </a:custClr>
    <a:custClr name="Dunkelgrün / Dark green">
      <a:srgbClr val="006747"/>
    </a:custClr>
    <a:custClr name="Violett / Purple">
      <a:srgbClr val="5F259F"/>
    </a:custClr>
    <a:custClr name="Himbeer / Raspberry">
      <a:srgbClr val="A20067"/>
    </a:custClr>
    <a:custClr name="60% Orange / 60% orange">
      <a:srgbClr val="FCC577"/>
    </a:custClr>
    <a:custClr name="60% Grün / 60% green">
      <a:srgbClr val="C5D984"/>
    </a:custClr>
    <a:custClr name="60% Dunkelgrün / 60% dark green">
      <a:srgbClr val="66A491"/>
    </a:custClr>
    <a:custClr name="60% Gelb / 60% yellow">
      <a:srgbClr val="FFE882"/>
    </a:custClr>
    <a:custClr name="60% Rot / 60% red">
      <a:srgbClr val="F08590"/>
    </a:custClr>
    <a:custClr name="60% Violett / 60% purple">
      <a:srgbClr val="9577B4"/>
    </a:custClr>
    <a:custClr name="60% Himbeer / 60% raspberry">
      <a:srgbClr val="CC7AA3"/>
    </a:custClr>
    <a:custClr name="Grau / Gray">
      <a:srgbClr val="CCCCC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dress xmlns="adress">
  <DokumentClassification field="Vertraulich"/>
  <DokumentVersion field="0.0.1"/>
  <DokumentBruno field="Entwurf"/>
</adress>
</file>

<file path=customXml/item2.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504D8242-40CB-40D2-A9A6-7C1EE433C22D}">
  <ds:schemaRefs>
    <ds:schemaRef ds:uri="adress"/>
  </ds:schemaRefs>
</ds:datastoreItem>
</file>

<file path=customXml/itemProps2.xml><?xml version="1.0" encoding="utf-8"?>
<ds:datastoreItem xmlns:ds="http://schemas.openxmlformats.org/officeDocument/2006/customXml" ds:itemID="{C890CF99-4E84-4CF4-BDB1-D9F8D1A7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IAV_Basisvorlage_umfaenglich_hoch.dotx</Template>
  <TotalTime>0</TotalTime>
  <Pages>29</Pages>
  <Words>5209</Words>
  <Characters>36777</Characters>
  <Application>Microsoft Office Word</Application>
  <DocSecurity>0</DocSecurity>
  <Lines>993</Lines>
  <Paragraphs>512</Paragraphs>
  <ScaleCrop>false</ScaleCrop>
  <HeadingPairs>
    <vt:vector size="2" baseType="variant">
      <vt:variant>
        <vt:lpstr>Titel</vt:lpstr>
      </vt:variant>
      <vt:variant>
        <vt:i4>1</vt:i4>
      </vt:variant>
    </vt:vector>
  </HeadingPairs>
  <TitlesOfParts>
    <vt:vector size="1" baseType="lpstr">
      <vt:lpstr>Dokumenttitel</vt:lpstr>
    </vt:vector>
  </TitlesOfParts>
  <Manager>https://profi.iavgroup.local/pkit/go/pelement.do?id=6958&amp;type=Process</Manager>
  <Company>IAV GmbH</Company>
  <LinksUpToDate>false</LinksUpToDate>
  <CharactersWithSpaces>41474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Testsystem für Data-Logging-System</dc:title>
  <dc:subject>Bachelorpraktikum</dc:subject>
  <dc:creator>Li, Yizhen (TP-D)</dc:creator>
  <cp:keywords/>
  <dc:description>Test</dc:description>
  <cp:lastModifiedBy>Li, Yizhen (TP-D)</cp:lastModifiedBy>
  <cp:revision>3</cp:revision>
  <cp:lastPrinted>2014-07-11T14:34:00Z</cp:lastPrinted>
  <dcterms:created xsi:type="dcterms:W3CDTF">2020-08-14T08:59:00Z</dcterms:created>
  <dcterms:modified xsi:type="dcterms:W3CDTF">2020-08-17T12:56:00Z</dcterms:modified>
  <cp:category>3.6.4 Lenkung dokumentierter Information</cp:category>
  <cp:contentStatus>Entwurf</cp:contentStatus>
  <cp:version>90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orlagenname">
    <vt:lpwstr>IAV-Basisvorlage</vt:lpwstr>
  </property>
  <property fmtid="{D5CDD505-2E9C-101B-9397-08002B2CF9AE}" pid="3" name="Vorlagenversion">
    <vt:lpwstr>V1.4</vt:lpwstr>
  </property>
</Properties>
</file>